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6E654F" w14:textId="0D2CAEB7" w:rsidR="00A30352" w:rsidRPr="00213F2D" w:rsidRDefault="007432D4" w:rsidP="00A30352">
      <w:pPr>
        <w:rPr>
          <w:rFonts w:cstheme="minorHAnsi"/>
          <w:szCs w:val="22"/>
        </w:rPr>
      </w:pPr>
      <w:r w:rsidRPr="00213F2D">
        <w:rPr>
          <w:rFonts w:cstheme="minorHAnsi"/>
          <w:noProof/>
          <w:szCs w:val="22"/>
          <w:lang w:val="es-AR" w:eastAsia="es-A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95968A0" wp14:editId="5A7064D0">
                <wp:simplePos x="0" y="0"/>
                <wp:positionH relativeFrom="column">
                  <wp:posOffset>3223260</wp:posOffset>
                </wp:positionH>
                <wp:positionV relativeFrom="paragraph">
                  <wp:posOffset>7620</wp:posOffset>
                </wp:positionV>
                <wp:extent cx="3632835" cy="10439400"/>
                <wp:effectExtent l="0" t="0" r="5715" b="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32835" cy="104394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1F8EE1" id="Rectangle 2" o:spid="_x0000_s1026" style="position:absolute;margin-left:253.8pt;margin-top:.6pt;width:286.05pt;height:82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" fillcolor="#938953 [1614]" stroked="f"/>
            </w:pict>
          </mc:Fallback>
        </mc:AlternateContent>
      </w:r>
      <w:r w:rsidRPr="00213F2D">
        <w:rPr>
          <w:rFonts w:cstheme="minorHAnsi"/>
          <w:noProof/>
          <w:szCs w:val="22"/>
          <w:lang w:val="es-AR" w:eastAsia="es-AR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7F69D224" wp14:editId="063763E6">
                <wp:simplePos x="0" y="0"/>
                <wp:positionH relativeFrom="column">
                  <wp:posOffset>-720090</wp:posOffset>
                </wp:positionH>
                <wp:positionV relativeFrom="paragraph">
                  <wp:posOffset>884555</wp:posOffset>
                </wp:positionV>
                <wp:extent cx="7970520" cy="263525"/>
                <wp:effectExtent l="0" t="0" r="0" b="3175"/>
                <wp:wrapThrough wrapText="bothSides">
                  <wp:wrapPolygon edited="0">
                    <wp:start x="0" y="0"/>
                    <wp:lineTo x="0" y="20299"/>
                    <wp:lineTo x="21528" y="20299"/>
                    <wp:lineTo x="21528" y="0"/>
                    <wp:lineTo x="0" y="0"/>
                  </wp:wrapPolygon>
                </wp:wrapThrough>
                <wp:docPr id="4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70520" cy="263525"/>
                        </a:xfrm>
                        <a:prstGeom prst="rect">
                          <a:avLst/>
                        </a:prstGeom>
                        <a:solidFill>
                          <a:srgbClr val="414042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38100">
                              <a:solidFill>
                                <a:srgbClr val="3A7E3D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3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rect w14:anchorId="589977FA" id="Rectangle 5" o:spid="_x0000_s1026" style="position:absolute;margin-left:-56.7pt;margin-top:69.65pt;width:627.6pt;height:20.7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" fillcolor="#414042" stroked="f" strokecolor="#3a7e3d" strokeweight="3pt">
                <v:shadow color="#4e6128 [1606]" opacity=".5" offset="1pt"/>
                <w10:wrap type="through"/>
              </v:rect>
            </w:pict>
          </mc:Fallback>
        </mc:AlternateContent>
      </w:r>
      <w:r w:rsidRPr="00213F2D">
        <w:rPr>
          <w:rFonts w:cstheme="minorHAnsi"/>
          <w:noProof/>
          <w:szCs w:val="22"/>
          <w:lang w:val="es-AR" w:eastAsia="es-AR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03D8AF6D" wp14:editId="32412980">
                <wp:simplePos x="0" y="0"/>
                <wp:positionH relativeFrom="column">
                  <wp:posOffset>-904875</wp:posOffset>
                </wp:positionH>
                <wp:positionV relativeFrom="paragraph">
                  <wp:posOffset>-1256665</wp:posOffset>
                </wp:positionV>
                <wp:extent cx="3804920" cy="1258570"/>
                <wp:effectExtent l="0" t="0" r="5080" b="0"/>
                <wp:wrapThrough wrapText="bothSides">
                  <wp:wrapPolygon edited="0">
                    <wp:start x="0" y="0"/>
                    <wp:lineTo x="0" y="21251"/>
                    <wp:lineTo x="21521" y="21251"/>
                    <wp:lineTo x="21521" y="0"/>
                    <wp:lineTo x="0" y="0"/>
                  </wp:wrapPolygon>
                </wp:wrapThrough>
                <wp:docPr id="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04920" cy="125857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ffectLst/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350219" id="Rectangle 3" o:spid="_x0000_s1026" style="position:absolute;margin-left:-71.25pt;margin-top:-98.95pt;width:299.6pt;height:99.1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" fillcolor="#548dd4 [1951]" stroked="f">
                <w10:wrap type="through"/>
              </v:rect>
            </w:pict>
          </mc:Fallback>
        </mc:AlternateContent>
      </w:r>
    </w:p>
    <w:p w14:paraId="46314EF5" w14:textId="77777777" w:rsidR="00A30352" w:rsidRPr="00213F2D" w:rsidRDefault="00A30352" w:rsidP="00A30352">
      <w:pPr>
        <w:rPr>
          <w:rFonts w:cstheme="minorHAnsi"/>
          <w:szCs w:val="22"/>
        </w:rPr>
      </w:pPr>
    </w:p>
    <w:p w14:paraId="6CAEDCE0" w14:textId="77777777" w:rsidR="00A30352" w:rsidRPr="00213F2D" w:rsidRDefault="00A30352" w:rsidP="00A30352">
      <w:pPr>
        <w:rPr>
          <w:rFonts w:cstheme="minorHAnsi"/>
          <w:szCs w:val="22"/>
        </w:rPr>
      </w:pPr>
    </w:p>
    <w:p w14:paraId="0B5C6F58" w14:textId="77777777" w:rsidR="00A30352" w:rsidRPr="00213F2D" w:rsidRDefault="00A30352" w:rsidP="00A30352">
      <w:pPr>
        <w:rPr>
          <w:rFonts w:cstheme="minorHAnsi"/>
          <w:szCs w:val="22"/>
        </w:rPr>
      </w:pPr>
    </w:p>
    <w:p w14:paraId="74284115" w14:textId="77777777" w:rsidR="00A30352" w:rsidRPr="00213F2D" w:rsidRDefault="00A30352" w:rsidP="00A30352">
      <w:pPr>
        <w:rPr>
          <w:rFonts w:cstheme="minorHAnsi"/>
          <w:szCs w:val="22"/>
          <w:u w:val="single"/>
        </w:rPr>
      </w:pPr>
    </w:p>
    <w:p w14:paraId="4755B2B9" w14:textId="77777777" w:rsidR="00A30352" w:rsidRPr="00213F2D" w:rsidRDefault="00A30352" w:rsidP="00A30352">
      <w:pPr>
        <w:rPr>
          <w:rFonts w:cstheme="minorHAnsi"/>
          <w:szCs w:val="22"/>
          <w:u w:val="single"/>
        </w:rPr>
      </w:pPr>
    </w:p>
    <w:p w14:paraId="3DB632DB" w14:textId="77777777" w:rsidR="00A30352" w:rsidRPr="00213F2D" w:rsidRDefault="00A30352" w:rsidP="00A30352">
      <w:pPr>
        <w:rPr>
          <w:rFonts w:cstheme="minorHAnsi"/>
          <w:szCs w:val="22"/>
          <w:u w:val="single"/>
        </w:rPr>
      </w:pPr>
    </w:p>
    <w:p w14:paraId="11C9D89F" w14:textId="77777777" w:rsidR="00A30352" w:rsidRPr="00213F2D" w:rsidRDefault="00A30352" w:rsidP="00A30352">
      <w:pPr>
        <w:rPr>
          <w:rFonts w:cstheme="minorHAnsi"/>
          <w:szCs w:val="22"/>
          <w:u w:val="single"/>
        </w:rPr>
      </w:pPr>
    </w:p>
    <w:p w14:paraId="0788162B" w14:textId="77777777" w:rsidR="00A30352" w:rsidRPr="00213F2D" w:rsidRDefault="00A30352" w:rsidP="00A30352">
      <w:pPr>
        <w:rPr>
          <w:rFonts w:cstheme="minorHAnsi"/>
          <w:szCs w:val="22"/>
          <w:u w:val="single"/>
        </w:rPr>
      </w:pPr>
    </w:p>
    <w:p w14:paraId="0AC73143" w14:textId="77777777" w:rsidR="00A30352" w:rsidRPr="00213F2D" w:rsidRDefault="00A30352" w:rsidP="00A30352">
      <w:pPr>
        <w:rPr>
          <w:rFonts w:cstheme="minorHAnsi"/>
          <w:szCs w:val="22"/>
          <w:u w:val="single"/>
        </w:rPr>
      </w:pPr>
    </w:p>
    <w:p w14:paraId="16B98F50" w14:textId="77777777" w:rsidR="00A30352" w:rsidRPr="00213F2D" w:rsidRDefault="00A30352" w:rsidP="00A30352">
      <w:pPr>
        <w:rPr>
          <w:rFonts w:cstheme="minorHAnsi"/>
          <w:szCs w:val="22"/>
          <w:u w:val="single"/>
        </w:rPr>
      </w:pPr>
    </w:p>
    <w:p w14:paraId="67BBBDD6" w14:textId="77777777" w:rsidR="00A30352" w:rsidRPr="00213F2D" w:rsidRDefault="00A30352" w:rsidP="00A30352">
      <w:pPr>
        <w:rPr>
          <w:rFonts w:cstheme="minorHAnsi"/>
          <w:szCs w:val="22"/>
          <w:u w:val="single"/>
        </w:rPr>
      </w:pPr>
    </w:p>
    <w:p w14:paraId="286EA96A" w14:textId="77777777" w:rsidR="00A30352" w:rsidRPr="00213F2D" w:rsidRDefault="00A30352" w:rsidP="00A30352">
      <w:pPr>
        <w:rPr>
          <w:rFonts w:cstheme="minorHAnsi"/>
          <w:szCs w:val="22"/>
          <w:u w:val="single"/>
        </w:rPr>
      </w:pPr>
    </w:p>
    <w:p w14:paraId="386605D9" w14:textId="77777777" w:rsidR="00A30352" w:rsidRPr="00213F2D" w:rsidRDefault="00A30352" w:rsidP="00A30352">
      <w:pPr>
        <w:rPr>
          <w:rFonts w:cstheme="minorHAnsi"/>
          <w:szCs w:val="22"/>
        </w:rPr>
      </w:pPr>
    </w:p>
    <w:p w14:paraId="3CFB3478" w14:textId="77777777" w:rsidR="00A30352" w:rsidRPr="00213F2D" w:rsidRDefault="00A30352" w:rsidP="00A30352">
      <w:pPr>
        <w:rPr>
          <w:rFonts w:cstheme="minorHAnsi"/>
          <w:szCs w:val="22"/>
        </w:rPr>
      </w:pPr>
    </w:p>
    <w:p w14:paraId="0C18A2E2" w14:textId="77777777" w:rsidR="00A30352" w:rsidRPr="00213F2D" w:rsidRDefault="00A30352" w:rsidP="00A30352">
      <w:pPr>
        <w:rPr>
          <w:rFonts w:cstheme="minorHAnsi"/>
          <w:szCs w:val="22"/>
        </w:rPr>
      </w:pPr>
    </w:p>
    <w:p w14:paraId="282D6FED" w14:textId="3CDAA4DA" w:rsidR="00A30352" w:rsidRPr="00213F2D" w:rsidRDefault="00F56D7A" w:rsidP="00A30352">
      <w:pPr>
        <w:rPr>
          <w:rFonts w:cstheme="minorHAnsi"/>
          <w:szCs w:val="22"/>
        </w:rPr>
      </w:pPr>
      <w:r w:rsidRPr="00213F2D">
        <w:rPr>
          <w:rFonts w:cstheme="minorHAnsi"/>
          <w:noProof/>
          <w:szCs w:val="22"/>
          <w:lang w:val="es-AR" w:eastAsia="es-A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0F91116" wp14:editId="7A1358CE">
                <wp:simplePos x="0" y="0"/>
                <wp:positionH relativeFrom="page">
                  <wp:align>left</wp:align>
                </wp:positionH>
                <wp:positionV relativeFrom="paragraph">
                  <wp:posOffset>318135</wp:posOffset>
                </wp:positionV>
                <wp:extent cx="4013200" cy="2171700"/>
                <wp:effectExtent l="0" t="0" r="0" b="0"/>
                <wp:wrapNone/>
                <wp:docPr id="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13200" cy="2171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A779A8" w14:textId="4F3B5AC6" w:rsidR="002D6F8B" w:rsidRDefault="00F56D7A" w:rsidP="00F56D7A">
                            <w:pPr>
                              <w:spacing w:line="276" w:lineRule="auto"/>
                              <w:jc w:val="center"/>
                              <w:rPr>
                                <w:b/>
                                <w:sz w:val="7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72"/>
                                <w:szCs w:val="32"/>
                              </w:rPr>
                              <w:t>Trash Recolector</w:t>
                            </w:r>
                          </w:p>
                          <w:p w14:paraId="1E740D5B" w14:textId="47A5B8D5" w:rsidR="00F56D7A" w:rsidRPr="005F3066" w:rsidRDefault="00F56D7A" w:rsidP="00F56D7A">
                            <w:pPr>
                              <w:spacing w:line="276" w:lineRule="auto"/>
                              <w:jc w:val="center"/>
                              <w:rPr>
                                <w:b/>
                                <w:sz w:val="48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72"/>
                                <w:szCs w:val="32"/>
                              </w:rPr>
                              <w:t>documentación de codigo</w:t>
                            </w:r>
                          </w:p>
                          <w:p w14:paraId="21F30B75" w14:textId="77777777" w:rsidR="002D6F8B" w:rsidRPr="005F3066" w:rsidRDefault="002D6F8B" w:rsidP="001438A3">
                            <w:pPr>
                              <w:spacing w:line="276" w:lineRule="auto"/>
                              <w:jc w:val="left"/>
                              <w:rPr>
                                <w:b/>
                                <w:sz w:val="96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0F91116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0;margin-top:25.05pt;width:316pt;height:171pt;z-index:25166233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" filled="f" stroked="f">
                <v:textbox>
                  <w:txbxContent>
                    <w:p w14:paraId="46A779A8" w14:textId="4F3B5AC6" w:rsidR="002D6F8B" w:rsidRDefault="00F56D7A" w:rsidP="00F56D7A">
                      <w:pPr>
                        <w:spacing w:line="276" w:lineRule="auto"/>
                        <w:jc w:val="center"/>
                        <w:rPr>
                          <w:b/>
                          <w:sz w:val="72"/>
                          <w:szCs w:val="32"/>
                        </w:rPr>
                      </w:pPr>
                      <w:r>
                        <w:rPr>
                          <w:b/>
                          <w:sz w:val="72"/>
                          <w:szCs w:val="32"/>
                        </w:rPr>
                        <w:t>Trash Recolector</w:t>
                      </w:r>
                    </w:p>
                    <w:p w14:paraId="1E740D5B" w14:textId="47A5B8D5" w:rsidR="00F56D7A" w:rsidRPr="005F3066" w:rsidRDefault="00F56D7A" w:rsidP="00F56D7A">
                      <w:pPr>
                        <w:spacing w:line="276" w:lineRule="auto"/>
                        <w:jc w:val="center"/>
                        <w:rPr>
                          <w:b/>
                          <w:sz w:val="48"/>
                          <w:szCs w:val="32"/>
                        </w:rPr>
                      </w:pPr>
                      <w:r>
                        <w:rPr>
                          <w:b/>
                          <w:sz w:val="72"/>
                          <w:szCs w:val="32"/>
                        </w:rPr>
                        <w:t>documentación de codigo</w:t>
                      </w:r>
                    </w:p>
                    <w:p w14:paraId="21F30B75" w14:textId="77777777" w:rsidR="002D6F8B" w:rsidRPr="005F3066" w:rsidRDefault="002D6F8B" w:rsidP="001438A3">
                      <w:pPr>
                        <w:spacing w:line="276" w:lineRule="auto"/>
                        <w:jc w:val="left"/>
                        <w:rPr>
                          <w:b/>
                          <w:sz w:val="96"/>
                          <w:szCs w:val="32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722B96EF" w14:textId="4FB70F81" w:rsidR="00A30352" w:rsidRPr="00213F2D" w:rsidRDefault="00A30352" w:rsidP="00A30352">
      <w:pPr>
        <w:rPr>
          <w:rFonts w:cstheme="minorHAnsi"/>
          <w:szCs w:val="22"/>
        </w:rPr>
      </w:pPr>
    </w:p>
    <w:p w14:paraId="0D4A45BD" w14:textId="77777777" w:rsidR="00A30352" w:rsidRPr="00213F2D" w:rsidRDefault="00A30352" w:rsidP="00A30352">
      <w:pPr>
        <w:rPr>
          <w:rFonts w:cstheme="minorHAnsi"/>
          <w:szCs w:val="22"/>
          <w:lang w:val="es-CL" w:eastAsia="en-US"/>
        </w:rPr>
      </w:pPr>
    </w:p>
    <w:p w14:paraId="75622153" w14:textId="77777777" w:rsidR="00A30352" w:rsidRPr="00213F2D" w:rsidRDefault="00A30352" w:rsidP="00A30352">
      <w:pPr>
        <w:rPr>
          <w:rFonts w:cstheme="minorHAnsi"/>
          <w:szCs w:val="22"/>
        </w:rPr>
      </w:pPr>
    </w:p>
    <w:p w14:paraId="50A559CC" w14:textId="77777777" w:rsidR="00A30352" w:rsidRPr="00213F2D" w:rsidRDefault="00A30352" w:rsidP="00A30352">
      <w:pPr>
        <w:rPr>
          <w:rFonts w:cstheme="minorHAnsi"/>
          <w:szCs w:val="22"/>
        </w:rPr>
      </w:pPr>
    </w:p>
    <w:p w14:paraId="7272CFA2" w14:textId="77777777" w:rsidR="00A30352" w:rsidRPr="00213F2D" w:rsidRDefault="00A30352" w:rsidP="00A30352">
      <w:pPr>
        <w:rPr>
          <w:rFonts w:cstheme="minorHAnsi"/>
          <w:szCs w:val="22"/>
        </w:rPr>
      </w:pPr>
    </w:p>
    <w:p w14:paraId="3994629A" w14:textId="77777777" w:rsidR="00A30352" w:rsidRPr="00213F2D" w:rsidRDefault="00A30352" w:rsidP="00A30352">
      <w:pPr>
        <w:rPr>
          <w:rFonts w:cstheme="minorHAnsi"/>
          <w:szCs w:val="22"/>
        </w:rPr>
      </w:pPr>
    </w:p>
    <w:p w14:paraId="0C978564" w14:textId="77777777" w:rsidR="00A30352" w:rsidRPr="00213F2D" w:rsidRDefault="00A30352" w:rsidP="00A30352">
      <w:pPr>
        <w:rPr>
          <w:rFonts w:cstheme="minorHAnsi"/>
          <w:szCs w:val="22"/>
        </w:rPr>
      </w:pPr>
    </w:p>
    <w:p w14:paraId="2BE4FFD5" w14:textId="77777777" w:rsidR="00A30352" w:rsidRPr="00213F2D" w:rsidRDefault="00A30352" w:rsidP="00A30352">
      <w:pPr>
        <w:rPr>
          <w:rFonts w:cstheme="minorHAnsi"/>
          <w:szCs w:val="22"/>
        </w:rPr>
      </w:pPr>
    </w:p>
    <w:p w14:paraId="0B375231" w14:textId="77777777" w:rsidR="00A30352" w:rsidRPr="00213F2D" w:rsidRDefault="00A30352" w:rsidP="00A30352">
      <w:pPr>
        <w:rPr>
          <w:rFonts w:cstheme="minorHAnsi"/>
          <w:szCs w:val="22"/>
        </w:rPr>
      </w:pPr>
    </w:p>
    <w:p w14:paraId="6458E409" w14:textId="77777777" w:rsidR="00A30352" w:rsidRPr="00213F2D" w:rsidRDefault="00A30352" w:rsidP="00A30352">
      <w:pPr>
        <w:rPr>
          <w:rFonts w:cstheme="minorHAnsi"/>
          <w:szCs w:val="22"/>
        </w:rPr>
      </w:pPr>
    </w:p>
    <w:p w14:paraId="58B523A2" w14:textId="25C27182" w:rsidR="00044BBE" w:rsidRPr="00213F2D" w:rsidRDefault="00044BBE">
      <w:pPr>
        <w:spacing w:after="200" w:line="276" w:lineRule="auto"/>
        <w:jc w:val="left"/>
        <w:rPr>
          <w:rFonts w:cstheme="minorHAnsi"/>
          <w:szCs w:val="22"/>
        </w:rPr>
      </w:pPr>
      <w:r w:rsidRPr="00213F2D">
        <w:rPr>
          <w:rFonts w:cstheme="minorHAnsi"/>
          <w:szCs w:val="22"/>
        </w:rPr>
        <w:br w:type="page"/>
      </w:r>
    </w:p>
    <w:p w14:paraId="7186D423" w14:textId="6F61C05C" w:rsidR="002121EC" w:rsidRPr="00A900C7" w:rsidRDefault="00C15BED" w:rsidP="00F56D7A">
      <w:pPr>
        <w:pStyle w:val="Indice"/>
        <w:rPr>
          <w:rFonts w:ascii="Book Antiqua" w:hAnsi="Book Antiqua"/>
          <w:lang w:val="es-AR"/>
        </w:rPr>
      </w:pPr>
      <w:r w:rsidRPr="00A900C7">
        <w:rPr>
          <w:rFonts w:ascii="Book Antiqua" w:hAnsi="Book Antiqua"/>
          <w:lang w:val="es-AR"/>
        </w:rPr>
        <w:lastRenderedPageBreak/>
        <w:t>Introducción</w:t>
      </w:r>
    </w:p>
    <w:p w14:paraId="3FAF6EDC" w14:textId="4AF67F27" w:rsidR="00F56D7A" w:rsidRPr="00A900C7" w:rsidRDefault="00C15BED" w:rsidP="00FC385D">
      <w:pPr>
        <w:pStyle w:val="Ttulo4"/>
        <w:rPr>
          <w:rFonts w:ascii="Book Antiqua" w:hAnsi="Book Antiqua"/>
          <w:sz w:val="28"/>
          <w:lang w:val="es-AR"/>
        </w:rPr>
      </w:pPr>
      <w:r w:rsidRPr="00A900C7">
        <w:rPr>
          <w:rFonts w:ascii="Book Antiqua" w:hAnsi="Book Antiqua"/>
          <w:sz w:val="28"/>
          <w:lang w:val="es-AR"/>
        </w:rPr>
        <w:t>Descripción</w:t>
      </w:r>
      <w:r w:rsidR="00F56D7A" w:rsidRPr="00A900C7">
        <w:rPr>
          <w:rFonts w:ascii="Book Antiqua" w:hAnsi="Book Antiqua"/>
          <w:sz w:val="28"/>
          <w:lang w:val="es-AR"/>
        </w:rPr>
        <w:t xml:space="preserve"> Breve del </w:t>
      </w:r>
      <w:r w:rsidR="00A900C7" w:rsidRPr="00A900C7">
        <w:rPr>
          <w:rFonts w:ascii="Book Antiqua" w:hAnsi="Book Antiqua"/>
          <w:sz w:val="28"/>
          <w:lang w:val="es-AR"/>
        </w:rPr>
        <w:t>Problem</w:t>
      </w:r>
      <w:r w:rsidR="00381FD1" w:rsidRPr="00A900C7">
        <w:rPr>
          <w:rFonts w:ascii="Book Antiqua" w:hAnsi="Book Antiqua"/>
          <w:sz w:val="28"/>
          <w:lang w:val="es-AR"/>
        </w:rPr>
        <w:t>a</w:t>
      </w:r>
      <w:r w:rsidR="00F56D7A" w:rsidRPr="00A900C7">
        <w:rPr>
          <w:rFonts w:ascii="Book Antiqua" w:hAnsi="Book Antiqua"/>
          <w:sz w:val="28"/>
          <w:lang w:val="es-AR"/>
        </w:rPr>
        <w:t>:</w:t>
      </w:r>
    </w:p>
    <w:p w14:paraId="1D0ADE68" w14:textId="77777777" w:rsidR="00FC385D" w:rsidRPr="00A900C7" w:rsidRDefault="00FC385D" w:rsidP="00FC385D">
      <w:pPr>
        <w:rPr>
          <w:lang w:val="es-AR"/>
        </w:rPr>
      </w:pPr>
    </w:p>
    <w:p w14:paraId="65ECE49D" w14:textId="2D177DD3" w:rsidR="00F56D7A" w:rsidRDefault="00F56D7A" w:rsidP="00FC385D">
      <w:pPr>
        <w:rPr>
          <w:rFonts w:ascii="Book Antiqua" w:hAnsi="Book Antiqua"/>
          <w:sz w:val="24"/>
          <w:lang w:val="es-AR"/>
        </w:rPr>
      </w:pPr>
      <w:r w:rsidRPr="00FC385D">
        <w:rPr>
          <w:rFonts w:ascii="Book Antiqua" w:hAnsi="Book Antiqua"/>
          <w:sz w:val="24"/>
          <w:lang w:val="es-AR"/>
        </w:rPr>
        <w:t>La subsecretaría de medio ambiente del municipio de Tandil nos contactó para que los</w:t>
      </w:r>
      <w:r w:rsidR="00FC385D" w:rsidRPr="00FC385D">
        <w:rPr>
          <w:rFonts w:ascii="Book Antiqua" w:hAnsi="Book Antiqua"/>
          <w:sz w:val="24"/>
          <w:lang w:val="es-AR"/>
        </w:rPr>
        <w:t xml:space="preserve"> </w:t>
      </w:r>
      <w:r w:rsidRPr="00FC385D">
        <w:rPr>
          <w:rFonts w:ascii="Book Antiqua" w:hAnsi="Book Antiqua"/>
          <w:sz w:val="24"/>
          <w:lang w:val="es-AR"/>
        </w:rPr>
        <w:t>ayudemos con el desarrollo de una aplicación qu</w:t>
      </w:r>
      <w:r w:rsidR="00FC385D" w:rsidRPr="00FC385D">
        <w:rPr>
          <w:rFonts w:ascii="Book Antiqua" w:hAnsi="Book Antiqua"/>
          <w:sz w:val="24"/>
          <w:lang w:val="es-AR"/>
        </w:rPr>
        <w:t xml:space="preserve">e permita generar un mapa de la </w:t>
      </w:r>
      <w:r w:rsidRPr="00FC385D">
        <w:rPr>
          <w:rFonts w:ascii="Book Antiqua" w:hAnsi="Book Antiqua"/>
          <w:sz w:val="24"/>
          <w:lang w:val="es-AR"/>
        </w:rPr>
        <w:t>basura en la ciudad.</w:t>
      </w:r>
      <w:r w:rsidR="00FC385D" w:rsidRPr="00FC385D">
        <w:rPr>
          <w:rFonts w:ascii="Book Antiqua" w:hAnsi="Book Antiqua"/>
          <w:sz w:val="24"/>
          <w:lang w:val="es-AR"/>
        </w:rPr>
        <w:t xml:space="preserve"> Se necesita contar con un mecanismo que permita a los ciudadanos reportar lugares de la ciudad en los que se encuentre basura.</w:t>
      </w:r>
    </w:p>
    <w:p w14:paraId="4502FC4B" w14:textId="77777777" w:rsidR="00FC385D" w:rsidRDefault="00FC385D" w:rsidP="00FC385D">
      <w:pPr>
        <w:rPr>
          <w:rFonts w:ascii="Book Antiqua" w:hAnsi="Book Antiqua"/>
          <w:sz w:val="24"/>
          <w:lang w:val="es-AR"/>
        </w:rPr>
      </w:pPr>
    </w:p>
    <w:p w14:paraId="1E95B226" w14:textId="7F2B2691" w:rsidR="00FC385D" w:rsidRDefault="00FC385D" w:rsidP="00FC385D">
      <w:pPr>
        <w:pStyle w:val="Indice"/>
        <w:rPr>
          <w:lang w:val="es-AR"/>
        </w:rPr>
      </w:pPr>
      <w:r>
        <w:rPr>
          <w:lang w:val="es-AR"/>
        </w:rPr>
        <w:t>Herramientas utilizadas</w:t>
      </w:r>
    </w:p>
    <w:p w14:paraId="6F9E78A0" w14:textId="0D74856A" w:rsidR="00FC385D" w:rsidRDefault="00FC385D" w:rsidP="00FC385D">
      <w:pPr>
        <w:rPr>
          <w:rFonts w:ascii="Book Antiqua" w:hAnsi="Book Antiqua"/>
          <w:sz w:val="24"/>
          <w:lang w:val="es-AR"/>
        </w:rPr>
      </w:pPr>
      <w:r>
        <w:rPr>
          <w:rFonts w:ascii="Book Antiqua" w:hAnsi="Book Antiqua"/>
          <w:sz w:val="24"/>
          <w:lang w:val="es-AR"/>
        </w:rPr>
        <w:t>Como primera instancia se definió y debatió, en base a los conocimientos en común de los integrantes, con que tecnología/s se iba a desarrollar el trabajo propuesto, y las pautas generales de desarrollo</w:t>
      </w:r>
      <w:r w:rsidR="00853791">
        <w:rPr>
          <w:rFonts w:ascii="Book Antiqua" w:hAnsi="Book Antiqua"/>
          <w:sz w:val="24"/>
          <w:lang w:val="es-AR"/>
        </w:rPr>
        <w:t>,</w:t>
      </w:r>
      <w:r>
        <w:rPr>
          <w:rFonts w:ascii="Book Antiqua" w:hAnsi="Book Antiqua"/>
          <w:sz w:val="24"/>
          <w:lang w:val="es-AR"/>
        </w:rPr>
        <w:t xml:space="preserve"> para </w:t>
      </w:r>
      <w:r w:rsidR="00381FD1">
        <w:rPr>
          <w:rFonts w:ascii="Book Antiqua" w:hAnsi="Book Antiqua"/>
          <w:sz w:val="24"/>
          <w:lang w:val="es-AR"/>
        </w:rPr>
        <w:t>así</w:t>
      </w:r>
      <w:r>
        <w:rPr>
          <w:rFonts w:ascii="Book Antiqua" w:hAnsi="Book Antiqua"/>
          <w:sz w:val="24"/>
          <w:lang w:val="es-AR"/>
        </w:rPr>
        <w:t xml:space="preserve"> todos estar trabajando de la misma manera y no tener problemas a la hora de lectura, fix de bugs, </w:t>
      </w:r>
      <w:r w:rsidR="00381FD1">
        <w:rPr>
          <w:rFonts w:ascii="Book Antiqua" w:hAnsi="Book Antiqua"/>
          <w:sz w:val="24"/>
          <w:lang w:val="es-AR"/>
        </w:rPr>
        <w:t>extensión</w:t>
      </w:r>
      <w:r>
        <w:rPr>
          <w:rFonts w:ascii="Book Antiqua" w:hAnsi="Book Antiqua"/>
          <w:sz w:val="24"/>
          <w:lang w:val="es-AR"/>
        </w:rPr>
        <w:t xml:space="preserve"> de funcionalidades, </w:t>
      </w:r>
      <w:r w:rsidR="00381FD1">
        <w:rPr>
          <w:rFonts w:ascii="Book Antiqua" w:hAnsi="Book Antiqua"/>
          <w:sz w:val="24"/>
          <w:lang w:val="es-AR"/>
        </w:rPr>
        <w:t>etc.</w:t>
      </w:r>
      <w:r>
        <w:rPr>
          <w:rFonts w:ascii="Book Antiqua" w:hAnsi="Book Antiqua"/>
          <w:sz w:val="24"/>
          <w:lang w:val="es-AR"/>
        </w:rPr>
        <w:t>, del código echo por cualquier integrante del equipo</w:t>
      </w:r>
    </w:p>
    <w:p w14:paraId="7C44E02D" w14:textId="657A6751" w:rsidR="00853791" w:rsidRPr="00853791" w:rsidRDefault="00853791" w:rsidP="00853791">
      <w:pPr>
        <w:rPr>
          <w:rFonts w:ascii="Book Antiqua" w:hAnsi="Book Antiqua"/>
          <w:sz w:val="24"/>
          <w:lang w:val="es-AR"/>
        </w:rPr>
      </w:pPr>
      <w:r>
        <w:rPr>
          <w:rFonts w:ascii="Book Antiqua" w:hAnsi="Book Antiqua"/>
          <w:sz w:val="24"/>
          <w:lang w:val="es-AR"/>
        </w:rPr>
        <w:t>En base a los conocimientos en común se decidió desarrollar la aplicación con la propuesta de diseño MVC (model-view-controller) y realizar una vista de la aplicación “movile-only”</w:t>
      </w:r>
    </w:p>
    <w:p w14:paraId="140C6A40" w14:textId="18549236" w:rsidR="00FC385D" w:rsidRDefault="00FC385D" w:rsidP="00FC385D">
      <w:pPr>
        <w:pStyle w:val="Ttulo4"/>
        <w:rPr>
          <w:rFonts w:ascii="Book Antiqua" w:hAnsi="Book Antiqua"/>
          <w:sz w:val="28"/>
          <w:lang w:val="es-AR"/>
        </w:rPr>
      </w:pPr>
      <w:r>
        <w:rPr>
          <w:rFonts w:ascii="Book Antiqua" w:hAnsi="Book Antiqua"/>
          <w:sz w:val="28"/>
          <w:lang w:val="es-AR"/>
        </w:rPr>
        <w:t>Lenguajes de programación</w:t>
      </w:r>
      <w:r w:rsidR="00853791">
        <w:rPr>
          <w:rFonts w:ascii="Book Antiqua" w:hAnsi="Book Antiqua"/>
          <w:sz w:val="28"/>
          <w:lang w:val="es-AR"/>
        </w:rPr>
        <w:t>, de marcado y framework</w:t>
      </w:r>
      <w:r w:rsidR="00A24659">
        <w:rPr>
          <w:rFonts w:ascii="Book Antiqua" w:hAnsi="Book Antiqua"/>
          <w:sz w:val="28"/>
          <w:lang w:val="es-AR"/>
        </w:rPr>
        <w:t>s</w:t>
      </w:r>
      <w:r w:rsidR="00853791">
        <w:rPr>
          <w:rFonts w:ascii="Book Antiqua" w:hAnsi="Book Antiqua"/>
          <w:sz w:val="28"/>
          <w:lang w:val="es-AR"/>
        </w:rPr>
        <w:t xml:space="preserve"> utilizados</w:t>
      </w:r>
    </w:p>
    <w:p w14:paraId="23DA7DEC" w14:textId="1C4077F7" w:rsidR="00853791" w:rsidRPr="00A24659" w:rsidRDefault="00853791" w:rsidP="00853791">
      <w:pPr>
        <w:pStyle w:val="Prrafodelista"/>
        <w:numPr>
          <w:ilvl w:val="0"/>
          <w:numId w:val="48"/>
        </w:numPr>
        <w:rPr>
          <w:rFonts w:ascii="Book Antiqua" w:hAnsi="Book Antiqua"/>
          <w:lang w:val="es-AR"/>
        </w:rPr>
      </w:pPr>
      <w:r w:rsidRPr="00A24659">
        <w:rPr>
          <w:rFonts w:ascii="Book Antiqua" w:hAnsi="Book Antiqua"/>
          <w:lang w:val="es-AR"/>
        </w:rPr>
        <w:t>PHP</w:t>
      </w:r>
    </w:p>
    <w:p w14:paraId="15D15F44" w14:textId="70A94428" w:rsidR="00853791" w:rsidRPr="00A24659" w:rsidRDefault="00853791" w:rsidP="00853791">
      <w:pPr>
        <w:pStyle w:val="Prrafodelista"/>
        <w:numPr>
          <w:ilvl w:val="0"/>
          <w:numId w:val="48"/>
        </w:numPr>
        <w:rPr>
          <w:rFonts w:ascii="Book Antiqua" w:hAnsi="Book Antiqua"/>
          <w:lang w:val="es-AR"/>
        </w:rPr>
      </w:pPr>
      <w:r w:rsidRPr="00A24659">
        <w:rPr>
          <w:rFonts w:ascii="Book Antiqua" w:hAnsi="Book Antiqua"/>
          <w:lang w:val="es-AR"/>
        </w:rPr>
        <w:t>JavaScrip</w:t>
      </w:r>
      <w:r w:rsidR="000706DD">
        <w:rPr>
          <w:rFonts w:ascii="Book Antiqua" w:hAnsi="Book Antiqua"/>
          <w:lang w:val="es-AR"/>
        </w:rPr>
        <w:t>t</w:t>
      </w:r>
    </w:p>
    <w:p w14:paraId="67C91764" w14:textId="37B44C87" w:rsidR="00853791" w:rsidRPr="00A24659" w:rsidRDefault="00853791" w:rsidP="00853791">
      <w:pPr>
        <w:pStyle w:val="Prrafodelista"/>
        <w:numPr>
          <w:ilvl w:val="0"/>
          <w:numId w:val="48"/>
        </w:numPr>
        <w:rPr>
          <w:rFonts w:ascii="Book Antiqua" w:hAnsi="Book Antiqua"/>
          <w:lang w:val="es-AR"/>
        </w:rPr>
      </w:pPr>
      <w:r w:rsidRPr="00A24659">
        <w:rPr>
          <w:rFonts w:ascii="Book Antiqua" w:hAnsi="Book Antiqua"/>
          <w:lang w:val="es-AR"/>
        </w:rPr>
        <w:t>HTML 5</w:t>
      </w:r>
    </w:p>
    <w:p w14:paraId="2893586E" w14:textId="1AE8A558" w:rsidR="00853791" w:rsidRPr="00A24659" w:rsidRDefault="00853791" w:rsidP="00853791">
      <w:pPr>
        <w:pStyle w:val="Prrafodelista"/>
        <w:numPr>
          <w:ilvl w:val="0"/>
          <w:numId w:val="48"/>
        </w:numPr>
        <w:rPr>
          <w:rFonts w:ascii="Book Antiqua" w:hAnsi="Book Antiqua"/>
          <w:lang w:val="es-AR"/>
        </w:rPr>
      </w:pPr>
      <w:r w:rsidRPr="00A24659">
        <w:rPr>
          <w:rFonts w:ascii="Book Antiqua" w:hAnsi="Book Antiqua"/>
          <w:lang w:val="es-AR"/>
        </w:rPr>
        <w:t>CSS3</w:t>
      </w:r>
    </w:p>
    <w:p w14:paraId="6A1BF3B0" w14:textId="0D4700CB" w:rsidR="00853791" w:rsidRPr="00A24659" w:rsidRDefault="00853791" w:rsidP="00853791">
      <w:pPr>
        <w:pStyle w:val="Prrafodelista"/>
        <w:numPr>
          <w:ilvl w:val="0"/>
          <w:numId w:val="48"/>
        </w:numPr>
        <w:rPr>
          <w:rFonts w:ascii="Book Antiqua" w:hAnsi="Book Antiqua"/>
          <w:lang w:val="es-AR"/>
        </w:rPr>
      </w:pPr>
      <w:r w:rsidRPr="00A24659">
        <w:rPr>
          <w:rFonts w:ascii="Book Antiqua" w:hAnsi="Book Antiqua"/>
          <w:lang w:val="es-AR"/>
        </w:rPr>
        <w:t>Smarty</w:t>
      </w:r>
    </w:p>
    <w:p w14:paraId="4D609528" w14:textId="77F61661" w:rsidR="00853791" w:rsidRPr="00A24659" w:rsidRDefault="00853791" w:rsidP="00853791">
      <w:pPr>
        <w:pStyle w:val="Prrafodelista"/>
        <w:numPr>
          <w:ilvl w:val="0"/>
          <w:numId w:val="48"/>
        </w:numPr>
        <w:rPr>
          <w:rFonts w:ascii="Book Antiqua" w:hAnsi="Book Antiqua"/>
          <w:lang w:val="es-AR"/>
        </w:rPr>
      </w:pPr>
      <w:r w:rsidRPr="00A24659">
        <w:rPr>
          <w:rFonts w:ascii="Book Antiqua" w:hAnsi="Book Antiqua"/>
          <w:lang w:val="es-AR"/>
        </w:rPr>
        <w:t>MySQL</w:t>
      </w:r>
    </w:p>
    <w:p w14:paraId="6AB27DB1" w14:textId="618A9066" w:rsidR="00853791" w:rsidRPr="00A24659" w:rsidRDefault="00853791" w:rsidP="00853791">
      <w:pPr>
        <w:pStyle w:val="Ttulo4"/>
        <w:rPr>
          <w:rFonts w:ascii="Book Antiqua" w:hAnsi="Book Antiqua"/>
          <w:sz w:val="28"/>
          <w:lang w:val="es-AR"/>
        </w:rPr>
      </w:pPr>
      <w:r w:rsidRPr="00A24659">
        <w:rPr>
          <w:rFonts w:ascii="Book Antiqua" w:hAnsi="Book Antiqua"/>
          <w:sz w:val="28"/>
          <w:lang w:val="es-AR"/>
        </w:rPr>
        <w:t>Otros Softwares de utilidad</w:t>
      </w:r>
    </w:p>
    <w:p w14:paraId="231B1893" w14:textId="058BEF44" w:rsidR="00853791" w:rsidRPr="00A24659" w:rsidRDefault="00853791" w:rsidP="00853791">
      <w:pPr>
        <w:pStyle w:val="Prrafodelista"/>
        <w:numPr>
          <w:ilvl w:val="0"/>
          <w:numId w:val="49"/>
        </w:numPr>
        <w:rPr>
          <w:rFonts w:ascii="Book Antiqua" w:hAnsi="Book Antiqua"/>
          <w:lang w:val="es-AR"/>
        </w:rPr>
      </w:pPr>
      <w:r w:rsidRPr="00A24659">
        <w:rPr>
          <w:rFonts w:ascii="Book Antiqua" w:hAnsi="Book Antiqua"/>
          <w:lang w:val="es-AR"/>
        </w:rPr>
        <w:t xml:space="preserve">Xampp (se </w:t>
      </w:r>
      <w:r w:rsidR="00381FD1" w:rsidRPr="00A24659">
        <w:rPr>
          <w:rFonts w:ascii="Book Antiqua" w:hAnsi="Book Antiqua"/>
          <w:lang w:val="es-AR"/>
        </w:rPr>
        <w:t>decidió</w:t>
      </w:r>
      <w:r w:rsidRPr="00A24659">
        <w:rPr>
          <w:rFonts w:ascii="Book Antiqua" w:hAnsi="Book Antiqua"/>
          <w:lang w:val="es-AR"/>
        </w:rPr>
        <w:t xml:space="preserve"> mostrar una versión local de la aplicación)</w:t>
      </w:r>
    </w:p>
    <w:p w14:paraId="2A03ADBD" w14:textId="11058F87" w:rsidR="00853791" w:rsidRPr="00A24659" w:rsidRDefault="00A24659" w:rsidP="00853791">
      <w:pPr>
        <w:pStyle w:val="Prrafodelista"/>
        <w:numPr>
          <w:ilvl w:val="0"/>
          <w:numId w:val="49"/>
        </w:numPr>
        <w:rPr>
          <w:rFonts w:ascii="Book Antiqua" w:hAnsi="Book Antiqua"/>
          <w:lang w:val="es-AR"/>
        </w:rPr>
      </w:pPr>
      <w:r w:rsidRPr="00A24659">
        <w:rPr>
          <w:rFonts w:ascii="Book Antiqua" w:hAnsi="Book Antiqua"/>
          <w:lang w:val="es-AR"/>
        </w:rPr>
        <w:t xml:space="preserve">Editores de texto varios (Atom, VScode, NotePad ++, </w:t>
      </w:r>
      <w:r w:rsidR="00381FD1" w:rsidRPr="00A24659">
        <w:rPr>
          <w:rFonts w:ascii="Book Antiqua" w:hAnsi="Book Antiqua"/>
          <w:lang w:val="es-AR"/>
        </w:rPr>
        <w:t>etc.</w:t>
      </w:r>
      <w:r w:rsidRPr="00A24659">
        <w:rPr>
          <w:rFonts w:ascii="Book Antiqua" w:hAnsi="Book Antiqua"/>
          <w:lang w:val="es-AR"/>
        </w:rPr>
        <w:t>)</w:t>
      </w:r>
    </w:p>
    <w:p w14:paraId="2EC781D9" w14:textId="77777777" w:rsidR="00853791" w:rsidRPr="00A24659" w:rsidRDefault="00853791" w:rsidP="00853791">
      <w:pPr>
        <w:rPr>
          <w:rFonts w:ascii="Book Antiqua" w:hAnsi="Book Antiqua"/>
          <w:lang w:val="es-AR"/>
        </w:rPr>
      </w:pPr>
    </w:p>
    <w:p w14:paraId="608F93EF" w14:textId="77777777" w:rsidR="00FC385D" w:rsidRDefault="00FC385D" w:rsidP="00FC385D">
      <w:pPr>
        <w:pStyle w:val="Ttulo4"/>
        <w:rPr>
          <w:lang w:val="es-AR"/>
        </w:rPr>
      </w:pPr>
    </w:p>
    <w:p w14:paraId="7F79DC82" w14:textId="77777777" w:rsidR="00A24659" w:rsidRDefault="00A24659" w:rsidP="00A24659">
      <w:pPr>
        <w:rPr>
          <w:lang w:val="es-AR"/>
        </w:rPr>
      </w:pPr>
    </w:p>
    <w:p w14:paraId="010D5E97" w14:textId="493EECDD" w:rsidR="00A24659" w:rsidRPr="009F6CA3" w:rsidRDefault="00A24659" w:rsidP="00A24659">
      <w:pPr>
        <w:pStyle w:val="Indice"/>
        <w:rPr>
          <w:rFonts w:ascii="Book Antiqua" w:hAnsi="Book Antiqua"/>
          <w:i/>
          <w:lang w:val="es-AR"/>
        </w:rPr>
      </w:pPr>
      <w:r w:rsidRPr="009F6CA3">
        <w:rPr>
          <w:rFonts w:ascii="Book Antiqua" w:hAnsi="Book Antiqua"/>
          <w:i/>
          <w:lang w:val="es-AR"/>
        </w:rPr>
        <w:lastRenderedPageBreak/>
        <w:t>Clases Intervinientes en el Desarrollo del Sistema</w:t>
      </w:r>
    </w:p>
    <w:p w14:paraId="6E510BE8" w14:textId="0894D48A" w:rsidR="00A24659" w:rsidRPr="009F6CA3" w:rsidRDefault="00A24659" w:rsidP="00A24659">
      <w:pPr>
        <w:pStyle w:val="Indice"/>
        <w:rPr>
          <w:rFonts w:ascii="Book Antiqua" w:hAnsi="Book Antiqua"/>
          <w:b w:val="0"/>
          <w:lang w:val="es-AR"/>
        </w:rPr>
      </w:pPr>
      <w:r w:rsidRPr="009F6CA3">
        <w:rPr>
          <w:rFonts w:ascii="Book Antiqua" w:hAnsi="Book Antiqua"/>
          <w:b w:val="0"/>
          <w:lang w:val="es-AR"/>
        </w:rPr>
        <w:t>Clases Correspondientes al Model:</w:t>
      </w:r>
    </w:p>
    <w:p w14:paraId="066F9876" w14:textId="51496AD8" w:rsidR="00A24659" w:rsidRPr="009F6CA3" w:rsidRDefault="00A24659" w:rsidP="00A24659">
      <w:pPr>
        <w:pStyle w:val="Ttulo4"/>
        <w:rPr>
          <w:rFonts w:ascii="Book Antiqua" w:hAnsi="Book Antiqua"/>
          <w:sz w:val="28"/>
          <w:lang w:val="es-AR"/>
        </w:rPr>
      </w:pPr>
      <w:r w:rsidRPr="009F6CA3">
        <w:rPr>
          <w:rFonts w:ascii="Book Antiqua" w:hAnsi="Book Antiqua"/>
          <w:sz w:val="28"/>
          <w:lang w:val="es-AR"/>
        </w:rPr>
        <w:t>Form Model</w:t>
      </w:r>
    </w:p>
    <w:p w14:paraId="367869D4" w14:textId="4480C26E" w:rsidR="00A24659" w:rsidRPr="009F6CA3" w:rsidRDefault="00A24659" w:rsidP="00A24659">
      <w:pPr>
        <w:rPr>
          <w:rFonts w:ascii="Book Antiqua" w:hAnsi="Book Antiqua"/>
          <w:lang w:val="es-AR"/>
        </w:rPr>
      </w:pPr>
      <w:r w:rsidRPr="009F6CA3">
        <w:rPr>
          <w:rFonts w:ascii="Book Antiqua" w:hAnsi="Book Antiqua"/>
          <w:lang w:val="es-AR"/>
        </w:rPr>
        <w:t>La funcionalidad principal de esta clase es de guardar los datos provistos por el formulario principal de la aplicación (denuncia de ciudadano).</w:t>
      </w:r>
    </w:p>
    <w:p w14:paraId="1AAFDCB1" w14:textId="67B226E6" w:rsidR="00A24659" w:rsidRPr="009F6CA3" w:rsidRDefault="00A24659" w:rsidP="00A24659">
      <w:pPr>
        <w:pStyle w:val="Ttulo4"/>
        <w:rPr>
          <w:rFonts w:ascii="Book Antiqua" w:hAnsi="Book Antiqua"/>
          <w:lang w:val="es-AR"/>
        </w:rPr>
      </w:pPr>
      <w:r w:rsidRPr="009F6CA3">
        <w:rPr>
          <w:rFonts w:ascii="Book Antiqua" w:hAnsi="Book Antiqua"/>
          <w:lang w:val="es-AR"/>
        </w:rPr>
        <w:t xml:space="preserve">Funciones que intervienen en la clase </w:t>
      </w:r>
    </w:p>
    <w:p w14:paraId="0E6AC78B" w14:textId="54F58137" w:rsidR="009F6CA3" w:rsidRPr="009F6CA3" w:rsidRDefault="00A24659" w:rsidP="00A24659">
      <w:pPr>
        <w:rPr>
          <w:rFonts w:ascii="Book Antiqua" w:hAnsi="Book Antiqua"/>
          <w:lang w:val="es-AR"/>
        </w:rPr>
      </w:pPr>
      <w:r w:rsidRPr="009F6CA3">
        <w:rPr>
          <w:rFonts w:ascii="Book Antiqua" w:hAnsi="Book Antiqua"/>
          <w:b/>
          <w:lang w:val="es-AR"/>
        </w:rPr>
        <w:t>createAComplaint</w:t>
      </w:r>
      <w:r w:rsidRPr="009F6CA3">
        <w:rPr>
          <w:rFonts w:ascii="Book Antiqua" w:hAnsi="Book Antiqua"/>
          <w:lang w:val="es-AR"/>
        </w:rPr>
        <w:t xml:space="preserve">: </w:t>
      </w:r>
      <w:r w:rsidR="009F6CA3" w:rsidRPr="009F6CA3">
        <w:rPr>
          <w:rFonts w:ascii="Book Antiqua" w:hAnsi="Book Antiqua"/>
          <w:lang w:val="es-AR"/>
        </w:rPr>
        <w:t xml:space="preserve">Dado los datos provisto por el formulario la función se encarga de guardar dichos datos en la Base de datos de forma segura y </w:t>
      </w:r>
      <w:r w:rsidR="00381FD1" w:rsidRPr="009F6CA3">
        <w:rPr>
          <w:rFonts w:ascii="Book Antiqua" w:hAnsi="Book Antiqua"/>
          <w:lang w:val="es-AR"/>
        </w:rPr>
        <w:t>utilizando</w:t>
      </w:r>
      <w:r w:rsidR="009F6CA3" w:rsidRPr="009F6CA3">
        <w:rPr>
          <w:rFonts w:ascii="Book Antiqua" w:hAnsi="Book Antiqua"/>
          <w:lang w:val="es-AR"/>
        </w:rPr>
        <w:t xml:space="preserve"> buenas practicas</w:t>
      </w:r>
    </w:p>
    <w:p w14:paraId="68042F4F" w14:textId="609F71A2" w:rsidR="00A24659" w:rsidRDefault="009F6CA3" w:rsidP="00A24659">
      <w:pPr>
        <w:rPr>
          <w:rFonts w:ascii="Book Antiqua" w:hAnsi="Book Antiqua"/>
          <w:lang w:val="es-AR"/>
        </w:rPr>
      </w:pPr>
      <w:r w:rsidRPr="009F6CA3">
        <w:rPr>
          <w:rFonts w:ascii="Book Antiqua" w:hAnsi="Book Antiqua"/>
          <w:b/>
          <w:lang w:val="es-AR"/>
        </w:rPr>
        <w:t>uploadImage</w:t>
      </w:r>
      <w:r w:rsidRPr="009F6CA3">
        <w:rPr>
          <w:rFonts w:ascii="Book Antiqua" w:hAnsi="Book Antiqua"/>
          <w:lang w:val="es-AR"/>
        </w:rPr>
        <w:t xml:space="preserve">: Dada una imagen provista por el formulario, esta función se encarga de guardarla en la base de datos </w:t>
      </w:r>
    </w:p>
    <w:p w14:paraId="54B4C3B5" w14:textId="1B00A2A1" w:rsidR="0040093E" w:rsidRPr="009F6CA3" w:rsidRDefault="0040093E" w:rsidP="00A24659">
      <w:pPr>
        <w:rPr>
          <w:rFonts w:ascii="Book Antiqua" w:hAnsi="Book Antiqua"/>
          <w:lang w:val="es-AR"/>
        </w:rPr>
      </w:pPr>
      <w:r>
        <w:rPr>
          <w:rFonts w:ascii="Book Antiqua" w:hAnsi="Book Antiqua"/>
          <w:b/>
          <w:lang w:val="es-AR"/>
        </w:rPr>
        <w:t>getUserComplaint</w:t>
      </w:r>
      <w:r w:rsidRPr="009F6CA3">
        <w:rPr>
          <w:rFonts w:ascii="Book Antiqua" w:hAnsi="Book Antiqua"/>
          <w:lang w:val="es-AR"/>
        </w:rPr>
        <w:t xml:space="preserve">: </w:t>
      </w:r>
      <w:r>
        <w:rPr>
          <w:rFonts w:ascii="Book Antiqua" w:hAnsi="Book Antiqua"/>
          <w:lang w:val="es-AR"/>
        </w:rPr>
        <w:t>Esta función se encarga de traer todas las denuncias realizadas por un usuario en particular provisto por el sistema</w:t>
      </w:r>
    </w:p>
    <w:p w14:paraId="32419166" w14:textId="6ED14FDF" w:rsidR="009F6CA3" w:rsidRPr="009F6CA3" w:rsidRDefault="009F6CA3" w:rsidP="009F6CA3">
      <w:pPr>
        <w:pStyle w:val="Ttulo4"/>
        <w:rPr>
          <w:rFonts w:ascii="Book Antiqua" w:hAnsi="Book Antiqua"/>
          <w:sz w:val="28"/>
          <w:lang w:val="es-AR"/>
        </w:rPr>
      </w:pPr>
      <w:r>
        <w:rPr>
          <w:rFonts w:ascii="Book Antiqua" w:hAnsi="Book Antiqua"/>
          <w:sz w:val="28"/>
          <w:lang w:val="es-AR"/>
        </w:rPr>
        <w:t>Admin</w:t>
      </w:r>
      <w:r w:rsidRPr="009F6CA3">
        <w:rPr>
          <w:rFonts w:ascii="Book Antiqua" w:hAnsi="Book Antiqua"/>
          <w:sz w:val="28"/>
          <w:lang w:val="es-AR"/>
        </w:rPr>
        <w:t xml:space="preserve"> Model</w:t>
      </w:r>
    </w:p>
    <w:p w14:paraId="1873BF30" w14:textId="4A77E8D8" w:rsidR="009F6CA3" w:rsidRPr="009F6CA3" w:rsidRDefault="009F6CA3" w:rsidP="009F6CA3">
      <w:pPr>
        <w:rPr>
          <w:rFonts w:ascii="Book Antiqua" w:hAnsi="Book Antiqua"/>
          <w:lang w:val="es-AR"/>
        </w:rPr>
      </w:pPr>
      <w:r w:rsidRPr="009F6CA3">
        <w:rPr>
          <w:rFonts w:ascii="Book Antiqua" w:hAnsi="Book Antiqua"/>
          <w:lang w:val="es-AR"/>
        </w:rPr>
        <w:t xml:space="preserve">La funcionalidad principal de esta clase </w:t>
      </w:r>
      <w:r>
        <w:rPr>
          <w:rFonts w:ascii="Book Antiqua" w:hAnsi="Book Antiqua"/>
          <w:lang w:val="es-AR"/>
        </w:rPr>
        <w:t xml:space="preserve">traer los datos de las denuncias para luego poder ser utilizadas en la </w:t>
      </w:r>
      <w:r w:rsidR="00381FD1">
        <w:rPr>
          <w:rFonts w:ascii="Book Antiqua" w:hAnsi="Book Antiqua"/>
          <w:lang w:val="es-AR"/>
        </w:rPr>
        <w:t>sesión</w:t>
      </w:r>
      <w:r>
        <w:rPr>
          <w:rFonts w:ascii="Book Antiqua" w:hAnsi="Book Antiqua"/>
          <w:lang w:val="es-AR"/>
        </w:rPr>
        <w:t xml:space="preserve"> de administrador </w:t>
      </w:r>
    </w:p>
    <w:p w14:paraId="2B7A52B4" w14:textId="77777777" w:rsidR="009F6CA3" w:rsidRPr="009F6CA3" w:rsidRDefault="009F6CA3" w:rsidP="009F6CA3">
      <w:pPr>
        <w:pStyle w:val="Ttulo4"/>
        <w:rPr>
          <w:rFonts w:ascii="Book Antiqua" w:hAnsi="Book Antiqua"/>
          <w:lang w:val="es-AR"/>
        </w:rPr>
      </w:pPr>
      <w:r w:rsidRPr="009F6CA3">
        <w:rPr>
          <w:rFonts w:ascii="Book Antiqua" w:hAnsi="Book Antiqua"/>
          <w:lang w:val="es-AR"/>
        </w:rPr>
        <w:t xml:space="preserve">Funciones que intervienen en la clase </w:t>
      </w:r>
    </w:p>
    <w:p w14:paraId="0EC39B0F" w14:textId="4AC1AE63" w:rsidR="009F6CA3" w:rsidRPr="009F6CA3" w:rsidRDefault="009F6CA3" w:rsidP="009F6CA3">
      <w:pPr>
        <w:rPr>
          <w:rFonts w:ascii="Book Antiqua" w:hAnsi="Book Antiqua"/>
          <w:lang w:val="es-AR"/>
        </w:rPr>
      </w:pPr>
      <w:r>
        <w:rPr>
          <w:rFonts w:ascii="Book Antiqua" w:hAnsi="Book Antiqua"/>
          <w:b/>
          <w:lang w:val="es-AR"/>
        </w:rPr>
        <w:t>fetchMap</w:t>
      </w:r>
      <w:r w:rsidRPr="009F6CA3">
        <w:rPr>
          <w:rFonts w:ascii="Book Antiqua" w:hAnsi="Book Antiqua"/>
          <w:lang w:val="es-AR"/>
        </w:rPr>
        <w:t xml:space="preserve">: </w:t>
      </w:r>
      <w:r>
        <w:rPr>
          <w:rFonts w:ascii="Book Antiqua" w:hAnsi="Book Antiqua"/>
          <w:lang w:val="es-AR"/>
        </w:rPr>
        <w:t>Se encarga de traer las coordenadas de los registros de denuncia guardados</w:t>
      </w:r>
    </w:p>
    <w:p w14:paraId="012055DC" w14:textId="72689247" w:rsidR="009F6CA3" w:rsidRDefault="009F6CA3" w:rsidP="009F6CA3">
      <w:pPr>
        <w:rPr>
          <w:rFonts w:ascii="Book Antiqua" w:hAnsi="Book Antiqua"/>
          <w:lang w:val="es-AR"/>
        </w:rPr>
      </w:pPr>
      <w:r>
        <w:rPr>
          <w:rFonts w:ascii="Book Antiqua" w:hAnsi="Book Antiqua"/>
          <w:b/>
          <w:lang w:val="es-AR"/>
        </w:rPr>
        <w:t>fetchAllReports</w:t>
      </w:r>
      <w:r>
        <w:rPr>
          <w:rFonts w:ascii="Book Antiqua" w:hAnsi="Book Antiqua"/>
          <w:lang w:val="es-AR"/>
        </w:rPr>
        <w:t>: Retorna todos los reportes que contenga la base de datos, independientemente del estado de dichos reportes</w:t>
      </w:r>
    </w:p>
    <w:p w14:paraId="7934206F" w14:textId="4C3DC348" w:rsidR="0040093E" w:rsidRDefault="0040093E" w:rsidP="009F6CA3">
      <w:pPr>
        <w:rPr>
          <w:rFonts w:ascii="Book Antiqua" w:hAnsi="Book Antiqua"/>
          <w:lang w:val="es-AR"/>
        </w:rPr>
      </w:pPr>
      <w:r>
        <w:rPr>
          <w:rFonts w:ascii="Book Antiqua" w:hAnsi="Book Antiqua"/>
          <w:b/>
          <w:lang w:val="es-AR"/>
        </w:rPr>
        <w:t>changeStatus</w:t>
      </w:r>
      <w:r>
        <w:rPr>
          <w:rFonts w:ascii="Book Antiqua" w:hAnsi="Book Antiqua"/>
          <w:lang w:val="es-AR"/>
        </w:rPr>
        <w:t xml:space="preserve">: </w:t>
      </w:r>
      <w:r>
        <w:rPr>
          <w:rFonts w:ascii="Book Antiqua" w:hAnsi="Book Antiqua"/>
          <w:lang w:val="es-AR"/>
        </w:rPr>
        <w:t xml:space="preserve">Se encarga de cambiar el estado de una denuncia en particular </w:t>
      </w:r>
    </w:p>
    <w:p w14:paraId="53213C0B" w14:textId="6E0AFD6D" w:rsidR="00B226A1" w:rsidRPr="009F6CA3" w:rsidRDefault="00B226A1" w:rsidP="00B226A1">
      <w:pPr>
        <w:pStyle w:val="Ttulo4"/>
        <w:rPr>
          <w:rFonts w:ascii="Book Antiqua" w:hAnsi="Book Antiqua"/>
          <w:sz w:val="28"/>
          <w:lang w:val="es-AR"/>
        </w:rPr>
      </w:pPr>
      <w:r>
        <w:rPr>
          <w:rFonts w:ascii="Book Antiqua" w:hAnsi="Book Antiqua"/>
          <w:sz w:val="28"/>
          <w:lang w:val="es-AR"/>
        </w:rPr>
        <w:t>Login</w:t>
      </w:r>
      <w:r w:rsidRPr="009F6CA3">
        <w:rPr>
          <w:rFonts w:ascii="Book Antiqua" w:hAnsi="Book Antiqua"/>
          <w:sz w:val="28"/>
          <w:lang w:val="es-AR"/>
        </w:rPr>
        <w:t xml:space="preserve"> Model</w:t>
      </w:r>
    </w:p>
    <w:p w14:paraId="3D095534" w14:textId="4F0F2538" w:rsidR="00B226A1" w:rsidRPr="009F6CA3" w:rsidRDefault="00B226A1" w:rsidP="00B226A1">
      <w:pPr>
        <w:rPr>
          <w:rFonts w:ascii="Book Antiqua" w:hAnsi="Book Antiqua"/>
          <w:lang w:val="es-AR"/>
        </w:rPr>
      </w:pPr>
      <w:r w:rsidRPr="009F6CA3">
        <w:rPr>
          <w:rFonts w:ascii="Book Antiqua" w:hAnsi="Book Antiqua"/>
          <w:lang w:val="es-AR"/>
        </w:rPr>
        <w:t xml:space="preserve">La funcionalidad principal de esta clase </w:t>
      </w:r>
      <w:r>
        <w:rPr>
          <w:rFonts w:ascii="Book Antiqua" w:hAnsi="Book Antiqua"/>
          <w:lang w:val="es-AR"/>
        </w:rPr>
        <w:t xml:space="preserve">traer los datos de </w:t>
      </w:r>
      <w:r>
        <w:rPr>
          <w:rFonts w:ascii="Book Antiqua" w:hAnsi="Book Antiqua"/>
          <w:lang w:val="es-AR"/>
        </w:rPr>
        <w:t xml:space="preserve">los usuarios registrados en la </w:t>
      </w:r>
      <w:r w:rsidR="00C15BED">
        <w:rPr>
          <w:rFonts w:ascii="Book Antiqua" w:hAnsi="Book Antiqua"/>
          <w:lang w:val="es-AR"/>
        </w:rPr>
        <w:t>aplicación</w:t>
      </w:r>
    </w:p>
    <w:p w14:paraId="2A167240" w14:textId="77777777" w:rsidR="00B226A1" w:rsidRPr="009F6CA3" w:rsidRDefault="00B226A1" w:rsidP="00B226A1">
      <w:pPr>
        <w:pStyle w:val="Ttulo4"/>
        <w:rPr>
          <w:rFonts w:ascii="Book Antiqua" w:hAnsi="Book Antiqua"/>
          <w:lang w:val="es-AR"/>
        </w:rPr>
      </w:pPr>
      <w:r w:rsidRPr="009F6CA3">
        <w:rPr>
          <w:rFonts w:ascii="Book Antiqua" w:hAnsi="Book Antiqua"/>
          <w:lang w:val="es-AR"/>
        </w:rPr>
        <w:t xml:space="preserve">Funciones que intervienen en la clase </w:t>
      </w:r>
    </w:p>
    <w:p w14:paraId="3A29CA3B" w14:textId="7431BB62" w:rsidR="00B226A1" w:rsidRPr="009F6CA3" w:rsidRDefault="00B226A1" w:rsidP="00B226A1">
      <w:pPr>
        <w:rPr>
          <w:rFonts w:ascii="Book Antiqua" w:hAnsi="Book Antiqua"/>
          <w:lang w:val="es-AR"/>
        </w:rPr>
      </w:pPr>
      <w:r>
        <w:rPr>
          <w:rFonts w:ascii="Book Antiqua" w:hAnsi="Book Antiqua"/>
          <w:b/>
          <w:lang w:val="es-AR"/>
        </w:rPr>
        <w:t>getUsers</w:t>
      </w:r>
      <w:r w:rsidRPr="009F6CA3">
        <w:rPr>
          <w:rFonts w:ascii="Book Antiqua" w:hAnsi="Book Antiqua"/>
          <w:lang w:val="es-AR"/>
        </w:rPr>
        <w:t xml:space="preserve">: </w:t>
      </w:r>
      <w:r>
        <w:rPr>
          <w:rFonts w:ascii="Book Antiqua" w:hAnsi="Book Antiqua"/>
          <w:lang w:val="es-AR"/>
        </w:rPr>
        <w:t xml:space="preserve">Retorna de la base de datos todos los usuarios guardados que contenga la </w:t>
      </w:r>
      <w:r w:rsidR="00C15BED">
        <w:rPr>
          <w:rFonts w:ascii="Book Antiqua" w:hAnsi="Book Antiqua"/>
          <w:lang w:val="es-AR"/>
        </w:rPr>
        <w:t>aplicación</w:t>
      </w:r>
    </w:p>
    <w:p w14:paraId="7040101F" w14:textId="05D9F444" w:rsidR="00B226A1" w:rsidRDefault="00B226A1" w:rsidP="00B226A1">
      <w:pPr>
        <w:rPr>
          <w:rFonts w:ascii="Book Antiqua" w:hAnsi="Book Antiqua"/>
          <w:lang w:val="es-AR"/>
        </w:rPr>
      </w:pPr>
      <w:r>
        <w:rPr>
          <w:rFonts w:ascii="Book Antiqua" w:hAnsi="Book Antiqua"/>
          <w:b/>
          <w:lang w:val="es-AR"/>
        </w:rPr>
        <w:t>getUser</w:t>
      </w:r>
      <w:r>
        <w:rPr>
          <w:rFonts w:ascii="Book Antiqua" w:hAnsi="Book Antiqua"/>
          <w:lang w:val="es-AR"/>
        </w:rPr>
        <w:t xml:space="preserve">: Retorna </w:t>
      </w:r>
      <w:r>
        <w:rPr>
          <w:rFonts w:ascii="Book Antiqua" w:hAnsi="Book Antiqua"/>
          <w:lang w:val="es-AR"/>
        </w:rPr>
        <w:t>un usuario en particular</w:t>
      </w:r>
    </w:p>
    <w:p w14:paraId="2825DBBB" w14:textId="4F6B5885" w:rsidR="00B226A1" w:rsidRDefault="00B226A1" w:rsidP="00A24659">
      <w:pPr>
        <w:rPr>
          <w:rFonts w:ascii="Book Antiqua" w:hAnsi="Book Antiqua"/>
          <w:lang w:val="es-AR"/>
        </w:rPr>
      </w:pPr>
      <w:r>
        <w:rPr>
          <w:rFonts w:ascii="Book Antiqua" w:hAnsi="Book Antiqua"/>
          <w:b/>
          <w:lang w:val="es-AR"/>
        </w:rPr>
        <w:t>insert</w:t>
      </w:r>
      <w:r>
        <w:rPr>
          <w:rFonts w:ascii="Book Antiqua" w:hAnsi="Book Antiqua"/>
          <w:b/>
          <w:lang w:val="es-AR"/>
        </w:rPr>
        <w:t>User</w:t>
      </w:r>
      <w:r>
        <w:rPr>
          <w:rFonts w:ascii="Book Antiqua" w:hAnsi="Book Antiqua"/>
          <w:lang w:val="es-AR"/>
        </w:rPr>
        <w:t xml:space="preserve">: </w:t>
      </w:r>
      <w:r>
        <w:rPr>
          <w:rFonts w:ascii="Book Antiqua" w:hAnsi="Book Antiqua"/>
          <w:lang w:val="es-AR"/>
        </w:rPr>
        <w:t>Guarda un nuevo usuario en la base de datos</w:t>
      </w:r>
    </w:p>
    <w:p w14:paraId="642FBA02" w14:textId="77777777" w:rsidR="00B226A1" w:rsidRDefault="00B226A1" w:rsidP="00A24659">
      <w:pPr>
        <w:rPr>
          <w:rFonts w:ascii="Book Antiqua" w:hAnsi="Book Antiqua"/>
          <w:lang w:val="es-AR"/>
        </w:rPr>
      </w:pPr>
    </w:p>
    <w:p w14:paraId="787980FD" w14:textId="77777777" w:rsidR="0040093E" w:rsidRDefault="0040093E" w:rsidP="009F6CA3">
      <w:pPr>
        <w:pStyle w:val="Indice"/>
        <w:rPr>
          <w:rFonts w:ascii="Book Antiqua" w:hAnsi="Book Antiqua"/>
          <w:b w:val="0"/>
          <w:lang w:val="es-AR"/>
        </w:rPr>
      </w:pPr>
    </w:p>
    <w:p w14:paraId="058C1ED0" w14:textId="6DAC4087" w:rsidR="009F6CA3" w:rsidRPr="009F6CA3" w:rsidRDefault="009F6CA3" w:rsidP="009F6CA3">
      <w:pPr>
        <w:pStyle w:val="Indice"/>
        <w:rPr>
          <w:rFonts w:ascii="Book Antiqua" w:hAnsi="Book Antiqua"/>
          <w:b w:val="0"/>
          <w:lang w:val="es-AR"/>
        </w:rPr>
      </w:pPr>
      <w:r w:rsidRPr="009F6CA3">
        <w:rPr>
          <w:rFonts w:ascii="Book Antiqua" w:hAnsi="Book Antiqua"/>
          <w:b w:val="0"/>
          <w:lang w:val="es-AR"/>
        </w:rPr>
        <w:lastRenderedPageBreak/>
        <w:t>Clases Correspondientes</w:t>
      </w:r>
      <w:r>
        <w:rPr>
          <w:rFonts w:ascii="Book Antiqua" w:hAnsi="Book Antiqua"/>
          <w:b w:val="0"/>
          <w:lang w:val="es-AR"/>
        </w:rPr>
        <w:t xml:space="preserve"> a la View</w:t>
      </w:r>
      <w:r w:rsidRPr="009F6CA3">
        <w:rPr>
          <w:rFonts w:ascii="Book Antiqua" w:hAnsi="Book Antiqua"/>
          <w:b w:val="0"/>
          <w:lang w:val="es-AR"/>
        </w:rPr>
        <w:t>:</w:t>
      </w:r>
    </w:p>
    <w:p w14:paraId="6B86CC27" w14:textId="3F50D8E4" w:rsidR="009F6CA3" w:rsidRPr="009F6CA3" w:rsidRDefault="009F6CA3" w:rsidP="009F6CA3">
      <w:pPr>
        <w:pStyle w:val="Ttulo4"/>
        <w:rPr>
          <w:rFonts w:ascii="Book Antiqua" w:hAnsi="Book Antiqua"/>
          <w:sz w:val="28"/>
          <w:lang w:val="es-AR"/>
        </w:rPr>
      </w:pPr>
      <w:r w:rsidRPr="009F6CA3">
        <w:rPr>
          <w:rFonts w:ascii="Book Antiqua" w:hAnsi="Book Antiqua"/>
          <w:sz w:val="28"/>
          <w:lang w:val="es-AR"/>
        </w:rPr>
        <w:t xml:space="preserve">Form </w:t>
      </w:r>
      <w:r w:rsidR="00B7672B">
        <w:rPr>
          <w:rFonts w:ascii="Book Antiqua" w:hAnsi="Book Antiqua"/>
          <w:sz w:val="28"/>
          <w:lang w:val="es-AR"/>
        </w:rPr>
        <w:t>View</w:t>
      </w:r>
    </w:p>
    <w:p w14:paraId="2D52F605" w14:textId="5363FAEE" w:rsidR="009F6CA3" w:rsidRPr="009F6CA3" w:rsidRDefault="00B7672B" w:rsidP="009F6CA3">
      <w:pPr>
        <w:rPr>
          <w:rFonts w:ascii="Book Antiqua" w:hAnsi="Book Antiqua"/>
          <w:lang w:val="es-AR"/>
        </w:rPr>
      </w:pPr>
      <w:r>
        <w:rPr>
          <w:rFonts w:ascii="Book Antiqua" w:hAnsi="Book Antiqua"/>
          <w:lang w:val="es-AR"/>
        </w:rPr>
        <w:t xml:space="preserve">Se encarga de la vista del formulario de denuncia, para mostrar la información del lado del cliente se utiliza el framework </w:t>
      </w:r>
      <w:r w:rsidRPr="00B7672B">
        <w:rPr>
          <w:rFonts w:ascii="Book Antiqua" w:hAnsi="Book Antiqua"/>
          <w:i/>
          <w:lang w:val="es-AR"/>
        </w:rPr>
        <w:t>Smarty</w:t>
      </w:r>
    </w:p>
    <w:p w14:paraId="62B4EF69" w14:textId="77777777" w:rsidR="009F6CA3" w:rsidRPr="009F6CA3" w:rsidRDefault="009F6CA3" w:rsidP="009F6CA3">
      <w:pPr>
        <w:pStyle w:val="Ttulo4"/>
        <w:rPr>
          <w:rFonts w:ascii="Book Antiqua" w:hAnsi="Book Antiqua"/>
          <w:lang w:val="es-AR"/>
        </w:rPr>
      </w:pPr>
      <w:r w:rsidRPr="009F6CA3">
        <w:rPr>
          <w:rFonts w:ascii="Book Antiqua" w:hAnsi="Book Antiqua"/>
          <w:lang w:val="es-AR"/>
        </w:rPr>
        <w:t xml:space="preserve">Funciones que intervienen en la clase </w:t>
      </w:r>
    </w:p>
    <w:p w14:paraId="525187EE" w14:textId="61C31C2B" w:rsidR="009F6CA3" w:rsidRPr="009F6CA3" w:rsidRDefault="00B7672B" w:rsidP="009F6CA3">
      <w:pPr>
        <w:rPr>
          <w:rFonts w:ascii="Book Antiqua" w:hAnsi="Book Antiqua"/>
          <w:lang w:val="es-AR"/>
        </w:rPr>
      </w:pPr>
      <w:r>
        <w:rPr>
          <w:rFonts w:ascii="Book Antiqua" w:hAnsi="Book Antiqua"/>
          <w:b/>
          <w:lang w:val="es-AR"/>
        </w:rPr>
        <w:t>showForm</w:t>
      </w:r>
      <w:r w:rsidR="009F6CA3" w:rsidRPr="009F6CA3">
        <w:rPr>
          <w:rFonts w:ascii="Book Antiqua" w:hAnsi="Book Antiqua"/>
          <w:lang w:val="es-AR"/>
        </w:rPr>
        <w:t xml:space="preserve">: </w:t>
      </w:r>
      <w:r>
        <w:rPr>
          <w:rFonts w:ascii="Book Antiqua" w:hAnsi="Book Antiqua"/>
          <w:lang w:val="es-AR"/>
        </w:rPr>
        <w:t>Muestra el template asociado al formulario de denuncia principal</w:t>
      </w:r>
    </w:p>
    <w:p w14:paraId="1CD887CF" w14:textId="4358FC3C" w:rsidR="009F6CA3" w:rsidRDefault="00B7672B" w:rsidP="009F6CA3">
      <w:pPr>
        <w:rPr>
          <w:rFonts w:ascii="Book Antiqua" w:hAnsi="Book Antiqua"/>
          <w:lang w:val="es-AR"/>
        </w:rPr>
      </w:pPr>
      <w:r w:rsidRPr="00B7672B">
        <w:rPr>
          <w:rFonts w:ascii="Book Antiqua" w:hAnsi="Book Antiqua"/>
          <w:b/>
          <w:lang w:val="es-AR"/>
        </w:rPr>
        <w:t>successfulComplaint</w:t>
      </w:r>
      <w:r w:rsidR="009F6CA3" w:rsidRPr="009F6CA3">
        <w:rPr>
          <w:rFonts w:ascii="Book Antiqua" w:hAnsi="Book Antiqua"/>
          <w:lang w:val="es-AR"/>
        </w:rPr>
        <w:t xml:space="preserve">: </w:t>
      </w:r>
      <w:r>
        <w:rPr>
          <w:rFonts w:ascii="Book Antiqua" w:hAnsi="Book Antiqua"/>
          <w:lang w:val="es-AR"/>
        </w:rPr>
        <w:t>Dada una denuncia, en caso de ser exitosa se mostrara un template para dar seguridad al usuario de que su denuncia fue tomada</w:t>
      </w:r>
    </w:p>
    <w:p w14:paraId="74AFAA8A" w14:textId="4044D1FD" w:rsidR="0040093E" w:rsidRDefault="0040093E" w:rsidP="0040093E">
      <w:pPr>
        <w:rPr>
          <w:rFonts w:ascii="Book Antiqua" w:hAnsi="Book Antiqua"/>
          <w:lang w:val="es-AR"/>
        </w:rPr>
      </w:pPr>
      <w:r>
        <w:rPr>
          <w:rFonts w:ascii="Book Antiqua" w:hAnsi="Book Antiqua"/>
          <w:b/>
          <w:lang w:val="es-AR"/>
        </w:rPr>
        <w:t>show</w:t>
      </w:r>
      <w:r>
        <w:rPr>
          <w:rFonts w:ascii="Book Antiqua" w:hAnsi="Book Antiqua"/>
          <w:b/>
          <w:lang w:val="es-AR"/>
        </w:rPr>
        <w:t>VisitorPage</w:t>
      </w:r>
      <w:r w:rsidRPr="009F6CA3">
        <w:rPr>
          <w:rFonts w:ascii="Book Antiqua" w:hAnsi="Book Antiqua"/>
          <w:lang w:val="es-AR"/>
        </w:rPr>
        <w:t xml:space="preserve">: </w:t>
      </w:r>
      <w:r>
        <w:rPr>
          <w:rFonts w:ascii="Book Antiqua" w:hAnsi="Book Antiqua"/>
          <w:lang w:val="es-AR"/>
        </w:rPr>
        <w:t xml:space="preserve">Muestra el template </w:t>
      </w:r>
      <w:r>
        <w:rPr>
          <w:rFonts w:ascii="Book Antiqua" w:hAnsi="Book Antiqua"/>
          <w:lang w:val="es-AR"/>
        </w:rPr>
        <w:t>con la vista que recibe un visitante no registrado en la aplicación</w:t>
      </w:r>
    </w:p>
    <w:p w14:paraId="7BBE4919" w14:textId="3F3B198D" w:rsidR="0040093E" w:rsidRDefault="0040093E" w:rsidP="0040093E">
      <w:pPr>
        <w:rPr>
          <w:rFonts w:ascii="Book Antiqua" w:hAnsi="Book Antiqua"/>
          <w:lang w:val="es-AR"/>
        </w:rPr>
      </w:pPr>
      <w:r>
        <w:rPr>
          <w:rFonts w:ascii="Book Antiqua" w:hAnsi="Book Antiqua"/>
          <w:b/>
          <w:lang w:val="es-AR"/>
        </w:rPr>
        <w:t>show</w:t>
      </w:r>
      <w:r>
        <w:rPr>
          <w:rFonts w:ascii="Book Antiqua" w:hAnsi="Book Antiqua"/>
          <w:b/>
          <w:lang w:val="es-AR"/>
        </w:rPr>
        <w:t>Admin</w:t>
      </w:r>
      <w:r>
        <w:rPr>
          <w:rFonts w:ascii="Book Antiqua" w:hAnsi="Book Antiqua"/>
          <w:b/>
          <w:lang w:val="es-AR"/>
        </w:rPr>
        <w:t>Page</w:t>
      </w:r>
      <w:r w:rsidRPr="009F6CA3">
        <w:rPr>
          <w:rFonts w:ascii="Book Antiqua" w:hAnsi="Book Antiqua"/>
          <w:lang w:val="es-AR"/>
        </w:rPr>
        <w:t xml:space="preserve">: </w:t>
      </w:r>
      <w:r>
        <w:rPr>
          <w:rFonts w:ascii="Book Antiqua" w:hAnsi="Book Antiqua"/>
          <w:lang w:val="es-AR"/>
        </w:rPr>
        <w:t xml:space="preserve">Muestra el template con la vista </w:t>
      </w:r>
      <w:r>
        <w:rPr>
          <w:rFonts w:ascii="Book Antiqua" w:hAnsi="Book Antiqua"/>
          <w:lang w:val="es-AR"/>
        </w:rPr>
        <w:t xml:space="preserve">asociada a la </w:t>
      </w:r>
      <w:r w:rsidR="00C15BED">
        <w:rPr>
          <w:rFonts w:ascii="Book Antiqua" w:hAnsi="Book Antiqua"/>
          <w:lang w:val="es-AR"/>
        </w:rPr>
        <w:t>página</w:t>
      </w:r>
      <w:r>
        <w:rPr>
          <w:rFonts w:ascii="Book Antiqua" w:hAnsi="Book Antiqua"/>
          <w:lang w:val="es-AR"/>
        </w:rPr>
        <w:t xml:space="preserve"> de administrador, con todas las </w:t>
      </w:r>
      <w:r w:rsidR="00C15BED">
        <w:rPr>
          <w:rFonts w:ascii="Book Antiqua" w:hAnsi="Book Antiqua"/>
          <w:lang w:val="es-AR"/>
        </w:rPr>
        <w:t>funcionalidades</w:t>
      </w:r>
      <w:r w:rsidR="008F7E89">
        <w:rPr>
          <w:rFonts w:ascii="Book Antiqua" w:hAnsi="Book Antiqua"/>
          <w:lang w:val="es-AR"/>
        </w:rPr>
        <w:t xml:space="preserve"> que propias del administrador de la aplicación</w:t>
      </w:r>
    </w:p>
    <w:p w14:paraId="67A96AED" w14:textId="6FD2A3FD" w:rsidR="008F7E89" w:rsidRPr="009F6CA3" w:rsidRDefault="008F7E89" w:rsidP="008F7E89">
      <w:pPr>
        <w:rPr>
          <w:rFonts w:ascii="Book Antiqua" w:hAnsi="Book Antiqua"/>
          <w:lang w:val="es-AR"/>
        </w:rPr>
      </w:pPr>
      <w:r>
        <w:rPr>
          <w:rFonts w:ascii="Book Antiqua" w:hAnsi="Book Antiqua"/>
          <w:b/>
          <w:lang w:val="es-AR"/>
        </w:rPr>
        <w:t>show</w:t>
      </w:r>
      <w:r>
        <w:rPr>
          <w:rFonts w:ascii="Book Antiqua" w:hAnsi="Book Antiqua"/>
          <w:b/>
          <w:lang w:val="es-AR"/>
        </w:rPr>
        <w:t>User</w:t>
      </w:r>
      <w:r>
        <w:rPr>
          <w:rFonts w:ascii="Book Antiqua" w:hAnsi="Book Antiqua"/>
          <w:b/>
          <w:lang w:val="es-AR"/>
        </w:rPr>
        <w:t>Page</w:t>
      </w:r>
      <w:r w:rsidRPr="009F6CA3">
        <w:rPr>
          <w:rFonts w:ascii="Book Antiqua" w:hAnsi="Book Antiqua"/>
          <w:lang w:val="es-AR"/>
        </w:rPr>
        <w:t xml:space="preserve">: </w:t>
      </w:r>
      <w:r>
        <w:rPr>
          <w:rFonts w:ascii="Book Antiqua" w:hAnsi="Book Antiqua"/>
          <w:lang w:val="es-AR"/>
        </w:rPr>
        <w:t xml:space="preserve">Muestra el template con la vista asociada a la </w:t>
      </w:r>
      <w:r w:rsidR="00C15BED">
        <w:rPr>
          <w:rFonts w:ascii="Book Antiqua" w:hAnsi="Book Antiqua"/>
          <w:lang w:val="es-AR"/>
        </w:rPr>
        <w:t>página</w:t>
      </w:r>
      <w:r>
        <w:rPr>
          <w:rFonts w:ascii="Book Antiqua" w:hAnsi="Book Antiqua"/>
          <w:lang w:val="es-AR"/>
        </w:rPr>
        <w:t xml:space="preserve"> de </w:t>
      </w:r>
      <w:r>
        <w:rPr>
          <w:rFonts w:ascii="Book Antiqua" w:hAnsi="Book Antiqua"/>
          <w:lang w:val="es-AR"/>
        </w:rPr>
        <w:t>usuario proveyendo de todas las funcionalidades requeridas para un usuario</w:t>
      </w:r>
    </w:p>
    <w:p w14:paraId="39DEDB94" w14:textId="15B0B4C7" w:rsidR="009F6CA3" w:rsidRPr="009F6CA3" w:rsidRDefault="009F6CA3" w:rsidP="009F6CA3">
      <w:pPr>
        <w:pStyle w:val="Ttulo4"/>
        <w:rPr>
          <w:rFonts w:ascii="Book Antiqua" w:hAnsi="Book Antiqua"/>
          <w:sz w:val="28"/>
          <w:lang w:val="es-AR"/>
        </w:rPr>
      </w:pPr>
      <w:r>
        <w:rPr>
          <w:rFonts w:ascii="Book Antiqua" w:hAnsi="Book Antiqua"/>
          <w:sz w:val="28"/>
          <w:lang w:val="es-AR"/>
        </w:rPr>
        <w:t>Admin</w:t>
      </w:r>
      <w:r w:rsidRPr="009F6CA3">
        <w:rPr>
          <w:rFonts w:ascii="Book Antiqua" w:hAnsi="Book Antiqua"/>
          <w:sz w:val="28"/>
          <w:lang w:val="es-AR"/>
        </w:rPr>
        <w:t xml:space="preserve"> </w:t>
      </w:r>
      <w:r w:rsidR="00B7672B">
        <w:rPr>
          <w:rFonts w:ascii="Book Antiqua" w:hAnsi="Book Antiqua"/>
          <w:sz w:val="28"/>
          <w:lang w:val="es-AR"/>
        </w:rPr>
        <w:t>View</w:t>
      </w:r>
    </w:p>
    <w:p w14:paraId="359A8C44" w14:textId="5CF41A0D" w:rsidR="009F6CA3" w:rsidRPr="009F6CA3" w:rsidRDefault="00B7672B" w:rsidP="009F6CA3">
      <w:pPr>
        <w:rPr>
          <w:rFonts w:ascii="Book Antiqua" w:hAnsi="Book Antiqua"/>
          <w:lang w:val="es-AR"/>
        </w:rPr>
      </w:pPr>
      <w:r>
        <w:rPr>
          <w:rFonts w:ascii="Book Antiqua" w:hAnsi="Book Antiqua"/>
          <w:lang w:val="es-AR"/>
        </w:rPr>
        <w:t xml:space="preserve">Se encarga de la vista asociada al administrador, para esto es utilizado el framework </w:t>
      </w:r>
      <w:r w:rsidRPr="00B7672B">
        <w:rPr>
          <w:rFonts w:ascii="Book Antiqua" w:hAnsi="Book Antiqua"/>
          <w:i/>
          <w:lang w:val="es-AR"/>
        </w:rPr>
        <w:t>Smarty</w:t>
      </w:r>
    </w:p>
    <w:p w14:paraId="0503DBD5" w14:textId="77777777" w:rsidR="009F6CA3" w:rsidRPr="009F6CA3" w:rsidRDefault="009F6CA3" w:rsidP="009F6CA3">
      <w:pPr>
        <w:pStyle w:val="Ttulo4"/>
        <w:rPr>
          <w:rFonts w:ascii="Book Antiqua" w:hAnsi="Book Antiqua"/>
          <w:lang w:val="es-AR"/>
        </w:rPr>
      </w:pPr>
      <w:r w:rsidRPr="009F6CA3">
        <w:rPr>
          <w:rFonts w:ascii="Book Antiqua" w:hAnsi="Book Antiqua"/>
          <w:lang w:val="es-AR"/>
        </w:rPr>
        <w:t xml:space="preserve">Funciones que intervienen en la clase </w:t>
      </w:r>
    </w:p>
    <w:p w14:paraId="001526AA" w14:textId="5B4A65B8" w:rsidR="009F6CA3" w:rsidRPr="009F6CA3" w:rsidRDefault="00B7672B" w:rsidP="009F6CA3">
      <w:pPr>
        <w:rPr>
          <w:rFonts w:ascii="Book Antiqua" w:hAnsi="Book Antiqua"/>
          <w:lang w:val="es-AR"/>
        </w:rPr>
      </w:pPr>
      <w:r>
        <w:rPr>
          <w:rFonts w:ascii="Book Antiqua" w:hAnsi="Book Antiqua"/>
          <w:b/>
          <w:lang w:val="es-AR"/>
        </w:rPr>
        <w:t>showMap</w:t>
      </w:r>
      <w:r w:rsidR="009F6CA3" w:rsidRPr="009F6CA3">
        <w:rPr>
          <w:rFonts w:ascii="Book Antiqua" w:hAnsi="Book Antiqua"/>
          <w:lang w:val="es-AR"/>
        </w:rPr>
        <w:t xml:space="preserve">: </w:t>
      </w:r>
      <w:r>
        <w:rPr>
          <w:rFonts w:ascii="Book Antiqua" w:hAnsi="Book Antiqua"/>
          <w:lang w:val="es-AR"/>
        </w:rPr>
        <w:t>Muestra el mapa con la ruta de la basura para que el Administrador decida el mejor camino</w:t>
      </w:r>
    </w:p>
    <w:p w14:paraId="467908A5" w14:textId="53F1E3B8" w:rsidR="009F6CA3" w:rsidRDefault="00B7672B" w:rsidP="009F6CA3">
      <w:pPr>
        <w:rPr>
          <w:rFonts w:ascii="Book Antiqua" w:hAnsi="Book Antiqua"/>
          <w:lang w:val="es-AR"/>
        </w:rPr>
      </w:pPr>
      <w:r>
        <w:rPr>
          <w:rFonts w:ascii="Book Antiqua" w:hAnsi="Book Antiqua"/>
          <w:b/>
          <w:lang w:val="es-AR"/>
        </w:rPr>
        <w:t>show</w:t>
      </w:r>
      <w:r w:rsidR="009F6CA3">
        <w:rPr>
          <w:rFonts w:ascii="Book Antiqua" w:hAnsi="Book Antiqua"/>
          <w:b/>
          <w:lang w:val="es-AR"/>
        </w:rPr>
        <w:t>Reports</w:t>
      </w:r>
      <w:r w:rsidR="009F6CA3">
        <w:rPr>
          <w:rFonts w:ascii="Book Antiqua" w:hAnsi="Book Antiqua"/>
          <w:lang w:val="es-AR"/>
        </w:rPr>
        <w:t xml:space="preserve">: </w:t>
      </w:r>
      <w:r>
        <w:rPr>
          <w:rFonts w:ascii="Book Antiqua" w:hAnsi="Book Antiqua"/>
          <w:lang w:val="es-AR"/>
        </w:rPr>
        <w:t xml:space="preserve">Muestra todas las denuncias de los usuarios con sus respectivos detalles </w:t>
      </w:r>
    </w:p>
    <w:p w14:paraId="08BFBF7D" w14:textId="77777777" w:rsidR="00B226A1" w:rsidRDefault="00B226A1" w:rsidP="009F6CA3">
      <w:pPr>
        <w:rPr>
          <w:rFonts w:ascii="Book Antiqua" w:hAnsi="Book Antiqua"/>
          <w:lang w:val="es-AR"/>
        </w:rPr>
      </w:pPr>
    </w:p>
    <w:p w14:paraId="125AC229" w14:textId="0898B16C" w:rsidR="00B226A1" w:rsidRPr="009F6CA3" w:rsidRDefault="00B226A1" w:rsidP="00B226A1">
      <w:pPr>
        <w:pStyle w:val="Ttulo4"/>
        <w:rPr>
          <w:rFonts w:ascii="Book Antiqua" w:hAnsi="Book Antiqua"/>
          <w:sz w:val="28"/>
          <w:lang w:val="es-AR"/>
        </w:rPr>
      </w:pPr>
      <w:r>
        <w:rPr>
          <w:rFonts w:ascii="Book Antiqua" w:hAnsi="Book Antiqua"/>
          <w:sz w:val="28"/>
          <w:lang w:val="es-AR"/>
        </w:rPr>
        <w:t>Login</w:t>
      </w:r>
      <w:r w:rsidRPr="009F6CA3">
        <w:rPr>
          <w:rFonts w:ascii="Book Antiqua" w:hAnsi="Book Antiqua"/>
          <w:sz w:val="28"/>
          <w:lang w:val="es-AR"/>
        </w:rPr>
        <w:t xml:space="preserve"> </w:t>
      </w:r>
      <w:r>
        <w:rPr>
          <w:rFonts w:ascii="Book Antiqua" w:hAnsi="Book Antiqua"/>
          <w:sz w:val="28"/>
          <w:lang w:val="es-AR"/>
        </w:rPr>
        <w:t>View</w:t>
      </w:r>
    </w:p>
    <w:p w14:paraId="3ED76939" w14:textId="675D9210" w:rsidR="00B226A1" w:rsidRPr="009F6CA3" w:rsidRDefault="00B226A1" w:rsidP="00B226A1">
      <w:pPr>
        <w:rPr>
          <w:rFonts w:ascii="Book Antiqua" w:hAnsi="Book Antiqua"/>
          <w:lang w:val="es-AR"/>
        </w:rPr>
      </w:pPr>
      <w:r>
        <w:rPr>
          <w:rFonts w:ascii="Book Antiqua" w:hAnsi="Book Antiqua"/>
          <w:lang w:val="es-AR"/>
        </w:rPr>
        <w:t>Se encarga de la vista asociada al</w:t>
      </w:r>
      <w:r>
        <w:rPr>
          <w:rFonts w:ascii="Book Antiqua" w:hAnsi="Book Antiqua"/>
          <w:lang w:val="es-AR"/>
        </w:rPr>
        <w:t xml:space="preserve"> login y el registro</w:t>
      </w:r>
      <w:r>
        <w:rPr>
          <w:rFonts w:ascii="Book Antiqua" w:hAnsi="Book Antiqua"/>
          <w:lang w:val="es-AR"/>
        </w:rPr>
        <w:t xml:space="preserve">, para esto es utilizado el framework </w:t>
      </w:r>
      <w:r w:rsidRPr="00B7672B">
        <w:rPr>
          <w:rFonts w:ascii="Book Antiqua" w:hAnsi="Book Antiqua"/>
          <w:i/>
          <w:lang w:val="es-AR"/>
        </w:rPr>
        <w:t>Smarty</w:t>
      </w:r>
    </w:p>
    <w:p w14:paraId="68EC90BD" w14:textId="77777777" w:rsidR="00B226A1" w:rsidRPr="009F6CA3" w:rsidRDefault="00B226A1" w:rsidP="00B226A1">
      <w:pPr>
        <w:pStyle w:val="Ttulo4"/>
        <w:rPr>
          <w:rFonts w:ascii="Book Antiqua" w:hAnsi="Book Antiqua"/>
          <w:lang w:val="es-AR"/>
        </w:rPr>
      </w:pPr>
      <w:r w:rsidRPr="009F6CA3">
        <w:rPr>
          <w:rFonts w:ascii="Book Antiqua" w:hAnsi="Book Antiqua"/>
          <w:lang w:val="es-AR"/>
        </w:rPr>
        <w:t xml:space="preserve">Funciones que intervienen en la clase </w:t>
      </w:r>
    </w:p>
    <w:p w14:paraId="5679851D" w14:textId="75F2823C" w:rsidR="00B226A1" w:rsidRPr="009F6CA3" w:rsidRDefault="00B226A1" w:rsidP="00B226A1">
      <w:pPr>
        <w:rPr>
          <w:rFonts w:ascii="Book Antiqua" w:hAnsi="Book Antiqua"/>
          <w:lang w:val="es-AR"/>
        </w:rPr>
      </w:pPr>
      <w:r>
        <w:rPr>
          <w:rFonts w:ascii="Book Antiqua" w:hAnsi="Book Antiqua"/>
          <w:b/>
          <w:lang w:val="es-AR"/>
        </w:rPr>
        <w:t>show</w:t>
      </w:r>
      <w:r>
        <w:rPr>
          <w:rFonts w:ascii="Book Antiqua" w:hAnsi="Book Antiqua"/>
          <w:b/>
          <w:lang w:val="es-AR"/>
        </w:rPr>
        <w:t>Login</w:t>
      </w:r>
      <w:r w:rsidRPr="009F6CA3">
        <w:rPr>
          <w:rFonts w:ascii="Book Antiqua" w:hAnsi="Book Antiqua"/>
          <w:lang w:val="es-AR"/>
        </w:rPr>
        <w:t xml:space="preserve">: </w:t>
      </w:r>
      <w:r>
        <w:rPr>
          <w:rFonts w:ascii="Book Antiqua" w:hAnsi="Book Antiqua"/>
          <w:lang w:val="es-AR"/>
        </w:rPr>
        <w:t xml:space="preserve">Muestra </w:t>
      </w:r>
      <w:r>
        <w:rPr>
          <w:rFonts w:ascii="Book Antiqua" w:hAnsi="Book Antiqua"/>
          <w:lang w:val="es-AR"/>
        </w:rPr>
        <w:t xml:space="preserve">la pantalla principal con un formulario de loguea para que </w:t>
      </w:r>
      <w:r w:rsidR="00C15BED">
        <w:rPr>
          <w:rFonts w:ascii="Book Antiqua" w:hAnsi="Book Antiqua"/>
          <w:lang w:val="es-AR"/>
        </w:rPr>
        <w:t>así</w:t>
      </w:r>
      <w:r>
        <w:rPr>
          <w:rFonts w:ascii="Book Antiqua" w:hAnsi="Book Antiqua"/>
          <w:lang w:val="es-AR"/>
        </w:rPr>
        <w:t xml:space="preserve"> el usuario pueda entrar a la </w:t>
      </w:r>
      <w:r w:rsidR="00C15BED">
        <w:rPr>
          <w:rFonts w:ascii="Book Antiqua" w:hAnsi="Book Antiqua"/>
          <w:lang w:val="es-AR"/>
        </w:rPr>
        <w:t>aplicación</w:t>
      </w:r>
    </w:p>
    <w:p w14:paraId="0EF49D4D" w14:textId="09923AFF" w:rsidR="00B226A1" w:rsidRPr="009F6CA3" w:rsidRDefault="00B226A1" w:rsidP="00B226A1">
      <w:pPr>
        <w:rPr>
          <w:rFonts w:ascii="Book Antiqua" w:hAnsi="Book Antiqua"/>
          <w:lang w:val="es-AR"/>
        </w:rPr>
      </w:pPr>
      <w:r>
        <w:rPr>
          <w:rFonts w:ascii="Book Antiqua" w:hAnsi="Book Antiqua"/>
          <w:b/>
          <w:lang w:val="es-AR"/>
        </w:rPr>
        <w:t>showRe</w:t>
      </w:r>
      <w:r>
        <w:rPr>
          <w:rFonts w:ascii="Book Antiqua" w:hAnsi="Book Antiqua"/>
          <w:b/>
          <w:lang w:val="es-AR"/>
        </w:rPr>
        <w:t>gistrationForm</w:t>
      </w:r>
      <w:r>
        <w:rPr>
          <w:rFonts w:ascii="Book Antiqua" w:hAnsi="Book Antiqua"/>
          <w:lang w:val="es-AR"/>
        </w:rPr>
        <w:t xml:space="preserve">: Muestra </w:t>
      </w:r>
      <w:r>
        <w:rPr>
          <w:rFonts w:ascii="Book Antiqua" w:hAnsi="Book Antiqua"/>
          <w:lang w:val="es-AR"/>
        </w:rPr>
        <w:t>el formulario de registro para un nuevo usuario</w:t>
      </w:r>
      <w:r>
        <w:rPr>
          <w:rFonts w:ascii="Book Antiqua" w:hAnsi="Book Antiqua"/>
          <w:lang w:val="es-AR"/>
        </w:rPr>
        <w:t xml:space="preserve"> </w:t>
      </w:r>
    </w:p>
    <w:p w14:paraId="3F21E4FE" w14:textId="77777777" w:rsidR="00B226A1" w:rsidRPr="009F6CA3" w:rsidRDefault="00B226A1" w:rsidP="009F6CA3">
      <w:pPr>
        <w:rPr>
          <w:rFonts w:ascii="Book Antiqua" w:hAnsi="Book Antiqua"/>
          <w:lang w:val="es-AR"/>
        </w:rPr>
      </w:pPr>
    </w:p>
    <w:p w14:paraId="55BB17C7" w14:textId="77777777" w:rsidR="009F6CA3" w:rsidRDefault="009F6CA3" w:rsidP="00A24659">
      <w:pPr>
        <w:rPr>
          <w:rFonts w:ascii="Book Antiqua" w:hAnsi="Book Antiqua"/>
          <w:lang w:val="es-AR"/>
        </w:rPr>
      </w:pPr>
    </w:p>
    <w:p w14:paraId="32489BCF" w14:textId="27279E51" w:rsidR="00B7672B" w:rsidRPr="009F6CA3" w:rsidRDefault="00B7672B" w:rsidP="00B7672B">
      <w:pPr>
        <w:pStyle w:val="Indice"/>
        <w:rPr>
          <w:rFonts w:ascii="Book Antiqua" w:hAnsi="Book Antiqua"/>
          <w:b w:val="0"/>
          <w:lang w:val="es-AR"/>
        </w:rPr>
      </w:pPr>
      <w:r w:rsidRPr="009F6CA3">
        <w:rPr>
          <w:rFonts w:ascii="Book Antiqua" w:hAnsi="Book Antiqua"/>
          <w:b w:val="0"/>
          <w:lang w:val="es-AR"/>
        </w:rPr>
        <w:lastRenderedPageBreak/>
        <w:t>Clases Correspondientes</w:t>
      </w:r>
      <w:r>
        <w:rPr>
          <w:rFonts w:ascii="Book Antiqua" w:hAnsi="Book Antiqua"/>
          <w:b w:val="0"/>
          <w:lang w:val="es-AR"/>
        </w:rPr>
        <w:t xml:space="preserve"> al Controller</w:t>
      </w:r>
      <w:r w:rsidRPr="009F6CA3">
        <w:rPr>
          <w:rFonts w:ascii="Book Antiqua" w:hAnsi="Book Antiqua"/>
          <w:b w:val="0"/>
          <w:lang w:val="es-AR"/>
        </w:rPr>
        <w:t>:</w:t>
      </w:r>
    </w:p>
    <w:p w14:paraId="268E2439" w14:textId="07D9009F" w:rsidR="00B7672B" w:rsidRPr="009F6CA3" w:rsidRDefault="00B7672B" w:rsidP="00B7672B">
      <w:pPr>
        <w:pStyle w:val="Ttulo4"/>
        <w:rPr>
          <w:rFonts w:ascii="Book Antiqua" w:hAnsi="Book Antiqua"/>
          <w:sz w:val="28"/>
          <w:lang w:val="es-AR"/>
        </w:rPr>
      </w:pPr>
      <w:r w:rsidRPr="009F6CA3">
        <w:rPr>
          <w:rFonts w:ascii="Book Antiqua" w:hAnsi="Book Antiqua"/>
          <w:sz w:val="28"/>
          <w:lang w:val="es-AR"/>
        </w:rPr>
        <w:t xml:space="preserve">Form </w:t>
      </w:r>
      <w:r>
        <w:rPr>
          <w:rFonts w:ascii="Book Antiqua" w:hAnsi="Book Antiqua"/>
          <w:sz w:val="28"/>
          <w:lang w:val="es-AR"/>
        </w:rPr>
        <w:t>Controller</w:t>
      </w:r>
    </w:p>
    <w:p w14:paraId="3610783F" w14:textId="2BC923A4" w:rsidR="00B7672B" w:rsidRPr="009F6CA3" w:rsidRDefault="00B032BC" w:rsidP="00B7672B">
      <w:pPr>
        <w:rPr>
          <w:rFonts w:ascii="Book Antiqua" w:hAnsi="Book Antiqua"/>
          <w:lang w:val="es-AR"/>
        </w:rPr>
      </w:pPr>
      <w:r>
        <w:rPr>
          <w:rFonts w:ascii="Book Antiqua" w:hAnsi="Book Antiqua"/>
          <w:lang w:val="es-AR"/>
        </w:rPr>
        <w:t xml:space="preserve">Se encarga de </w:t>
      </w:r>
      <w:r w:rsidR="009A1563">
        <w:rPr>
          <w:rFonts w:ascii="Book Antiqua" w:hAnsi="Book Antiqua"/>
          <w:lang w:val="es-AR"/>
        </w:rPr>
        <w:t>conectar</w:t>
      </w:r>
      <w:r>
        <w:rPr>
          <w:rFonts w:ascii="Book Antiqua" w:hAnsi="Book Antiqua"/>
          <w:lang w:val="es-AR"/>
        </w:rPr>
        <w:t xml:space="preserve"> la view y el model correspondientes al formulario de denuncia</w:t>
      </w:r>
    </w:p>
    <w:p w14:paraId="30E1E50D" w14:textId="77777777" w:rsidR="00B7672B" w:rsidRPr="009F6CA3" w:rsidRDefault="00B7672B" w:rsidP="00B7672B">
      <w:pPr>
        <w:pStyle w:val="Ttulo4"/>
        <w:rPr>
          <w:rFonts w:ascii="Book Antiqua" w:hAnsi="Book Antiqua"/>
          <w:lang w:val="es-AR"/>
        </w:rPr>
      </w:pPr>
      <w:r w:rsidRPr="009F6CA3">
        <w:rPr>
          <w:rFonts w:ascii="Book Antiqua" w:hAnsi="Book Antiqua"/>
          <w:lang w:val="es-AR"/>
        </w:rPr>
        <w:t xml:space="preserve">Funciones que intervienen en la clase </w:t>
      </w:r>
    </w:p>
    <w:p w14:paraId="651CE73B" w14:textId="68462D37" w:rsidR="00B7672B" w:rsidRPr="009F6CA3" w:rsidRDefault="00B032BC" w:rsidP="00B7672B">
      <w:pPr>
        <w:rPr>
          <w:rFonts w:ascii="Book Antiqua" w:hAnsi="Book Antiqua"/>
          <w:lang w:val="es-AR"/>
        </w:rPr>
      </w:pPr>
      <w:r>
        <w:rPr>
          <w:rFonts w:ascii="Book Antiqua" w:hAnsi="Book Antiqua"/>
          <w:b/>
          <w:lang w:val="es-AR"/>
        </w:rPr>
        <w:t>home</w:t>
      </w:r>
      <w:r w:rsidR="00B7672B" w:rsidRPr="009F6CA3">
        <w:rPr>
          <w:rFonts w:ascii="Book Antiqua" w:hAnsi="Book Antiqua"/>
          <w:lang w:val="es-AR"/>
        </w:rPr>
        <w:t xml:space="preserve">: </w:t>
      </w:r>
      <w:r>
        <w:rPr>
          <w:rFonts w:ascii="Book Antiqua" w:hAnsi="Book Antiqua"/>
          <w:lang w:val="es-AR"/>
        </w:rPr>
        <w:t>Llama a la view y pide que muestre el formulario principal de denuncia</w:t>
      </w:r>
    </w:p>
    <w:p w14:paraId="20DFB587" w14:textId="59D05D91" w:rsidR="00B7672B" w:rsidRDefault="00B7672B" w:rsidP="00B7672B">
      <w:pPr>
        <w:rPr>
          <w:rFonts w:ascii="Book Antiqua" w:hAnsi="Book Antiqua"/>
          <w:lang w:val="es-AR"/>
        </w:rPr>
      </w:pPr>
      <w:r w:rsidRPr="00B7672B">
        <w:rPr>
          <w:rFonts w:ascii="Book Antiqua" w:hAnsi="Book Antiqua"/>
          <w:b/>
          <w:lang w:val="es-AR"/>
        </w:rPr>
        <w:t>successfulComplaint</w:t>
      </w:r>
      <w:r w:rsidRPr="009F6CA3">
        <w:rPr>
          <w:rFonts w:ascii="Book Antiqua" w:hAnsi="Book Antiqua"/>
          <w:lang w:val="es-AR"/>
        </w:rPr>
        <w:t xml:space="preserve">: </w:t>
      </w:r>
      <w:r w:rsidR="00B032BC">
        <w:rPr>
          <w:rFonts w:ascii="Book Antiqua" w:hAnsi="Book Antiqua"/>
          <w:lang w:val="es-AR"/>
        </w:rPr>
        <w:t>Se encarga de pedirle a la view que informe de cuando una denuncia es exitosa</w:t>
      </w:r>
    </w:p>
    <w:p w14:paraId="4143AF85" w14:textId="3F3A7CDE" w:rsidR="00B7672B" w:rsidRPr="009F6CA3" w:rsidRDefault="00B032BC" w:rsidP="00B7672B">
      <w:pPr>
        <w:rPr>
          <w:rFonts w:ascii="Book Antiqua" w:hAnsi="Book Antiqua"/>
          <w:lang w:val="es-AR"/>
        </w:rPr>
      </w:pPr>
      <w:r>
        <w:rPr>
          <w:rFonts w:ascii="Book Antiqua" w:hAnsi="Book Antiqua"/>
          <w:b/>
          <w:lang w:val="es-AR"/>
        </w:rPr>
        <w:t>add</w:t>
      </w:r>
      <w:r w:rsidRPr="00B7672B">
        <w:rPr>
          <w:rFonts w:ascii="Book Antiqua" w:hAnsi="Book Antiqua"/>
          <w:b/>
          <w:lang w:val="es-AR"/>
        </w:rPr>
        <w:t>Complaint</w:t>
      </w:r>
      <w:r>
        <w:rPr>
          <w:rFonts w:ascii="Book Antiqua" w:hAnsi="Book Antiqua"/>
          <w:b/>
          <w:lang w:val="es-AR"/>
        </w:rPr>
        <w:t xml:space="preserve">: </w:t>
      </w:r>
      <w:r>
        <w:rPr>
          <w:rFonts w:ascii="Book Antiqua" w:hAnsi="Book Antiqua"/>
          <w:lang w:val="es-AR"/>
        </w:rPr>
        <w:t xml:space="preserve">Dado los datos ingresados en el formulario de denuncia, esta función se encarga de </w:t>
      </w:r>
      <w:r w:rsidR="00381FD1">
        <w:rPr>
          <w:rFonts w:ascii="Book Antiqua" w:hAnsi="Book Antiqua"/>
          <w:lang w:val="es-AR"/>
        </w:rPr>
        <w:t>pasárselos</w:t>
      </w:r>
      <w:r>
        <w:rPr>
          <w:rFonts w:ascii="Book Antiqua" w:hAnsi="Book Antiqua"/>
          <w:lang w:val="es-AR"/>
        </w:rPr>
        <w:t xml:space="preserve"> al model para que luego sean guardados en la Base de Datos</w:t>
      </w:r>
    </w:p>
    <w:p w14:paraId="5CB152FD" w14:textId="40A7988D" w:rsidR="00B7672B" w:rsidRPr="009F6CA3" w:rsidRDefault="00B7672B" w:rsidP="00B7672B">
      <w:pPr>
        <w:pStyle w:val="Ttulo4"/>
        <w:rPr>
          <w:rFonts w:ascii="Book Antiqua" w:hAnsi="Book Antiqua"/>
          <w:sz w:val="28"/>
          <w:lang w:val="es-AR"/>
        </w:rPr>
      </w:pPr>
      <w:r>
        <w:rPr>
          <w:rFonts w:ascii="Book Antiqua" w:hAnsi="Book Antiqua"/>
          <w:sz w:val="28"/>
          <w:lang w:val="es-AR"/>
        </w:rPr>
        <w:t>Admin</w:t>
      </w:r>
      <w:r w:rsidRPr="009F6CA3">
        <w:rPr>
          <w:rFonts w:ascii="Book Antiqua" w:hAnsi="Book Antiqua"/>
          <w:sz w:val="28"/>
          <w:lang w:val="es-AR"/>
        </w:rPr>
        <w:t xml:space="preserve"> </w:t>
      </w:r>
      <w:r>
        <w:rPr>
          <w:rFonts w:ascii="Book Antiqua" w:hAnsi="Book Antiqua"/>
          <w:sz w:val="28"/>
          <w:lang w:val="es-AR"/>
        </w:rPr>
        <w:t>Controller</w:t>
      </w:r>
    </w:p>
    <w:p w14:paraId="7F00B892" w14:textId="3FED947F" w:rsidR="009A1563" w:rsidRPr="009F6CA3" w:rsidRDefault="009A1563" w:rsidP="009A1563">
      <w:pPr>
        <w:rPr>
          <w:rFonts w:ascii="Book Antiqua" w:hAnsi="Book Antiqua"/>
          <w:lang w:val="es-AR"/>
        </w:rPr>
      </w:pPr>
      <w:r>
        <w:rPr>
          <w:rFonts w:ascii="Book Antiqua" w:hAnsi="Book Antiqua"/>
          <w:lang w:val="es-AR"/>
        </w:rPr>
        <w:t>Se encarga de conectar la view y el model correspondientes al área de administrador</w:t>
      </w:r>
    </w:p>
    <w:p w14:paraId="643E9132" w14:textId="77777777" w:rsidR="00B7672B" w:rsidRPr="009F6CA3" w:rsidRDefault="00B7672B" w:rsidP="00B7672B">
      <w:pPr>
        <w:pStyle w:val="Ttulo4"/>
        <w:rPr>
          <w:rFonts w:ascii="Book Antiqua" w:hAnsi="Book Antiqua"/>
          <w:lang w:val="es-AR"/>
        </w:rPr>
      </w:pPr>
      <w:r w:rsidRPr="009F6CA3">
        <w:rPr>
          <w:rFonts w:ascii="Book Antiqua" w:hAnsi="Book Antiqua"/>
          <w:lang w:val="es-AR"/>
        </w:rPr>
        <w:t xml:space="preserve">Funciones que intervienen en la clase </w:t>
      </w:r>
    </w:p>
    <w:p w14:paraId="4F551D47" w14:textId="5F609882" w:rsidR="00B7672B" w:rsidRPr="009F6CA3" w:rsidRDefault="0054508F" w:rsidP="00B7672B">
      <w:pPr>
        <w:rPr>
          <w:rFonts w:ascii="Book Antiqua" w:hAnsi="Book Antiqua"/>
          <w:lang w:val="es-AR"/>
        </w:rPr>
      </w:pPr>
      <w:r>
        <w:rPr>
          <w:rFonts w:ascii="Book Antiqua" w:hAnsi="Book Antiqua"/>
          <w:b/>
          <w:lang w:val="es-AR"/>
        </w:rPr>
        <w:t>map</w:t>
      </w:r>
      <w:r w:rsidR="00B7672B" w:rsidRPr="009F6CA3">
        <w:rPr>
          <w:rFonts w:ascii="Book Antiqua" w:hAnsi="Book Antiqua"/>
          <w:lang w:val="es-AR"/>
        </w:rPr>
        <w:t xml:space="preserve">: </w:t>
      </w:r>
      <w:r>
        <w:rPr>
          <w:rFonts w:ascii="Book Antiqua" w:hAnsi="Book Antiqua"/>
          <w:lang w:val="es-AR"/>
        </w:rPr>
        <w:t xml:space="preserve">Le facilita los datos a la view para que </w:t>
      </w:r>
      <w:r w:rsidR="00381FD1">
        <w:rPr>
          <w:rFonts w:ascii="Book Antiqua" w:hAnsi="Book Antiqua"/>
          <w:lang w:val="es-AR"/>
        </w:rPr>
        <w:t>así</w:t>
      </w:r>
      <w:r>
        <w:rPr>
          <w:rFonts w:ascii="Book Antiqua" w:hAnsi="Book Antiqua"/>
          <w:lang w:val="es-AR"/>
        </w:rPr>
        <w:t xml:space="preserve"> pueda mostrar en el mapa los lugares donde existen denuncias</w:t>
      </w:r>
    </w:p>
    <w:p w14:paraId="13894B22" w14:textId="77777777" w:rsidR="008F7E89" w:rsidRDefault="0054508F" w:rsidP="00B7672B">
      <w:pPr>
        <w:rPr>
          <w:rFonts w:ascii="Book Antiqua" w:hAnsi="Book Antiqua"/>
          <w:lang w:val="es-AR"/>
        </w:rPr>
      </w:pPr>
      <w:r>
        <w:rPr>
          <w:rFonts w:ascii="Book Antiqua" w:hAnsi="Book Antiqua"/>
          <w:b/>
          <w:lang w:val="es-AR"/>
        </w:rPr>
        <w:t>report</w:t>
      </w:r>
      <w:r>
        <w:rPr>
          <w:rFonts w:ascii="Book Antiqua" w:hAnsi="Book Antiqua"/>
          <w:lang w:val="es-AR"/>
        </w:rPr>
        <w:t>: Pide los reportes de basura al Model y se los pasa a la View para ser visualizados en el área de administrador</w:t>
      </w:r>
    </w:p>
    <w:p w14:paraId="0F511F23" w14:textId="21F19E59" w:rsidR="00B7672B" w:rsidRPr="009F6CA3" w:rsidRDefault="008F7E89" w:rsidP="00B7672B">
      <w:pPr>
        <w:rPr>
          <w:rFonts w:ascii="Book Antiqua" w:hAnsi="Book Antiqua"/>
          <w:lang w:val="es-AR"/>
        </w:rPr>
      </w:pPr>
      <w:r>
        <w:rPr>
          <w:rFonts w:ascii="Book Antiqua" w:hAnsi="Book Antiqua"/>
          <w:b/>
          <w:lang w:val="es-AR"/>
        </w:rPr>
        <w:t>editarEstado</w:t>
      </w:r>
      <w:r>
        <w:rPr>
          <w:rFonts w:ascii="Book Antiqua" w:hAnsi="Book Antiqua"/>
          <w:lang w:val="es-AR"/>
        </w:rPr>
        <w:t xml:space="preserve">: </w:t>
      </w:r>
      <w:r>
        <w:rPr>
          <w:rFonts w:ascii="Book Antiqua" w:hAnsi="Book Antiqua"/>
          <w:lang w:val="es-AR"/>
        </w:rPr>
        <w:t>Coordina al model para que cambie el estado de una denuncia en particular</w:t>
      </w:r>
      <w:r w:rsidR="0054508F">
        <w:rPr>
          <w:rFonts w:ascii="Book Antiqua" w:hAnsi="Book Antiqua"/>
          <w:lang w:val="es-AR"/>
        </w:rPr>
        <w:t xml:space="preserve"> </w:t>
      </w:r>
    </w:p>
    <w:p w14:paraId="44BA47C2" w14:textId="7746962B" w:rsidR="00B226A1" w:rsidRPr="009F6CA3" w:rsidRDefault="00B226A1" w:rsidP="00B226A1">
      <w:pPr>
        <w:pStyle w:val="Ttulo4"/>
        <w:rPr>
          <w:rFonts w:ascii="Book Antiqua" w:hAnsi="Book Antiqua"/>
          <w:sz w:val="28"/>
          <w:lang w:val="es-AR"/>
        </w:rPr>
      </w:pPr>
      <w:r>
        <w:rPr>
          <w:rFonts w:ascii="Book Antiqua" w:hAnsi="Book Antiqua"/>
          <w:sz w:val="28"/>
          <w:lang w:val="es-AR"/>
        </w:rPr>
        <w:t>Login</w:t>
      </w:r>
      <w:r w:rsidRPr="009F6CA3">
        <w:rPr>
          <w:rFonts w:ascii="Book Antiqua" w:hAnsi="Book Antiqua"/>
          <w:sz w:val="28"/>
          <w:lang w:val="es-AR"/>
        </w:rPr>
        <w:t xml:space="preserve"> </w:t>
      </w:r>
      <w:r>
        <w:rPr>
          <w:rFonts w:ascii="Book Antiqua" w:hAnsi="Book Antiqua"/>
          <w:sz w:val="28"/>
          <w:lang w:val="es-AR"/>
        </w:rPr>
        <w:t>Controller</w:t>
      </w:r>
    </w:p>
    <w:p w14:paraId="395FC27B" w14:textId="7FDD6280" w:rsidR="00B226A1" w:rsidRPr="009F6CA3" w:rsidRDefault="00B226A1" w:rsidP="00B226A1">
      <w:pPr>
        <w:rPr>
          <w:rFonts w:ascii="Book Antiqua" w:hAnsi="Book Antiqua"/>
          <w:lang w:val="es-AR"/>
        </w:rPr>
      </w:pPr>
      <w:r>
        <w:rPr>
          <w:rFonts w:ascii="Book Antiqua" w:hAnsi="Book Antiqua"/>
          <w:lang w:val="es-AR"/>
        </w:rPr>
        <w:t xml:space="preserve">Se encarga de conectar la view y el model correspondientes al área de </w:t>
      </w:r>
      <w:r>
        <w:rPr>
          <w:rFonts w:ascii="Book Antiqua" w:hAnsi="Book Antiqua"/>
          <w:lang w:val="es-AR"/>
        </w:rPr>
        <w:t>login y registro</w:t>
      </w:r>
    </w:p>
    <w:p w14:paraId="29B4BCD4" w14:textId="77777777" w:rsidR="00B226A1" w:rsidRPr="009F6CA3" w:rsidRDefault="00B226A1" w:rsidP="00B226A1">
      <w:pPr>
        <w:pStyle w:val="Ttulo4"/>
        <w:rPr>
          <w:rFonts w:ascii="Book Antiqua" w:hAnsi="Book Antiqua"/>
          <w:lang w:val="es-AR"/>
        </w:rPr>
      </w:pPr>
      <w:r w:rsidRPr="009F6CA3">
        <w:rPr>
          <w:rFonts w:ascii="Book Antiqua" w:hAnsi="Book Antiqua"/>
          <w:lang w:val="es-AR"/>
        </w:rPr>
        <w:t xml:space="preserve">Funciones que intervienen en la clase </w:t>
      </w:r>
    </w:p>
    <w:p w14:paraId="15BCEA2F" w14:textId="59622B54" w:rsidR="00B226A1" w:rsidRPr="009F6CA3" w:rsidRDefault="00B226A1" w:rsidP="00B226A1">
      <w:pPr>
        <w:rPr>
          <w:rFonts w:ascii="Book Antiqua" w:hAnsi="Book Antiqua"/>
          <w:lang w:val="es-AR"/>
        </w:rPr>
      </w:pPr>
      <w:r>
        <w:rPr>
          <w:rFonts w:ascii="Book Antiqua" w:hAnsi="Book Antiqua"/>
          <w:b/>
          <w:lang w:val="es-AR"/>
        </w:rPr>
        <w:t>login</w:t>
      </w:r>
      <w:r w:rsidRPr="009F6CA3">
        <w:rPr>
          <w:rFonts w:ascii="Book Antiqua" w:hAnsi="Book Antiqua"/>
          <w:lang w:val="es-AR"/>
        </w:rPr>
        <w:t xml:space="preserve">: </w:t>
      </w:r>
      <w:r>
        <w:rPr>
          <w:rFonts w:ascii="Book Antiqua" w:hAnsi="Book Antiqua"/>
          <w:lang w:val="es-AR"/>
        </w:rPr>
        <w:t xml:space="preserve">Informa a la View que tiene que mostrar el template asociado a la </w:t>
      </w:r>
      <w:r w:rsidR="00C15BED">
        <w:rPr>
          <w:rFonts w:ascii="Book Antiqua" w:hAnsi="Book Antiqua"/>
          <w:lang w:val="es-AR"/>
        </w:rPr>
        <w:t>página</w:t>
      </w:r>
      <w:r>
        <w:rPr>
          <w:rFonts w:ascii="Book Antiqua" w:hAnsi="Book Antiqua"/>
          <w:lang w:val="es-AR"/>
        </w:rPr>
        <w:t xml:space="preserve"> de login (</w:t>
      </w:r>
      <w:r w:rsidR="00C15BED">
        <w:rPr>
          <w:rFonts w:ascii="Book Antiqua" w:hAnsi="Book Antiqua"/>
          <w:lang w:val="es-AR"/>
        </w:rPr>
        <w:t>página</w:t>
      </w:r>
      <w:r>
        <w:rPr>
          <w:rFonts w:ascii="Book Antiqua" w:hAnsi="Book Antiqua"/>
          <w:lang w:val="es-AR"/>
        </w:rPr>
        <w:t xml:space="preserve"> principal)</w:t>
      </w:r>
      <w:bookmarkStart w:id="0" w:name="_GoBack"/>
      <w:bookmarkEnd w:id="0"/>
    </w:p>
    <w:p w14:paraId="0B70C666" w14:textId="5914E8D4" w:rsidR="00B226A1" w:rsidRDefault="00B226A1" w:rsidP="00B226A1">
      <w:pPr>
        <w:rPr>
          <w:rFonts w:ascii="Book Antiqua" w:hAnsi="Book Antiqua"/>
          <w:lang w:val="es-AR"/>
        </w:rPr>
      </w:pPr>
      <w:r>
        <w:rPr>
          <w:rFonts w:ascii="Book Antiqua" w:hAnsi="Book Antiqua"/>
          <w:b/>
          <w:lang w:val="es-AR"/>
        </w:rPr>
        <w:t>logout</w:t>
      </w:r>
      <w:r>
        <w:rPr>
          <w:rFonts w:ascii="Book Antiqua" w:hAnsi="Book Antiqua"/>
          <w:lang w:val="es-AR"/>
        </w:rPr>
        <w:t xml:space="preserve">: </w:t>
      </w:r>
      <w:r>
        <w:rPr>
          <w:rFonts w:ascii="Book Antiqua" w:hAnsi="Book Antiqua"/>
          <w:lang w:val="es-AR"/>
        </w:rPr>
        <w:t>Se encarga de dar por terminada la sesión del usuario logueado que la solicite</w:t>
      </w:r>
    </w:p>
    <w:p w14:paraId="596D70FF" w14:textId="7B5CD2EC" w:rsidR="00B226A1" w:rsidRDefault="00B226A1" w:rsidP="00B226A1">
      <w:pPr>
        <w:rPr>
          <w:rFonts w:ascii="Book Antiqua" w:hAnsi="Book Antiqua"/>
          <w:lang w:val="es-AR"/>
        </w:rPr>
      </w:pPr>
      <w:r>
        <w:rPr>
          <w:rFonts w:ascii="Book Antiqua" w:hAnsi="Book Antiqua"/>
          <w:b/>
          <w:lang w:val="es-AR"/>
        </w:rPr>
        <w:t>createAcount</w:t>
      </w:r>
      <w:r>
        <w:rPr>
          <w:rFonts w:ascii="Book Antiqua" w:hAnsi="Book Antiqua"/>
          <w:lang w:val="es-AR"/>
        </w:rPr>
        <w:t xml:space="preserve">: </w:t>
      </w:r>
      <w:r>
        <w:rPr>
          <w:rFonts w:ascii="Book Antiqua" w:hAnsi="Book Antiqua"/>
          <w:lang w:val="es-AR"/>
        </w:rPr>
        <w:t>Informa a la View para que muestre el template asociado al registro de un usuario</w:t>
      </w:r>
    </w:p>
    <w:p w14:paraId="37289A37" w14:textId="7ADB78E9" w:rsidR="00B226A1" w:rsidRDefault="00B226A1" w:rsidP="00B226A1">
      <w:pPr>
        <w:rPr>
          <w:rFonts w:ascii="Book Antiqua" w:hAnsi="Book Antiqua"/>
          <w:lang w:val="es-AR"/>
        </w:rPr>
      </w:pPr>
      <w:r>
        <w:rPr>
          <w:rFonts w:ascii="Book Antiqua" w:hAnsi="Book Antiqua"/>
          <w:b/>
          <w:lang w:val="es-AR"/>
        </w:rPr>
        <w:t>verifyRegister</w:t>
      </w:r>
      <w:r>
        <w:rPr>
          <w:rFonts w:ascii="Book Antiqua" w:hAnsi="Book Antiqua"/>
          <w:lang w:val="es-AR"/>
        </w:rPr>
        <w:t xml:space="preserve">: </w:t>
      </w:r>
      <w:r w:rsidR="0040093E">
        <w:rPr>
          <w:rFonts w:ascii="Book Antiqua" w:hAnsi="Book Antiqua"/>
          <w:lang w:val="es-AR"/>
        </w:rPr>
        <w:t xml:space="preserve">Se encarga de registrar un usuario en caso de que el registro sea exitoso, loguea </w:t>
      </w:r>
      <w:r w:rsidR="00C15BED">
        <w:rPr>
          <w:rFonts w:ascii="Book Antiqua" w:hAnsi="Book Antiqua"/>
          <w:lang w:val="es-AR"/>
        </w:rPr>
        <w:t>automáticamente</w:t>
      </w:r>
      <w:r w:rsidR="0040093E">
        <w:rPr>
          <w:rFonts w:ascii="Book Antiqua" w:hAnsi="Book Antiqua"/>
          <w:lang w:val="es-AR"/>
        </w:rPr>
        <w:t xml:space="preserve"> al nuevo usuario en la aplicación</w:t>
      </w:r>
    </w:p>
    <w:p w14:paraId="6D15907F" w14:textId="5602E267" w:rsidR="00A24659" w:rsidRPr="00A24659" w:rsidRDefault="0040093E" w:rsidP="008F7E89">
      <w:pPr>
        <w:rPr>
          <w:rFonts w:ascii="Book Antiqua" w:hAnsi="Book Antiqua"/>
          <w:lang w:val="es-AR"/>
        </w:rPr>
      </w:pPr>
      <w:r>
        <w:rPr>
          <w:rFonts w:ascii="Book Antiqua" w:hAnsi="Book Antiqua"/>
          <w:b/>
          <w:lang w:val="es-AR"/>
        </w:rPr>
        <w:t>verify</w:t>
      </w:r>
      <w:r>
        <w:rPr>
          <w:rFonts w:ascii="Book Antiqua" w:hAnsi="Book Antiqua"/>
          <w:b/>
          <w:lang w:val="es-AR"/>
        </w:rPr>
        <w:t>Login</w:t>
      </w:r>
      <w:r>
        <w:rPr>
          <w:rFonts w:ascii="Book Antiqua" w:hAnsi="Book Antiqua"/>
          <w:lang w:val="es-AR"/>
        </w:rPr>
        <w:t xml:space="preserve">: </w:t>
      </w:r>
      <w:r>
        <w:rPr>
          <w:rFonts w:ascii="Book Antiqua" w:hAnsi="Book Antiqua"/>
          <w:lang w:val="es-AR"/>
        </w:rPr>
        <w:t xml:space="preserve">Verifica que el usuario que </w:t>
      </w:r>
      <w:r w:rsidR="00C15BED">
        <w:rPr>
          <w:rFonts w:ascii="Book Antiqua" w:hAnsi="Book Antiqua"/>
          <w:lang w:val="es-AR"/>
        </w:rPr>
        <w:t>está</w:t>
      </w:r>
      <w:r>
        <w:rPr>
          <w:rFonts w:ascii="Book Antiqua" w:hAnsi="Book Antiqua"/>
          <w:lang w:val="es-AR"/>
        </w:rPr>
        <w:t xml:space="preserve"> solicitando un “log in” exista en la base de datos y que sus credenciales sean correctas, en caso de ser </w:t>
      </w:r>
      <w:r w:rsidR="00C15BED">
        <w:rPr>
          <w:rFonts w:ascii="Book Antiqua" w:hAnsi="Book Antiqua"/>
          <w:lang w:val="es-AR"/>
        </w:rPr>
        <w:t>así</w:t>
      </w:r>
      <w:r>
        <w:rPr>
          <w:rFonts w:ascii="Book Antiqua" w:hAnsi="Book Antiqua"/>
          <w:lang w:val="es-AR"/>
        </w:rPr>
        <w:t xml:space="preserve"> da como iniciada la </w:t>
      </w:r>
      <w:r w:rsidR="00C15BED">
        <w:rPr>
          <w:rFonts w:ascii="Book Antiqua" w:hAnsi="Book Antiqua"/>
          <w:lang w:val="es-AR"/>
        </w:rPr>
        <w:t>sesión</w:t>
      </w:r>
      <w:r>
        <w:rPr>
          <w:rFonts w:ascii="Book Antiqua" w:hAnsi="Book Antiqua"/>
          <w:lang w:val="es-AR"/>
        </w:rPr>
        <w:t xml:space="preserve"> del usuario a la aplicación</w:t>
      </w:r>
    </w:p>
    <w:sectPr w:rsidR="00A24659" w:rsidRPr="00A24659" w:rsidSect="004A5C5D">
      <w:headerReference w:type="default" r:id="rId8"/>
      <w:footerReference w:type="default" r:id="rId9"/>
      <w:pgSz w:w="11906" w:h="16838" w:code="9"/>
      <w:pgMar w:top="768" w:right="1134" w:bottom="851" w:left="1134" w:header="284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93ADBC9" w14:textId="77777777" w:rsidR="00514732" w:rsidRDefault="00514732" w:rsidP="004A70CF">
      <w:pPr>
        <w:spacing w:line="240" w:lineRule="auto"/>
      </w:pPr>
      <w:r>
        <w:separator/>
      </w:r>
    </w:p>
  </w:endnote>
  <w:endnote w:type="continuationSeparator" w:id="0">
    <w:p w14:paraId="7F909658" w14:textId="77777777" w:rsidR="00514732" w:rsidRDefault="00514732" w:rsidP="004A70C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1006"/>
      <w:gridCol w:w="8632"/>
    </w:tblGrid>
    <w:tr w:rsidR="002D6F8B" w14:paraId="3B55C4B7" w14:textId="77777777" w:rsidTr="007C5B50">
      <w:tc>
        <w:tcPr>
          <w:tcW w:w="1021" w:type="dxa"/>
        </w:tcPr>
        <w:p w14:paraId="73AB8D36" w14:textId="41B5B8DA" w:rsidR="002D6F8B" w:rsidRPr="00C57FF1" w:rsidRDefault="002D6F8B" w:rsidP="001E6743">
          <w:pPr>
            <w:pStyle w:val="Piedepgina"/>
            <w:spacing w:line="240" w:lineRule="auto"/>
            <w:jc w:val="right"/>
            <w:rPr>
              <w:b/>
              <w:color w:val="008943"/>
              <w:sz w:val="32"/>
              <w:szCs w:val="32"/>
            </w:rPr>
          </w:pPr>
          <w:r w:rsidRPr="00C57FF1">
            <w:rPr>
              <w:color w:val="008943"/>
            </w:rPr>
            <w:fldChar w:fldCharType="begin"/>
          </w:r>
          <w:r w:rsidRPr="00C57FF1">
            <w:rPr>
              <w:color w:val="008943"/>
            </w:rPr>
            <w:instrText xml:space="preserve"> PAGE   \* MERGEFORMAT </w:instrText>
          </w:r>
          <w:r w:rsidRPr="00C57FF1">
            <w:rPr>
              <w:color w:val="008943"/>
            </w:rPr>
            <w:fldChar w:fldCharType="separate"/>
          </w:r>
          <w:r w:rsidR="00C15BED" w:rsidRPr="00C15BED">
            <w:rPr>
              <w:b/>
              <w:noProof/>
              <w:color w:val="008943"/>
              <w:sz w:val="32"/>
              <w:szCs w:val="32"/>
            </w:rPr>
            <w:t>4</w:t>
          </w:r>
          <w:r w:rsidRPr="00C57FF1">
            <w:rPr>
              <w:color w:val="008943"/>
            </w:rPr>
            <w:fldChar w:fldCharType="end"/>
          </w:r>
        </w:p>
      </w:tc>
      <w:tc>
        <w:tcPr>
          <w:tcW w:w="8833" w:type="dxa"/>
        </w:tcPr>
        <w:p w14:paraId="17553819" w14:textId="77777777" w:rsidR="002D6F8B" w:rsidRDefault="002D6F8B">
          <w:pPr>
            <w:pStyle w:val="Piedepgina"/>
          </w:pPr>
          <w:r>
            <w:rPr>
              <w:noProof/>
              <w:lang w:val="es-AR" w:eastAsia="es-AR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1BE72C5C" wp14:editId="0E9D7980">
                    <wp:simplePos x="0" y="0"/>
                    <wp:positionH relativeFrom="column">
                      <wp:posOffset>4199255</wp:posOffset>
                    </wp:positionH>
                    <wp:positionV relativeFrom="paragraph">
                      <wp:posOffset>67945</wp:posOffset>
                    </wp:positionV>
                    <wp:extent cx="1496060" cy="427355"/>
                    <wp:effectExtent l="0" t="0" r="8890" b="0"/>
                    <wp:wrapNone/>
                    <wp:docPr id="19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496060" cy="42735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1D527B4" w14:textId="0D78DA6D" w:rsidR="002D6F8B" w:rsidRPr="007E0360" w:rsidRDefault="002D6F8B" w:rsidP="007C5B50">
                                <w:pPr>
                                  <w:spacing w:line="240" w:lineRule="auto"/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BE72C5C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" o:spid="_x0000_s1027" type="#_x0000_t202" style="position:absolute;left:0;text-align:left;margin-left:330.65pt;margin-top:5.35pt;width:117.8pt;height:33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" stroked="f">
                    <v:textbox>
                      <w:txbxContent>
                        <w:p w14:paraId="41D527B4" w14:textId="0D78DA6D" w:rsidR="002D6F8B" w:rsidRPr="007E0360" w:rsidRDefault="002D6F8B" w:rsidP="007C5B50">
                          <w:pPr>
                            <w:spacing w:line="240" w:lineRule="auto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  <w:lang w:val="es-AR" w:eastAsia="es-AR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4A4AE031" wp14:editId="35879696">
                    <wp:simplePos x="0" y="0"/>
                    <wp:positionH relativeFrom="column">
                      <wp:posOffset>5640705</wp:posOffset>
                    </wp:positionH>
                    <wp:positionV relativeFrom="paragraph">
                      <wp:posOffset>9998710</wp:posOffset>
                    </wp:positionV>
                    <wp:extent cx="1242695" cy="563245"/>
                    <wp:effectExtent l="0" t="0" r="14605" b="8255"/>
                    <wp:wrapNone/>
                    <wp:docPr id="8" name="Cuadro de texto 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242695" cy="5632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ABADB74" w14:textId="77777777" w:rsidR="002D6F8B" w:rsidRDefault="002D6F8B" w:rsidP="00315069">
                                <w:pPr>
                                  <w:spacing w:line="240" w:lineRule="auto"/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</w:pPr>
                                <w:r w:rsidRPr="007E0360"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  <w:t>REG 7.</w:t>
                                </w:r>
                                <w:r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  <w:t>3</w:t>
                                </w:r>
                                <w:r w:rsidRPr="007E0360"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  <w:t xml:space="preserve"> – </w:t>
                                </w:r>
                                <w:r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  <w:t xml:space="preserve">10  </w:t>
                                </w:r>
                                <w:r w:rsidRPr="007E0360"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  <w:t xml:space="preserve">Rev. </w:t>
                                </w:r>
                                <w:r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  <w:t>2</w:t>
                                </w:r>
                              </w:p>
                              <w:p w14:paraId="3D819794" w14:textId="77777777" w:rsidR="002D6F8B" w:rsidRPr="007E0360" w:rsidRDefault="002D6F8B" w:rsidP="00315069">
                                <w:pPr>
                                  <w:spacing w:line="240" w:lineRule="auto"/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  <w:t>Fecha Rev.: 08/02/2012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A4AE031" id="Cuadro de texto 8" o:spid="_x0000_s1028" type="#_x0000_t202" style="position:absolute;left:0;text-align:left;margin-left:444.15pt;margin-top:787.3pt;width:97.85pt;height:44.3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" filled="f" stroked="f">
                    <v:textbox inset="0,0,0,0">
                      <w:txbxContent>
                        <w:p w14:paraId="0ABADB74" w14:textId="77777777" w:rsidR="002D6F8B" w:rsidRDefault="002D6F8B" w:rsidP="00315069">
                          <w:pPr>
                            <w:spacing w:line="240" w:lineRule="auto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7E0360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REG 7.</w:t>
                          </w: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3</w:t>
                          </w:r>
                          <w:r w:rsidRPr="007E0360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 – </w:t>
                          </w: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10  </w:t>
                          </w:r>
                          <w:r w:rsidRPr="007E0360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Rev. </w:t>
                          </w: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2</w:t>
                          </w:r>
                        </w:p>
                        <w:p w14:paraId="3D819794" w14:textId="77777777" w:rsidR="002D6F8B" w:rsidRPr="007E0360" w:rsidRDefault="002D6F8B" w:rsidP="00315069">
                          <w:pPr>
                            <w:spacing w:line="240" w:lineRule="auto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Fecha Rev.: 08/02/2012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</w:tc>
    </w:tr>
  </w:tbl>
  <w:p w14:paraId="64686BB5" w14:textId="77777777" w:rsidR="002D6F8B" w:rsidRDefault="002D6F8B">
    <w:pPr>
      <w:pStyle w:val="Piedepgina"/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A8C9B7" wp14:editId="3F4F476C">
              <wp:simplePos x="0" y="0"/>
              <wp:positionH relativeFrom="column">
                <wp:posOffset>5712460</wp:posOffset>
              </wp:positionH>
              <wp:positionV relativeFrom="paragraph">
                <wp:posOffset>9998710</wp:posOffset>
              </wp:positionV>
              <wp:extent cx="1242695" cy="563245"/>
              <wp:effectExtent l="0" t="0" r="14605" b="8255"/>
              <wp:wrapNone/>
              <wp:docPr id="9" name="Cuadro de texto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42695" cy="563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B2D79F4" w14:textId="77777777" w:rsidR="002D6F8B" w:rsidRDefault="002D6F8B" w:rsidP="00315069">
                          <w:pPr>
                            <w:spacing w:line="240" w:lineRule="auto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7E0360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REG 7.</w:t>
                          </w: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3</w:t>
                          </w:r>
                          <w:r w:rsidRPr="007E0360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 – </w:t>
                          </w: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10  </w:t>
                          </w:r>
                          <w:r w:rsidRPr="007E0360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Rev. </w:t>
                          </w: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2</w:t>
                          </w:r>
                        </w:p>
                        <w:p w14:paraId="2AAC5F68" w14:textId="77777777" w:rsidR="002D6F8B" w:rsidRPr="007E0360" w:rsidRDefault="002D6F8B" w:rsidP="00315069">
                          <w:pPr>
                            <w:spacing w:line="240" w:lineRule="auto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Fecha Rev.: 08/02/2012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A8C9B7" id="Cuadro de texto 9" o:spid="_x0000_s1029" type="#_x0000_t202" style="position:absolute;left:0;text-align:left;margin-left:449.8pt;margin-top:787.3pt;width:97.85pt;height:44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" filled="f" stroked="f">
              <v:textbox inset="0,0,0,0">
                <w:txbxContent>
                  <w:p w14:paraId="4B2D79F4" w14:textId="77777777" w:rsidR="002D6F8B" w:rsidRDefault="002D6F8B" w:rsidP="00315069">
                    <w:pPr>
                      <w:spacing w:line="240" w:lineRule="auto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7E0360">
                      <w:rPr>
                        <w:rFonts w:ascii="Arial" w:hAnsi="Arial" w:cs="Arial"/>
                        <w:sz w:val="16"/>
                        <w:szCs w:val="16"/>
                      </w:rPr>
                      <w:t>REG 7.</w:t>
                    </w: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3</w:t>
                    </w:r>
                    <w:r w:rsidRPr="007E0360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 – </w:t>
                    </w: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10  </w:t>
                    </w:r>
                    <w:r w:rsidRPr="007E0360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Rev. </w:t>
                    </w: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2</w:t>
                    </w:r>
                  </w:p>
                  <w:p w14:paraId="2AAC5F68" w14:textId="77777777" w:rsidR="002D6F8B" w:rsidRPr="007E0360" w:rsidRDefault="002D6F8B" w:rsidP="00315069">
                    <w:pPr>
                      <w:spacing w:line="240" w:lineRule="auto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Fecha Rev.: 08/02/2012</w:t>
                    </w:r>
                  </w:p>
                </w:txbxContent>
              </v:textbox>
            </v:shape>
          </w:pict>
        </mc:Fallback>
      </mc:AlternateContent>
    </w:r>
  </w:p>
  <w:p w14:paraId="14F8E6AF" w14:textId="77777777" w:rsidR="002D6F8B" w:rsidRDefault="002D6F8B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DE07929" w14:textId="77777777" w:rsidR="00514732" w:rsidRDefault="00514732" w:rsidP="004A70CF">
      <w:pPr>
        <w:spacing w:line="240" w:lineRule="auto"/>
      </w:pPr>
      <w:r>
        <w:separator/>
      </w:r>
    </w:p>
  </w:footnote>
  <w:footnote w:type="continuationSeparator" w:id="0">
    <w:p w14:paraId="358B852C" w14:textId="77777777" w:rsidR="00514732" w:rsidRDefault="00514732" w:rsidP="004A70C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6A5125" w14:textId="047C098F" w:rsidR="002D6F8B" w:rsidRDefault="00F56D7A" w:rsidP="00862692">
    <w:pPr>
      <w:pStyle w:val="Encabezado"/>
    </w:pPr>
    <w:r>
      <w:rPr>
        <w:noProof/>
        <w:lang w:val="es-AR" w:eastAsia="es-AR"/>
      </w:rPr>
      <w:drawing>
        <wp:inline distT="0" distB="0" distL="0" distR="0" wp14:anchorId="25876D52" wp14:editId="23167D5A">
          <wp:extent cx="1381125" cy="537718"/>
          <wp:effectExtent l="0" t="0" r="0" b="0"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logo-scs-key504553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22095" cy="55366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CB7A94B" w14:textId="77777777" w:rsidR="002D6F8B" w:rsidRPr="00E2035E" w:rsidRDefault="002D6F8B" w:rsidP="00862692">
    <w:pPr>
      <w:pBdr>
        <w:top w:val="single" w:sz="4" w:space="1" w:color="auto"/>
      </w:pBdr>
      <w:jc w:val="cent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96F2E"/>
    <w:multiLevelType w:val="multilevel"/>
    <w:tmpl w:val="E8B86E6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">
    <w:nsid w:val="04DD3989"/>
    <w:multiLevelType w:val="multilevel"/>
    <w:tmpl w:val="16AAD5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6B33F58"/>
    <w:multiLevelType w:val="multilevel"/>
    <w:tmpl w:val="CE32E1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6F061E2"/>
    <w:multiLevelType w:val="hybridMultilevel"/>
    <w:tmpl w:val="DB365FAE"/>
    <w:lvl w:ilvl="0" w:tplc="2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085565F6"/>
    <w:multiLevelType w:val="multilevel"/>
    <w:tmpl w:val="D6A4EFCE"/>
    <w:lvl w:ilvl="0">
      <w:start w:val="1"/>
      <w:numFmt w:val="bullet"/>
      <w:lvlText w:val=""/>
      <w:lvlJc w:val="left"/>
      <w:pPr>
        <w:ind w:left="1776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16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936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376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096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36" w:hanging="360"/>
      </w:pPr>
      <w:rPr>
        <w:rFonts w:ascii="Wingdings" w:hAnsi="Wingdings" w:cs="Wingdings" w:hint="default"/>
      </w:rPr>
    </w:lvl>
  </w:abstractNum>
  <w:abstractNum w:abstractNumId="5">
    <w:nsid w:val="0A9D5B57"/>
    <w:multiLevelType w:val="hybridMultilevel"/>
    <w:tmpl w:val="C16ABAC4"/>
    <w:lvl w:ilvl="0" w:tplc="2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0AA224F5"/>
    <w:multiLevelType w:val="hybridMultilevel"/>
    <w:tmpl w:val="F3964F80"/>
    <w:lvl w:ilvl="0" w:tplc="6DB0577C">
      <w:start w:val="1"/>
      <w:numFmt w:val="decimal"/>
      <w:pStyle w:val="TtuloPrincipal"/>
      <w:lvlText w:val="%1 |"/>
      <w:lvlJc w:val="left"/>
      <w:pPr>
        <w:ind w:left="644" w:hanging="360"/>
      </w:pPr>
      <w:rPr>
        <w:rFonts w:hint="default"/>
        <w:b/>
        <w:color w:val="008943"/>
        <w:sz w:val="36"/>
        <w:szCs w:val="36"/>
      </w:rPr>
    </w:lvl>
    <w:lvl w:ilvl="1" w:tplc="2C0A0019" w:tentative="1">
      <w:start w:val="1"/>
      <w:numFmt w:val="lowerLetter"/>
      <w:lvlText w:val="%2."/>
      <w:lvlJc w:val="left"/>
      <w:pPr>
        <w:ind w:left="1364" w:hanging="360"/>
      </w:pPr>
    </w:lvl>
    <w:lvl w:ilvl="2" w:tplc="2C0A001B" w:tentative="1">
      <w:start w:val="1"/>
      <w:numFmt w:val="lowerRoman"/>
      <w:lvlText w:val="%3."/>
      <w:lvlJc w:val="right"/>
      <w:pPr>
        <w:ind w:left="2084" w:hanging="180"/>
      </w:pPr>
    </w:lvl>
    <w:lvl w:ilvl="3" w:tplc="2C0A000F" w:tentative="1">
      <w:start w:val="1"/>
      <w:numFmt w:val="decimal"/>
      <w:lvlText w:val="%4."/>
      <w:lvlJc w:val="left"/>
      <w:pPr>
        <w:ind w:left="2804" w:hanging="360"/>
      </w:pPr>
    </w:lvl>
    <w:lvl w:ilvl="4" w:tplc="2C0A0019" w:tentative="1">
      <w:start w:val="1"/>
      <w:numFmt w:val="lowerLetter"/>
      <w:lvlText w:val="%5."/>
      <w:lvlJc w:val="left"/>
      <w:pPr>
        <w:ind w:left="3524" w:hanging="360"/>
      </w:pPr>
    </w:lvl>
    <w:lvl w:ilvl="5" w:tplc="2C0A001B" w:tentative="1">
      <w:start w:val="1"/>
      <w:numFmt w:val="lowerRoman"/>
      <w:lvlText w:val="%6."/>
      <w:lvlJc w:val="right"/>
      <w:pPr>
        <w:ind w:left="4244" w:hanging="180"/>
      </w:pPr>
    </w:lvl>
    <w:lvl w:ilvl="6" w:tplc="2C0A000F" w:tentative="1">
      <w:start w:val="1"/>
      <w:numFmt w:val="decimal"/>
      <w:lvlText w:val="%7."/>
      <w:lvlJc w:val="left"/>
      <w:pPr>
        <w:ind w:left="4964" w:hanging="360"/>
      </w:pPr>
    </w:lvl>
    <w:lvl w:ilvl="7" w:tplc="2C0A0019" w:tentative="1">
      <w:start w:val="1"/>
      <w:numFmt w:val="lowerLetter"/>
      <w:lvlText w:val="%8."/>
      <w:lvlJc w:val="left"/>
      <w:pPr>
        <w:ind w:left="5684" w:hanging="360"/>
      </w:pPr>
    </w:lvl>
    <w:lvl w:ilvl="8" w:tplc="2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>
    <w:nsid w:val="0EA8787D"/>
    <w:multiLevelType w:val="hybridMultilevel"/>
    <w:tmpl w:val="4FBA122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01D5783"/>
    <w:multiLevelType w:val="hybridMultilevel"/>
    <w:tmpl w:val="0830975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3055F51"/>
    <w:multiLevelType w:val="hybridMultilevel"/>
    <w:tmpl w:val="EBB2B324"/>
    <w:lvl w:ilvl="0" w:tplc="2C0A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10">
    <w:nsid w:val="13CF2167"/>
    <w:multiLevelType w:val="hybridMultilevel"/>
    <w:tmpl w:val="6052B5B0"/>
    <w:lvl w:ilvl="0" w:tplc="2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1BD27595"/>
    <w:multiLevelType w:val="hybridMultilevel"/>
    <w:tmpl w:val="6D0E1D7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CD0162F"/>
    <w:multiLevelType w:val="hybridMultilevel"/>
    <w:tmpl w:val="7AD00524"/>
    <w:lvl w:ilvl="0" w:tplc="ACCA6C9C">
      <w:start w:val="6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0144E71"/>
    <w:multiLevelType w:val="hybridMultilevel"/>
    <w:tmpl w:val="105C1AD8"/>
    <w:lvl w:ilvl="0" w:tplc="2C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>
    <w:nsid w:val="22170D65"/>
    <w:multiLevelType w:val="hybridMultilevel"/>
    <w:tmpl w:val="3D3691EE"/>
    <w:lvl w:ilvl="0" w:tplc="2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>
    <w:nsid w:val="230A706D"/>
    <w:multiLevelType w:val="hybridMultilevel"/>
    <w:tmpl w:val="9C4EEE4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0FF641F"/>
    <w:multiLevelType w:val="multilevel"/>
    <w:tmpl w:val="9D46FCF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6505D5A"/>
    <w:multiLevelType w:val="hybridMultilevel"/>
    <w:tmpl w:val="0D54B82A"/>
    <w:lvl w:ilvl="0" w:tplc="2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>
    <w:nsid w:val="36CA191C"/>
    <w:multiLevelType w:val="hybridMultilevel"/>
    <w:tmpl w:val="F5FEC7F6"/>
    <w:lvl w:ilvl="0" w:tplc="2C0A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9">
    <w:nsid w:val="3764368C"/>
    <w:multiLevelType w:val="multilevel"/>
    <w:tmpl w:val="9858E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37A4580A"/>
    <w:multiLevelType w:val="hybridMultilevel"/>
    <w:tmpl w:val="EEEC95E0"/>
    <w:lvl w:ilvl="0" w:tplc="2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>
    <w:nsid w:val="389A2FBA"/>
    <w:multiLevelType w:val="multilevel"/>
    <w:tmpl w:val="45CAC2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39A07B53"/>
    <w:multiLevelType w:val="multilevel"/>
    <w:tmpl w:val="DAEAD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3B242247"/>
    <w:multiLevelType w:val="multilevel"/>
    <w:tmpl w:val="2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3C217716"/>
    <w:multiLevelType w:val="multilevel"/>
    <w:tmpl w:val="97AE7AB8"/>
    <w:lvl w:ilvl="0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cs="Wingdings" w:hint="default"/>
      </w:rPr>
    </w:lvl>
  </w:abstractNum>
  <w:abstractNum w:abstractNumId="25">
    <w:nsid w:val="3C886215"/>
    <w:multiLevelType w:val="multilevel"/>
    <w:tmpl w:val="3C145BBC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6">
    <w:nsid w:val="3FA71D1F"/>
    <w:multiLevelType w:val="hybridMultilevel"/>
    <w:tmpl w:val="E086197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2447856"/>
    <w:multiLevelType w:val="hybridMultilevel"/>
    <w:tmpl w:val="BF6040D2"/>
    <w:lvl w:ilvl="0" w:tplc="2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>
    <w:nsid w:val="43AD0724"/>
    <w:multiLevelType w:val="hybridMultilevel"/>
    <w:tmpl w:val="5C8A8FC2"/>
    <w:lvl w:ilvl="0" w:tplc="2C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9">
    <w:nsid w:val="444F5455"/>
    <w:multiLevelType w:val="multilevel"/>
    <w:tmpl w:val="03982A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483967CF"/>
    <w:multiLevelType w:val="hybridMultilevel"/>
    <w:tmpl w:val="88D259C6"/>
    <w:lvl w:ilvl="0" w:tplc="2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1">
    <w:nsid w:val="49657DFE"/>
    <w:multiLevelType w:val="multilevel"/>
    <w:tmpl w:val="804EA91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4BC760C2"/>
    <w:multiLevelType w:val="multilevel"/>
    <w:tmpl w:val="8B222878"/>
    <w:lvl w:ilvl="0">
      <w:start w:val="3"/>
      <w:numFmt w:val="decimal"/>
      <w:lvlText w:val="%1.1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33">
    <w:nsid w:val="4FFB1AB2"/>
    <w:multiLevelType w:val="hybridMultilevel"/>
    <w:tmpl w:val="A1220DF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B046F5D"/>
    <w:multiLevelType w:val="hybridMultilevel"/>
    <w:tmpl w:val="3F32D4E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B3674B3"/>
    <w:multiLevelType w:val="multilevel"/>
    <w:tmpl w:val="581454BE"/>
    <w:lvl w:ilvl="0">
      <w:start w:val="3"/>
      <w:numFmt w:val="decimal"/>
      <w:lvlText w:val="%1"/>
      <w:lvlJc w:val="left"/>
      <w:pPr>
        <w:ind w:left="360" w:hanging="360"/>
      </w:pPr>
    </w:lvl>
    <w:lvl w:ilvl="1">
      <w:start w:val="2"/>
      <w:numFmt w:val="decimal"/>
      <w:lvlText w:val="%1.%2"/>
      <w:lvlJc w:val="left"/>
      <w:pPr>
        <w:ind w:left="1440" w:hanging="360"/>
      </w:pPr>
    </w:lvl>
    <w:lvl w:ilvl="2">
      <w:start w:val="1"/>
      <w:numFmt w:val="bullet"/>
      <w:lvlText w:val=""/>
      <w:lvlJc w:val="left"/>
      <w:pPr>
        <w:ind w:left="2563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</w:lvl>
    <w:lvl w:ilvl="4">
      <w:start w:val="1"/>
      <w:numFmt w:val="decimal"/>
      <w:lvlText w:val="%1.%2.%3.%4.%5"/>
      <w:lvlJc w:val="left"/>
      <w:pPr>
        <w:ind w:left="5400" w:hanging="1080"/>
      </w:pPr>
    </w:lvl>
    <w:lvl w:ilvl="5">
      <w:start w:val="1"/>
      <w:numFmt w:val="decimal"/>
      <w:lvlText w:val="%1.%2.%3.%4.%5.%6"/>
      <w:lvlJc w:val="left"/>
      <w:pPr>
        <w:ind w:left="6480" w:hanging="1080"/>
      </w:pPr>
    </w:lvl>
    <w:lvl w:ilvl="6">
      <w:start w:val="1"/>
      <w:numFmt w:val="decimal"/>
      <w:lvlText w:val="%1.%2.%3.%4.%5.%6.%7"/>
      <w:lvlJc w:val="left"/>
      <w:pPr>
        <w:ind w:left="7920" w:hanging="1440"/>
      </w:pPr>
    </w:lvl>
    <w:lvl w:ilvl="7">
      <w:start w:val="1"/>
      <w:numFmt w:val="decimal"/>
      <w:lvlText w:val="%1.%2.%3.%4.%5.%6.%7.%8"/>
      <w:lvlJc w:val="left"/>
      <w:pPr>
        <w:ind w:left="9000" w:hanging="1440"/>
      </w:pPr>
    </w:lvl>
    <w:lvl w:ilvl="8">
      <w:start w:val="1"/>
      <w:numFmt w:val="decimal"/>
      <w:lvlText w:val="%1.%2.%3.%4.%5.%6.%7.%8.%9"/>
      <w:lvlJc w:val="left"/>
      <w:pPr>
        <w:ind w:left="10440" w:hanging="1800"/>
      </w:pPr>
    </w:lvl>
  </w:abstractNum>
  <w:abstractNum w:abstractNumId="36">
    <w:nsid w:val="5D36355C"/>
    <w:multiLevelType w:val="hybridMultilevel"/>
    <w:tmpl w:val="D340F94A"/>
    <w:lvl w:ilvl="0" w:tplc="B978CA82">
      <w:start w:val="1"/>
      <w:numFmt w:val="decimal"/>
      <w:lvlText w:val="%1."/>
      <w:lvlJc w:val="left"/>
      <w:pPr>
        <w:ind w:left="1800" w:hanging="360"/>
      </w:pPr>
    </w:lvl>
    <w:lvl w:ilvl="1" w:tplc="CE38E0A6">
      <w:numFmt w:val="bullet"/>
      <w:lvlText w:val="-"/>
      <w:lvlJc w:val="left"/>
      <w:pPr>
        <w:ind w:left="2520" w:hanging="360"/>
      </w:pPr>
      <w:rPr>
        <w:rFonts w:ascii="Calibri" w:eastAsia="Times New Roman" w:hAnsi="Calibri" w:cs="Calibri" w:hint="default"/>
      </w:rPr>
    </w:lvl>
    <w:lvl w:ilvl="2" w:tplc="2C0A001B">
      <w:start w:val="1"/>
      <w:numFmt w:val="lowerRoman"/>
      <w:lvlText w:val="%3."/>
      <w:lvlJc w:val="right"/>
      <w:pPr>
        <w:ind w:left="3240" w:hanging="180"/>
      </w:pPr>
    </w:lvl>
    <w:lvl w:ilvl="3" w:tplc="2C0A000F">
      <w:start w:val="1"/>
      <w:numFmt w:val="decimal"/>
      <w:lvlText w:val="%4."/>
      <w:lvlJc w:val="left"/>
      <w:pPr>
        <w:ind w:left="360" w:hanging="360"/>
      </w:pPr>
    </w:lvl>
    <w:lvl w:ilvl="4" w:tplc="4F7EED5C">
      <w:start w:val="1"/>
      <w:numFmt w:val="decimal"/>
      <w:lvlText w:val="%5.1"/>
      <w:lvlJc w:val="left"/>
      <w:pPr>
        <w:ind w:left="4680" w:hanging="360"/>
      </w:pPr>
      <w:rPr>
        <w:rFonts w:hint="default"/>
      </w:rPr>
    </w:lvl>
    <w:lvl w:ilvl="5" w:tplc="2C0A001B" w:tentative="1">
      <w:start w:val="1"/>
      <w:numFmt w:val="lowerRoman"/>
      <w:lvlText w:val="%6."/>
      <w:lvlJc w:val="right"/>
      <w:pPr>
        <w:ind w:left="5400" w:hanging="180"/>
      </w:pPr>
    </w:lvl>
    <w:lvl w:ilvl="6" w:tplc="2C0A000F" w:tentative="1">
      <w:start w:val="1"/>
      <w:numFmt w:val="decimal"/>
      <w:lvlText w:val="%7."/>
      <w:lvlJc w:val="left"/>
      <w:pPr>
        <w:ind w:left="6120" w:hanging="360"/>
      </w:pPr>
    </w:lvl>
    <w:lvl w:ilvl="7" w:tplc="2C0A0019" w:tentative="1">
      <w:start w:val="1"/>
      <w:numFmt w:val="lowerLetter"/>
      <w:lvlText w:val="%8."/>
      <w:lvlJc w:val="left"/>
      <w:pPr>
        <w:ind w:left="6840" w:hanging="360"/>
      </w:pPr>
    </w:lvl>
    <w:lvl w:ilvl="8" w:tplc="2C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7">
    <w:nsid w:val="5E9414BA"/>
    <w:multiLevelType w:val="hybridMultilevel"/>
    <w:tmpl w:val="97CE57F0"/>
    <w:lvl w:ilvl="0" w:tplc="2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8">
    <w:nsid w:val="63B02EDD"/>
    <w:multiLevelType w:val="hybridMultilevel"/>
    <w:tmpl w:val="1F68481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4265367"/>
    <w:multiLevelType w:val="hybridMultilevel"/>
    <w:tmpl w:val="DCBCD426"/>
    <w:lvl w:ilvl="0" w:tplc="2C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40">
    <w:nsid w:val="654A0CCB"/>
    <w:multiLevelType w:val="hybridMultilevel"/>
    <w:tmpl w:val="08ECB21A"/>
    <w:lvl w:ilvl="0" w:tplc="2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1">
    <w:nsid w:val="68084899"/>
    <w:multiLevelType w:val="hybridMultilevel"/>
    <w:tmpl w:val="B3CE650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BFE45BC"/>
    <w:multiLevelType w:val="hybridMultilevel"/>
    <w:tmpl w:val="923C9B14"/>
    <w:lvl w:ilvl="0" w:tplc="2C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3">
    <w:nsid w:val="6D7149C4"/>
    <w:multiLevelType w:val="hybridMultilevel"/>
    <w:tmpl w:val="9572D82C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>
      <w:start w:val="1"/>
      <w:numFmt w:val="lowerLetter"/>
      <w:lvlText w:val="%2."/>
      <w:lvlJc w:val="left"/>
      <w:pPr>
        <w:ind w:left="1080" w:hanging="360"/>
      </w:pPr>
    </w:lvl>
    <w:lvl w:ilvl="2" w:tplc="2C0A001B">
      <w:start w:val="1"/>
      <w:numFmt w:val="lowerRoman"/>
      <w:lvlText w:val="%3."/>
      <w:lvlJc w:val="right"/>
      <w:pPr>
        <w:ind w:left="1800" w:hanging="180"/>
      </w:pPr>
    </w:lvl>
    <w:lvl w:ilvl="3" w:tplc="2C0A000F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>
    <w:nsid w:val="70B10576"/>
    <w:multiLevelType w:val="hybridMultilevel"/>
    <w:tmpl w:val="EE248FBE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>
    <w:nsid w:val="7263033A"/>
    <w:multiLevelType w:val="multilevel"/>
    <w:tmpl w:val="EFB4650A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</w:rPr>
    </w:lvl>
  </w:abstractNum>
  <w:abstractNum w:abstractNumId="46">
    <w:nsid w:val="742179C2"/>
    <w:multiLevelType w:val="hybridMultilevel"/>
    <w:tmpl w:val="B92A2C94"/>
    <w:lvl w:ilvl="0" w:tplc="6E261352">
      <w:start w:val="3"/>
      <w:numFmt w:val="decimal"/>
      <w:lvlText w:val="%1.1"/>
      <w:lvlJc w:val="left"/>
      <w:pPr>
        <w:ind w:left="144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7">
    <w:nsid w:val="75F223C4"/>
    <w:multiLevelType w:val="hybridMultilevel"/>
    <w:tmpl w:val="F7B2F5B6"/>
    <w:lvl w:ilvl="0" w:tplc="2C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48">
    <w:nsid w:val="77EA175F"/>
    <w:multiLevelType w:val="hybridMultilevel"/>
    <w:tmpl w:val="73DC5882"/>
    <w:lvl w:ilvl="0" w:tplc="2C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9">
    <w:nsid w:val="7F5774C3"/>
    <w:multiLevelType w:val="hybridMultilevel"/>
    <w:tmpl w:val="91445C02"/>
    <w:lvl w:ilvl="0" w:tplc="6E261352">
      <w:start w:val="3"/>
      <w:numFmt w:val="decimal"/>
      <w:lvlText w:val="%1.1"/>
      <w:lvlJc w:val="left"/>
      <w:pPr>
        <w:ind w:left="144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36"/>
  </w:num>
  <w:num w:numId="3">
    <w:abstractNumId w:val="23"/>
  </w:num>
  <w:num w:numId="4">
    <w:abstractNumId w:val="12"/>
  </w:num>
  <w:num w:numId="5">
    <w:abstractNumId w:val="39"/>
  </w:num>
  <w:num w:numId="6">
    <w:abstractNumId w:val="48"/>
  </w:num>
  <w:num w:numId="7">
    <w:abstractNumId w:val="47"/>
  </w:num>
  <w:num w:numId="8">
    <w:abstractNumId w:val="46"/>
  </w:num>
  <w:num w:numId="9">
    <w:abstractNumId w:val="0"/>
  </w:num>
  <w:num w:numId="10">
    <w:abstractNumId w:val="10"/>
  </w:num>
  <w:num w:numId="11">
    <w:abstractNumId w:val="49"/>
  </w:num>
  <w:num w:numId="12">
    <w:abstractNumId w:val="4"/>
  </w:num>
  <w:num w:numId="13">
    <w:abstractNumId w:val="32"/>
  </w:num>
  <w:num w:numId="14">
    <w:abstractNumId w:val="45"/>
  </w:num>
  <w:num w:numId="15">
    <w:abstractNumId w:val="35"/>
  </w:num>
  <w:num w:numId="16">
    <w:abstractNumId w:val="24"/>
  </w:num>
  <w:num w:numId="17">
    <w:abstractNumId w:val="17"/>
  </w:num>
  <w:num w:numId="18">
    <w:abstractNumId w:val="28"/>
  </w:num>
  <w:num w:numId="19">
    <w:abstractNumId w:val="13"/>
  </w:num>
  <w:num w:numId="20">
    <w:abstractNumId w:val="42"/>
  </w:num>
  <w:num w:numId="21">
    <w:abstractNumId w:val="37"/>
  </w:num>
  <w:num w:numId="22">
    <w:abstractNumId w:val="27"/>
  </w:num>
  <w:num w:numId="23">
    <w:abstractNumId w:val="9"/>
  </w:num>
  <w:num w:numId="24">
    <w:abstractNumId w:val="38"/>
  </w:num>
  <w:num w:numId="25">
    <w:abstractNumId w:val="5"/>
  </w:num>
  <w:num w:numId="26">
    <w:abstractNumId w:val="30"/>
  </w:num>
  <w:num w:numId="27">
    <w:abstractNumId w:val="3"/>
  </w:num>
  <w:num w:numId="28">
    <w:abstractNumId w:val="29"/>
  </w:num>
  <w:num w:numId="29">
    <w:abstractNumId w:val="21"/>
  </w:num>
  <w:num w:numId="30">
    <w:abstractNumId w:val="22"/>
  </w:num>
  <w:num w:numId="31">
    <w:abstractNumId w:val="18"/>
  </w:num>
  <w:num w:numId="32">
    <w:abstractNumId w:val="43"/>
  </w:num>
  <w:num w:numId="33">
    <w:abstractNumId w:val="1"/>
  </w:num>
  <w:num w:numId="34">
    <w:abstractNumId w:val="14"/>
  </w:num>
  <w:num w:numId="35">
    <w:abstractNumId w:val="40"/>
  </w:num>
  <w:num w:numId="36">
    <w:abstractNumId w:val="20"/>
  </w:num>
  <w:num w:numId="37">
    <w:abstractNumId w:val="31"/>
  </w:num>
  <w:num w:numId="38">
    <w:abstractNumId w:val="25"/>
  </w:num>
  <w:num w:numId="39">
    <w:abstractNumId w:val="2"/>
  </w:num>
  <w:num w:numId="40">
    <w:abstractNumId w:val="16"/>
  </w:num>
  <w:num w:numId="41">
    <w:abstractNumId w:val="19"/>
  </w:num>
  <w:num w:numId="42">
    <w:abstractNumId w:val="7"/>
  </w:num>
  <w:num w:numId="43">
    <w:abstractNumId w:val="34"/>
  </w:num>
  <w:num w:numId="44">
    <w:abstractNumId w:val="41"/>
  </w:num>
  <w:num w:numId="45">
    <w:abstractNumId w:val="33"/>
  </w:num>
  <w:num w:numId="46">
    <w:abstractNumId w:val="44"/>
  </w:num>
  <w:num w:numId="47">
    <w:abstractNumId w:val="26"/>
  </w:num>
  <w:num w:numId="48">
    <w:abstractNumId w:val="8"/>
  </w:num>
  <w:num w:numId="49">
    <w:abstractNumId w:val="11"/>
  </w:num>
  <w:num w:numId="50">
    <w:abstractNumId w:val="15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4CD"/>
    <w:rsid w:val="0000096E"/>
    <w:rsid w:val="000011A2"/>
    <w:rsid w:val="00002E38"/>
    <w:rsid w:val="0000305D"/>
    <w:rsid w:val="0000333D"/>
    <w:rsid w:val="000037D5"/>
    <w:rsid w:val="00003E03"/>
    <w:rsid w:val="00004212"/>
    <w:rsid w:val="0000479E"/>
    <w:rsid w:val="000051CB"/>
    <w:rsid w:val="000062B0"/>
    <w:rsid w:val="00006DF2"/>
    <w:rsid w:val="00006EC1"/>
    <w:rsid w:val="00007C1C"/>
    <w:rsid w:val="00007E51"/>
    <w:rsid w:val="0001011D"/>
    <w:rsid w:val="00010637"/>
    <w:rsid w:val="00011025"/>
    <w:rsid w:val="00011B70"/>
    <w:rsid w:val="00011C91"/>
    <w:rsid w:val="00013023"/>
    <w:rsid w:val="00013EE3"/>
    <w:rsid w:val="00014714"/>
    <w:rsid w:val="00014809"/>
    <w:rsid w:val="0001657F"/>
    <w:rsid w:val="000206B5"/>
    <w:rsid w:val="00020701"/>
    <w:rsid w:val="0002147B"/>
    <w:rsid w:val="00021CD7"/>
    <w:rsid w:val="00021DCD"/>
    <w:rsid w:val="0002250F"/>
    <w:rsid w:val="0002285B"/>
    <w:rsid w:val="0002295A"/>
    <w:rsid w:val="000236E2"/>
    <w:rsid w:val="00023D41"/>
    <w:rsid w:val="00024052"/>
    <w:rsid w:val="0002495C"/>
    <w:rsid w:val="00025A95"/>
    <w:rsid w:val="00026167"/>
    <w:rsid w:val="00026985"/>
    <w:rsid w:val="0002761F"/>
    <w:rsid w:val="00027AA8"/>
    <w:rsid w:val="00027EDF"/>
    <w:rsid w:val="00031C67"/>
    <w:rsid w:val="0003215C"/>
    <w:rsid w:val="0003307E"/>
    <w:rsid w:val="0003349C"/>
    <w:rsid w:val="0003418C"/>
    <w:rsid w:val="0003437B"/>
    <w:rsid w:val="00035042"/>
    <w:rsid w:val="00035480"/>
    <w:rsid w:val="000367CC"/>
    <w:rsid w:val="000405B9"/>
    <w:rsid w:val="00040D30"/>
    <w:rsid w:val="00041216"/>
    <w:rsid w:val="0004128D"/>
    <w:rsid w:val="00041791"/>
    <w:rsid w:val="00042371"/>
    <w:rsid w:val="00043EC0"/>
    <w:rsid w:val="00044627"/>
    <w:rsid w:val="00044BBE"/>
    <w:rsid w:val="0004544B"/>
    <w:rsid w:val="00046642"/>
    <w:rsid w:val="000472B5"/>
    <w:rsid w:val="00047B5B"/>
    <w:rsid w:val="00050C30"/>
    <w:rsid w:val="00051E8C"/>
    <w:rsid w:val="0005234D"/>
    <w:rsid w:val="00052B98"/>
    <w:rsid w:val="00053032"/>
    <w:rsid w:val="00053158"/>
    <w:rsid w:val="00053456"/>
    <w:rsid w:val="00053FE4"/>
    <w:rsid w:val="000543F5"/>
    <w:rsid w:val="000544BB"/>
    <w:rsid w:val="00055342"/>
    <w:rsid w:val="00055D40"/>
    <w:rsid w:val="00056BE1"/>
    <w:rsid w:val="00060B29"/>
    <w:rsid w:val="000618FD"/>
    <w:rsid w:val="00062336"/>
    <w:rsid w:val="000642D1"/>
    <w:rsid w:val="000650D8"/>
    <w:rsid w:val="00065B05"/>
    <w:rsid w:val="0006633C"/>
    <w:rsid w:val="00067CCF"/>
    <w:rsid w:val="00070208"/>
    <w:rsid w:val="000703A2"/>
    <w:rsid w:val="000706DD"/>
    <w:rsid w:val="00071D71"/>
    <w:rsid w:val="00072292"/>
    <w:rsid w:val="00072484"/>
    <w:rsid w:val="00072A8D"/>
    <w:rsid w:val="000732CC"/>
    <w:rsid w:val="00073E31"/>
    <w:rsid w:val="00074C6D"/>
    <w:rsid w:val="00074FD6"/>
    <w:rsid w:val="000753CC"/>
    <w:rsid w:val="00076345"/>
    <w:rsid w:val="00076618"/>
    <w:rsid w:val="0007773F"/>
    <w:rsid w:val="00077F9C"/>
    <w:rsid w:val="000801AC"/>
    <w:rsid w:val="00080CD0"/>
    <w:rsid w:val="00080ECE"/>
    <w:rsid w:val="000811E6"/>
    <w:rsid w:val="000814B4"/>
    <w:rsid w:val="00081963"/>
    <w:rsid w:val="0008381E"/>
    <w:rsid w:val="00084234"/>
    <w:rsid w:val="000844DC"/>
    <w:rsid w:val="00084C56"/>
    <w:rsid w:val="000852A7"/>
    <w:rsid w:val="0008549F"/>
    <w:rsid w:val="00086E82"/>
    <w:rsid w:val="00087464"/>
    <w:rsid w:val="00087BC3"/>
    <w:rsid w:val="00087DE3"/>
    <w:rsid w:val="00090293"/>
    <w:rsid w:val="00090463"/>
    <w:rsid w:val="00090951"/>
    <w:rsid w:val="00090E5A"/>
    <w:rsid w:val="0009312D"/>
    <w:rsid w:val="000931B8"/>
    <w:rsid w:val="00093324"/>
    <w:rsid w:val="000933A6"/>
    <w:rsid w:val="000940F4"/>
    <w:rsid w:val="00094CCB"/>
    <w:rsid w:val="000975D4"/>
    <w:rsid w:val="000A1529"/>
    <w:rsid w:val="000A2015"/>
    <w:rsid w:val="000A254E"/>
    <w:rsid w:val="000A292B"/>
    <w:rsid w:val="000A2B7B"/>
    <w:rsid w:val="000A3310"/>
    <w:rsid w:val="000A37F7"/>
    <w:rsid w:val="000A3CBA"/>
    <w:rsid w:val="000A3EA3"/>
    <w:rsid w:val="000A576F"/>
    <w:rsid w:val="000A5B1B"/>
    <w:rsid w:val="000A649A"/>
    <w:rsid w:val="000A64C9"/>
    <w:rsid w:val="000A6A3D"/>
    <w:rsid w:val="000A734B"/>
    <w:rsid w:val="000A7BBF"/>
    <w:rsid w:val="000B0987"/>
    <w:rsid w:val="000B1323"/>
    <w:rsid w:val="000B2102"/>
    <w:rsid w:val="000B22DB"/>
    <w:rsid w:val="000B2427"/>
    <w:rsid w:val="000B30B2"/>
    <w:rsid w:val="000B37FE"/>
    <w:rsid w:val="000B5865"/>
    <w:rsid w:val="000B63AD"/>
    <w:rsid w:val="000B66FF"/>
    <w:rsid w:val="000B77DA"/>
    <w:rsid w:val="000B7A98"/>
    <w:rsid w:val="000B7AC7"/>
    <w:rsid w:val="000C060F"/>
    <w:rsid w:val="000C0B26"/>
    <w:rsid w:val="000C2675"/>
    <w:rsid w:val="000C3862"/>
    <w:rsid w:val="000C4244"/>
    <w:rsid w:val="000C4818"/>
    <w:rsid w:val="000C4965"/>
    <w:rsid w:val="000C4AE3"/>
    <w:rsid w:val="000C5417"/>
    <w:rsid w:val="000D06D7"/>
    <w:rsid w:val="000D1228"/>
    <w:rsid w:val="000D12D4"/>
    <w:rsid w:val="000D164A"/>
    <w:rsid w:val="000D2E3C"/>
    <w:rsid w:val="000D3DDE"/>
    <w:rsid w:val="000D4D27"/>
    <w:rsid w:val="000D58AE"/>
    <w:rsid w:val="000D5C17"/>
    <w:rsid w:val="000D5E83"/>
    <w:rsid w:val="000D5FE7"/>
    <w:rsid w:val="000D7159"/>
    <w:rsid w:val="000D75A8"/>
    <w:rsid w:val="000D7750"/>
    <w:rsid w:val="000E0378"/>
    <w:rsid w:val="000E047B"/>
    <w:rsid w:val="000E0947"/>
    <w:rsid w:val="000E12F8"/>
    <w:rsid w:val="000E146D"/>
    <w:rsid w:val="000E1E97"/>
    <w:rsid w:val="000E3693"/>
    <w:rsid w:val="000E3EDE"/>
    <w:rsid w:val="000E544E"/>
    <w:rsid w:val="000E588B"/>
    <w:rsid w:val="000E6185"/>
    <w:rsid w:val="000E621E"/>
    <w:rsid w:val="000E67AF"/>
    <w:rsid w:val="000E70C7"/>
    <w:rsid w:val="000E729D"/>
    <w:rsid w:val="000E7533"/>
    <w:rsid w:val="000E7B47"/>
    <w:rsid w:val="000F1153"/>
    <w:rsid w:val="000F1307"/>
    <w:rsid w:val="000F18AA"/>
    <w:rsid w:val="000F18FF"/>
    <w:rsid w:val="000F2CB7"/>
    <w:rsid w:val="000F3689"/>
    <w:rsid w:val="000F38EB"/>
    <w:rsid w:val="000F39FF"/>
    <w:rsid w:val="000F3BB7"/>
    <w:rsid w:val="000F473E"/>
    <w:rsid w:val="000F47E4"/>
    <w:rsid w:val="000F554F"/>
    <w:rsid w:val="000F65D0"/>
    <w:rsid w:val="000F7015"/>
    <w:rsid w:val="000F76D0"/>
    <w:rsid w:val="000F77FD"/>
    <w:rsid w:val="000F7CC9"/>
    <w:rsid w:val="0010042C"/>
    <w:rsid w:val="00100AD7"/>
    <w:rsid w:val="00100AE6"/>
    <w:rsid w:val="0010198F"/>
    <w:rsid w:val="00102F5E"/>
    <w:rsid w:val="00103128"/>
    <w:rsid w:val="00103C4D"/>
    <w:rsid w:val="001050BA"/>
    <w:rsid w:val="00105E2A"/>
    <w:rsid w:val="00107824"/>
    <w:rsid w:val="0011015F"/>
    <w:rsid w:val="00111BE4"/>
    <w:rsid w:val="00113D5E"/>
    <w:rsid w:val="00114141"/>
    <w:rsid w:val="00115773"/>
    <w:rsid w:val="00116227"/>
    <w:rsid w:val="0011660B"/>
    <w:rsid w:val="0011677C"/>
    <w:rsid w:val="00116DFD"/>
    <w:rsid w:val="00117151"/>
    <w:rsid w:val="001178A4"/>
    <w:rsid w:val="00117A28"/>
    <w:rsid w:val="00120401"/>
    <w:rsid w:val="0012048C"/>
    <w:rsid w:val="0012074A"/>
    <w:rsid w:val="00120972"/>
    <w:rsid w:val="00121F01"/>
    <w:rsid w:val="00121F23"/>
    <w:rsid w:val="0012205A"/>
    <w:rsid w:val="00123AA6"/>
    <w:rsid w:val="00123E7C"/>
    <w:rsid w:val="001240BF"/>
    <w:rsid w:val="00124E5B"/>
    <w:rsid w:val="00124F68"/>
    <w:rsid w:val="00125103"/>
    <w:rsid w:val="00125B0B"/>
    <w:rsid w:val="00127019"/>
    <w:rsid w:val="0012704E"/>
    <w:rsid w:val="0012706A"/>
    <w:rsid w:val="00127229"/>
    <w:rsid w:val="001279C7"/>
    <w:rsid w:val="00127D22"/>
    <w:rsid w:val="00127D65"/>
    <w:rsid w:val="00130029"/>
    <w:rsid w:val="001303D6"/>
    <w:rsid w:val="00130492"/>
    <w:rsid w:val="0013296E"/>
    <w:rsid w:val="00132A35"/>
    <w:rsid w:val="00133215"/>
    <w:rsid w:val="00134951"/>
    <w:rsid w:val="00135E2E"/>
    <w:rsid w:val="00136426"/>
    <w:rsid w:val="00136AEB"/>
    <w:rsid w:val="00136B65"/>
    <w:rsid w:val="00136E17"/>
    <w:rsid w:val="00137AB2"/>
    <w:rsid w:val="00137C69"/>
    <w:rsid w:val="00137D24"/>
    <w:rsid w:val="00137D38"/>
    <w:rsid w:val="00137FF9"/>
    <w:rsid w:val="001412D6"/>
    <w:rsid w:val="001413FA"/>
    <w:rsid w:val="00141FE4"/>
    <w:rsid w:val="001423B3"/>
    <w:rsid w:val="001438A3"/>
    <w:rsid w:val="00145097"/>
    <w:rsid w:val="001454D7"/>
    <w:rsid w:val="001455DA"/>
    <w:rsid w:val="00145C96"/>
    <w:rsid w:val="00145CAB"/>
    <w:rsid w:val="00146384"/>
    <w:rsid w:val="00146BF3"/>
    <w:rsid w:val="001471C8"/>
    <w:rsid w:val="001474B1"/>
    <w:rsid w:val="00147880"/>
    <w:rsid w:val="00147B77"/>
    <w:rsid w:val="00147CC1"/>
    <w:rsid w:val="001500F5"/>
    <w:rsid w:val="00151A52"/>
    <w:rsid w:val="00151FDF"/>
    <w:rsid w:val="0015368C"/>
    <w:rsid w:val="001539D0"/>
    <w:rsid w:val="0015492E"/>
    <w:rsid w:val="001550F1"/>
    <w:rsid w:val="00155838"/>
    <w:rsid w:val="001561F3"/>
    <w:rsid w:val="00156AED"/>
    <w:rsid w:val="00156D9F"/>
    <w:rsid w:val="00162047"/>
    <w:rsid w:val="00162769"/>
    <w:rsid w:val="001627AA"/>
    <w:rsid w:val="00163567"/>
    <w:rsid w:val="0016376A"/>
    <w:rsid w:val="001638F0"/>
    <w:rsid w:val="00164687"/>
    <w:rsid w:val="00164BE7"/>
    <w:rsid w:val="001651F6"/>
    <w:rsid w:val="00166415"/>
    <w:rsid w:val="00166F35"/>
    <w:rsid w:val="001675CA"/>
    <w:rsid w:val="00167805"/>
    <w:rsid w:val="0016790A"/>
    <w:rsid w:val="00167B75"/>
    <w:rsid w:val="001700E9"/>
    <w:rsid w:val="00171A95"/>
    <w:rsid w:val="00174FB7"/>
    <w:rsid w:val="00176ACB"/>
    <w:rsid w:val="0017700D"/>
    <w:rsid w:val="0017756E"/>
    <w:rsid w:val="00177EDF"/>
    <w:rsid w:val="0018084B"/>
    <w:rsid w:val="00181B45"/>
    <w:rsid w:val="00182AEF"/>
    <w:rsid w:val="001830BC"/>
    <w:rsid w:val="00183966"/>
    <w:rsid w:val="00183DAE"/>
    <w:rsid w:val="001846E1"/>
    <w:rsid w:val="001856EC"/>
    <w:rsid w:val="001858DB"/>
    <w:rsid w:val="00185BF5"/>
    <w:rsid w:val="0018602C"/>
    <w:rsid w:val="001872B4"/>
    <w:rsid w:val="001873BA"/>
    <w:rsid w:val="001878B9"/>
    <w:rsid w:val="00187CB7"/>
    <w:rsid w:val="001918BE"/>
    <w:rsid w:val="00191A32"/>
    <w:rsid w:val="00192D98"/>
    <w:rsid w:val="00193518"/>
    <w:rsid w:val="00193C8F"/>
    <w:rsid w:val="00193ED1"/>
    <w:rsid w:val="0019428B"/>
    <w:rsid w:val="00196005"/>
    <w:rsid w:val="00196FB5"/>
    <w:rsid w:val="001972BA"/>
    <w:rsid w:val="00197621"/>
    <w:rsid w:val="001A0C4A"/>
    <w:rsid w:val="001A19DF"/>
    <w:rsid w:val="001A38D9"/>
    <w:rsid w:val="001A48C4"/>
    <w:rsid w:val="001A57B5"/>
    <w:rsid w:val="001A5864"/>
    <w:rsid w:val="001A5D84"/>
    <w:rsid w:val="001A68EF"/>
    <w:rsid w:val="001A696C"/>
    <w:rsid w:val="001A6CA0"/>
    <w:rsid w:val="001A716B"/>
    <w:rsid w:val="001A7FBB"/>
    <w:rsid w:val="001B0FB9"/>
    <w:rsid w:val="001B1226"/>
    <w:rsid w:val="001B21BD"/>
    <w:rsid w:val="001B23DB"/>
    <w:rsid w:val="001B2C8F"/>
    <w:rsid w:val="001B3902"/>
    <w:rsid w:val="001B5BF7"/>
    <w:rsid w:val="001B5E9F"/>
    <w:rsid w:val="001B616B"/>
    <w:rsid w:val="001B6661"/>
    <w:rsid w:val="001B6997"/>
    <w:rsid w:val="001C1166"/>
    <w:rsid w:val="001C146C"/>
    <w:rsid w:val="001C2E3D"/>
    <w:rsid w:val="001C3DA6"/>
    <w:rsid w:val="001C47B8"/>
    <w:rsid w:val="001C4C93"/>
    <w:rsid w:val="001C68C3"/>
    <w:rsid w:val="001C6BE9"/>
    <w:rsid w:val="001D036C"/>
    <w:rsid w:val="001D12A1"/>
    <w:rsid w:val="001D1779"/>
    <w:rsid w:val="001D1BFA"/>
    <w:rsid w:val="001D1C0D"/>
    <w:rsid w:val="001D20C3"/>
    <w:rsid w:val="001D3217"/>
    <w:rsid w:val="001D3443"/>
    <w:rsid w:val="001D3565"/>
    <w:rsid w:val="001D357A"/>
    <w:rsid w:val="001D3E1A"/>
    <w:rsid w:val="001D3FD4"/>
    <w:rsid w:val="001D4A52"/>
    <w:rsid w:val="001D5948"/>
    <w:rsid w:val="001D6339"/>
    <w:rsid w:val="001D6968"/>
    <w:rsid w:val="001D69E7"/>
    <w:rsid w:val="001D70F0"/>
    <w:rsid w:val="001D7229"/>
    <w:rsid w:val="001D7419"/>
    <w:rsid w:val="001D7AD5"/>
    <w:rsid w:val="001D7D0E"/>
    <w:rsid w:val="001E022E"/>
    <w:rsid w:val="001E27EC"/>
    <w:rsid w:val="001E29A6"/>
    <w:rsid w:val="001E2C0C"/>
    <w:rsid w:val="001E391F"/>
    <w:rsid w:val="001E4B7E"/>
    <w:rsid w:val="001E6743"/>
    <w:rsid w:val="001E7554"/>
    <w:rsid w:val="001E7F56"/>
    <w:rsid w:val="001F042E"/>
    <w:rsid w:val="001F1A55"/>
    <w:rsid w:val="001F3E8C"/>
    <w:rsid w:val="001F48F5"/>
    <w:rsid w:val="001F54C8"/>
    <w:rsid w:val="001F5865"/>
    <w:rsid w:val="001F5990"/>
    <w:rsid w:val="001F6C59"/>
    <w:rsid w:val="001F6DF9"/>
    <w:rsid w:val="002002ED"/>
    <w:rsid w:val="00200302"/>
    <w:rsid w:val="00201C71"/>
    <w:rsid w:val="002023D5"/>
    <w:rsid w:val="00202A8F"/>
    <w:rsid w:val="00202F37"/>
    <w:rsid w:val="00202F93"/>
    <w:rsid w:val="00204384"/>
    <w:rsid w:val="00205552"/>
    <w:rsid w:val="00205918"/>
    <w:rsid w:val="00205B6B"/>
    <w:rsid w:val="00205BD5"/>
    <w:rsid w:val="0020741C"/>
    <w:rsid w:val="00210754"/>
    <w:rsid w:val="002107D5"/>
    <w:rsid w:val="00211BBA"/>
    <w:rsid w:val="00211C71"/>
    <w:rsid w:val="00211E8C"/>
    <w:rsid w:val="002121EC"/>
    <w:rsid w:val="00212453"/>
    <w:rsid w:val="0021273B"/>
    <w:rsid w:val="00213472"/>
    <w:rsid w:val="00213779"/>
    <w:rsid w:val="00213926"/>
    <w:rsid w:val="00213F2D"/>
    <w:rsid w:val="00214EF4"/>
    <w:rsid w:val="0021511D"/>
    <w:rsid w:val="0021528B"/>
    <w:rsid w:val="00215732"/>
    <w:rsid w:val="00216514"/>
    <w:rsid w:val="002170BB"/>
    <w:rsid w:val="00217DC3"/>
    <w:rsid w:val="002204DD"/>
    <w:rsid w:val="00220B75"/>
    <w:rsid w:val="00220C4A"/>
    <w:rsid w:val="0022107C"/>
    <w:rsid w:val="00221A02"/>
    <w:rsid w:val="00221DAD"/>
    <w:rsid w:val="00222076"/>
    <w:rsid w:val="00222512"/>
    <w:rsid w:val="00223E0B"/>
    <w:rsid w:val="00225B22"/>
    <w:rsid w:val="0022602D"/>
    <w:rsid w:val="0022677E"/>
    <w:rsid w:val="00226C18"/>
    <w:rsid w:val="00227172"/>
    <w:rsid w:val="00227C6D"/>
    <w:rsid w:val="00230611"/>
    <w:rsid w:val="00230B3A"/>
    <w:rsid w:val="00230CD2"/>
    <w:rsid w:val="00230FC4"/>
    <w:rsid w:val="00231AFF"/>
    <w:rsid w:val="002322D4"/>
    <w:rsid w:val="00233CC3"/>
    <w:rsid w:val="00234577"/>
    <w:rsid w:val="002346E3"/>
    <w:rsid w:val="002379B9"/>
    <w:rsid w:val="00237D06"/>
    <w:rsid w:val="00240C68"/>
    <w:rsid w:val="00241724"/>
    <w:rsid w:val="0024187F"/>
    <w:rsid w:val="0024216D"/>
    <w:rsid w:val="00242930"/>
    <w:rsid w:val="002431AB"/>
    <w:rsid w:val="00243E6D"/>
    <w:rsid w:val="002444C5"/>
    <w:rsid w:val="00244E66"/>
    <w:rsid w:val="00245374"/>
    <w:rsid w:val="00245C2D"/>
    <w:rsid w:val="002469FA"/>
    <w:rsid w:val="002472E6"/>
    <w:rsid w:val="002508F0"/>
    <w:rsid w:val="00250F72"/>
    <w:rsid w:val="00251E93"/>
    <w:rsid w:val="00252069"/>
    <w:rsid w:val="002520ED"/>
    <w:rsid w:val="00252318"/>
    <w:rsid w:val="002523E0"/>
    <w:rsid w:val="002523E1"/>
    <w:rsid w:val="002524F8"/>
    <w:rsid w:val="00252EAB"/>
    <w:rsid w:val="00253046"/>
    <w:rsid w:val="0025467D"/>
    <w:rsid w:val="00254F93"/>
    <w:rsid w:val="00256671"/>
    <w:rsid w:val="00256F8F"/>
    <w:rsid w:val="002576A7"/>
    <w:rsid w:val="00257D87"/>
    <w:rsid w:val="00260300"/>
    <w:rsid w:val="00260547"/>
    <w:rsid w:val="00261286"/>
    <w:rsid w:val="002618DF"/>
    <w:rsid w:val="00261A15"/>
    <w:rsid w:val="002632A3"/>
    <w:rsid w:val="00263912"/>
    <w:rsid w:val="00263C28"/>
    <w:rsid w:val="00263EA8"/>
    <w:rsid w:val="00265827"/>
    <w:rsid w:val="002678BB"/>
    <w:rsid w:val="00267D27"/>
    <w:rsid w:val="00270608"/>
    <w:rsid w:val="002708D5"/>
    <w:rsid w:val="00271978"/>
    <w:rsid w:val="00271E26"/>
    <w:rsid w:val="0027201C"/>
    <w:rsid w:val="00272408"/>
    <w:rsid w:val="0027265B"/>
    <w:rsid w:val="0027374E"/>
    <w:rsid w:val="00273F22"/>
    <w:rsid w:val="002744CF"/>
    <w:rsid w:val="00274E5B"/>
    <w:rsid w:val="0027506E"/>
    <w:rsid w:val="00275D27"/>
    <w:rsid w:val="00275EA4"/>
    <w:rsid w:val="00276B50"/>
    <w:rsid w:val="00277AE8"/>
    <w:rsid w:val="00277C96"/>
    <w:rsid w:val="00281050"/>
    <w:rsid w:val="00281FE9"/>
    <w:rsid w:val="0028262C"/>
    <w:rsid w:val="002828D7"/>
    <w:rsid w:val="002834B3"/>
    <w:rsid w:val="00283D54"/>
    <w:rsid w:val="00284DBB"/>
    <w:rsid w:val="00284E91"/>
    <w:rsid w:val="00285ED7"/>
    <w:rsid w:val="00286524"/>
    <w:rsid w:val="002870C7"/>
    <w:rsid w:val="00287739"/>
    <w:rsid w:val="00290678"/>
    <w:rsid w:val="00290D47"/>
    <w:rsid w:val="0029114C"/>
    <w:rsid w:val="00291240"/>
    <w:rsid w:val="0029157A"/>
    <w:rsid w:val="00291ACF"/>
    <w:rsid w:val="00291BE6"/>
    <w:rsid w:val="002923DE"/>
    <w:rsid w:val="002928AE"/>
    <w:rsid w:val="002935DB"/>
    <w:rsid w:val="00297A83"/>
    <w:rsid w:val="002A0945"/>
    <w:rsid w:val="002A12D1"/>
    <w:rsid w:val="002A14FA"/>
    <w:rsid w:val="002A15C1"/>
    <w:rsid w:val="002A175B"/>
    <w:rsid w:val="002A1FC4"/>
    <w:rsid w:val="002A2251"/>
    <w:rsid w:val="002A237F"/>
    <w:rsid w:val="002A26D8"/>
    <w:rsid w:val="002A3EB6"/>
    <w:rsid w:val="002A4EAF"/>
    <w:rsid w:val="002A4F9B"/>
    <w:rsid w:val="002A5093"/>
    <w:rsid w:val="002A5166"/>
    <w:rsid w:val="002A5CEB"/>
    <w:rsid w:val="002A6160"/>
    <w:rsid w:val="002A7CF9"/>
    <w:rsid w:val="002B005A"/>
    <w:rsid w:val="002B0ED5"/>
    <w:rsid w:val="002B1B5B"/>
    <w:rsid w:val="002B1E7A"/>
    <w:rsid w:val="002B1F06"/>
    <w:rsid w:val="002B2694"/>
    <w:rsid w:val="002B3484"/>
    <w:rsid w:val="002B40C2"/>
    <w:rsid w:val="002B511A"/>
    <w:rsid w:val="002B5325"/>
    <w:rsid w:val="002B5F1B"/>
    <w:rsid w:val="002B6D81"/>
    <w:rsid w:val="002B6F0D"/>
    <w:rsid w:val="002B79AB"/>
    <w:rsid w:val="002B7AFF"/>
    <w:rsid w:val="002C0983"/>
    <w:rsid w:val="002C1C80"/>
    <w:rsid w:val="002C20BF"/>
    <w:rsid w:val="002C2E41"/>
    <w:rsid w:val="002C3F48"/>
    <w:rsid w:val="002C6B51"/>
    <w:rsid w:val="002C771A"/>
    <w:rsid w:val="002C7FD3"/>
    <w:rsid w:val="002D0A2D"/>
    <w:rsid w:val="002D12EF"/>
    <w:rsid w:val="002D15BA"/>
    <w:rsid w:val="002D1E32"/>
    <w:rsid w:val="002D2390"/>
    <w:rsid w:val="002D2AFA"/>
    <w:rsid w:val="002D3431"/>
    <w:rsid w:val="002D39B7"/>
    <w:rsid w:val="002D3E01"/>
    <w:rsid w:val="002D4945"/>
    <w:rsid w:val="002D4C2B"/>
    <w:rsid w:val="002D4F61"/>
    <w:rsid w:val="002D574B"/>
    <w:rsid w:val="002D5D5F"/>
    <w:rsid w:val="002D5DFE"/>
    <w:rsid w:val="002D63B8"/>
    <w:rsid w:val="002D65B7"/>
    <w:rsid w:val="002D679F"/>
    <w:rsid w:val="002D6F8B"/>
    <w:rsid w:val="002D7B65"/>
    <w:rsid w:val="002E09DD"/>
    <w:rsid w:val="002E10CC"/>
    <w:rsid w:val="002E14A2"/>
    <w:rsid w:val="002E1F1A"/>
    <w:rsid w:val="002E299F"/>
    <w:rsid w:val="002E3A79"/>
    <w:rsid w:val="002E44BF"/>
    <w:rsid w:val="002E4AA7"/>
    <w:rsid w:val="002E4E42"/>
    <w:rsid w:val="002E5620"/>
    <w:rsid w:val="002E6DDD"/>
    <w:rsid w:val="002E7A6D"/>
    <w:rsid w:val="002E7EA6"/>
    <w:rsid w:val="002F0289"/>
    <w:rsid w:val="002F1528"/>
    <w:rsid w:val="002F272F"/>
    <w:rsid w:val="002F2A3C"/>
    <w:rsid w:val="002F2BC0"/>
    <w:rsid w:val="002F2C95"/>
    <w:rsid w:val="002F2EF1"/>
    <w:rsid w:val="002F33F8"/>
    <w:rsid w:val="002F3824"/>
    <w:rsid w:val="002F3E78"/>
    <w:rsid w:val="002F42CF"/>
    <w:rsid w:val="002F43C4"/>
    <w:rsid w:val="002F45A9"/>
    <w:rsid w:val="002F4E01"/>
    <w:rsid w:val="002F510D"/>
    <w:rsid w:val="002F536F"/>
    <w:rsid w:val="002F618F"/>
    <w:rsid w:val="002F698F"/>
    <w:rsid w:val="002F7291"/>
    <w:rsid w:val="002F72C7"/>
    <w:rsid w:val="0030075F"/>
    <w:rsid w:val="00301A2A"/>
    <w:rsid w:val="00301A9A"/>
    <w:rsid w:val="003020AC"/>
    <w:rsid w:val="003033AB"/>
    <w:rsid w:val="0030346C"/>
    <w:rsid w:val="00303A04"/>
    <w:rsid w:val="0030453C"/>
    <w:rsid w:val="00304B37"/>
    <w:rsid w:val="003057DD"/>
    <w:rsid w:val="00307958"/>
    <w:rsid w:val="00307C4B"/>
    <w:rsid w:val="00307CD7"/>
    <w:rsid w:val="00312C6C"/>
    <w:rsid w:val="00313822"/>
    <w:rsid w:val="00313E16"/>
    <w:rsid w:val="0031469E"/>
    <w:rsid w:val="00314C8B"/>
    <w:rsid w:val="00314DE2"/>
    <w:rsid w:val="00314E00"/>
    <w:rsid w:val="00315069"/>
    <w:rsid w:val="00315CD4"/>
    <w:rsid w:val="003164FB"/>
    <w:rsid w:val="003166BF"/>
    <w:rsid w:val="00317287"/>
    <w:rsid w:val="00317594"/>
    <w:rsid w:val="00317791"/>
    <w:rsid w:val="0032021C"/>
    <w:rsid w:val="00320F80"/>
    <w:rsid w:val="00321B4E"/>
    <w:rsid w:val="00321E93"/>
    <w:rsid w:val="00322411"/>
    <w:rsid w:val="00323645"/>
    <w:rsid w:val="00323F55"/>
    <w:rsid w:val="0032425C"/>
    <w:rsid w:val="00324B83"/>
    <w:rsid w:val="00324BA0"/>
    <w:rsid w:val="0032520A"/>
    <w:rsid w:val="003269D0"/>
    <w:rsid w:val="0032757C"/>
    <w:rsid w:val="003309C9"/>
    <w:rsid w:val="00332B2F"/>
    <w:rsid w:val="00333F06"/>
    <w:rsid w:val="00335531"/>
    <w:rsid w:val="00335A4D"/>
    <w:rsid w:val="00335BFB"/>
    <w:rsid w:val="00340AA1"/>
    <w:rsid w:val="0034131B"/>
    <w:rsid w:val="0034141F"/>
    <w:rsid w:val="00341879"/>
    <w:rsid w:val="0034275E"/>
    <w:rsid w:val="003429D9"/>
    <w:rsid w:val="00343358"/>
    <w:rsid w:val="00343BBF"/>
    <w:rsid w:val="00344B86"/>
    <w:rsid w:val="00345D48"/>
    <w:rsid w:val="0034634C"/>
    <w:rsid w:val="00347532"/>
    <w:rsid w:val="00347B1D"/>
    <w:rsid w:val="00347B66"/>
    <w:rsid w:val="00350090"/>
    <w:rsid w:val="003508A9"/>
    <w:rsid w:val="003508CA"/>
    <w:rsid w:val="00353905"/>
    <w:rsid w:val="00353CB4"/>
    <w:rsid w:val="00354032"/>
    <w:rsid w:val="00354731"/>
    <w:rsid w:val="00355592"/>
    <w:rsid w:val="003567AC"/>
    <w:rsid w:val="00356F7B"/>
    <w:rsid w:val="0035712E"/>
    <w:rsid w:val="00357208"/>
    <w:rsid w:val="003574AC"/>
    <w:rsid w:val="00357C8B"/>
    <w:rsid w:val="003600CE"/>
    <w:rsid w:val="003606DE"/>
    <w:rsid w:val="003608AC"/>
    <w:rsid w:val="00360ECE"/>
    <w:rsid w:val="00360ED1"/>
    <w:rsid w:val="00362199"/>
    <w:rsid w:val="003631CA"/>
    <w:rsid w:val="003640A2"/>
    <w:rsid w:val="003646CC"/>
    <w:rsid w:val="0036503F"/>
    <w:rsid w:val="003654A8"/>
    <w:rsid w:val="00366336"/>
    <w:rsid w:val="00366572"/>
    <w:rsid w:val="00370AB4"/>
    <w:rsid w:val="00371392"/>
    <w:rsid w:val="00371BC9"/>
    <w:rsid w:val="00372249"/>
    <w:rsid w:val="00373C34"/>
    <w:rsid w:val="00375994"/>
    <w:rsid w:val="00377520"/>
    <w:rsid w:val="0037768C"/>
    <w:rsid w:val="00377B7B"/>
    <w:rsid w:val="00380D9E"/>
    <w:rsid w:val="0038103F"/>
    <w:rsid w:val="00381C19"/>
    <w:rsid w:val="00381FD1"/>
    <w:rsid w:val="0038293B"/>
    <w:rsid w:val="00382F86"/>
    <w:rsid w:val="00384393"/>
    <w:rsid w:val="00384EEB"/>
    <w:rsid w:val="00384EF3"/>
    <w:rsid w:val="00385395"/>
    <w:rsid w:val="00385DAC"/>
    <w:rsid w:val="003875F2"/>
    <w:rsid w:val="00387728"/>
    <w:rsid w:val="00390505"/>
    <w:rsid w:val="0039100F"/>
    <w:rsid w:val="00391A88"/>
    <w:rsid w:val="00393575"/>
    <w:rsid w:val="0039414B"/>
    <w:rsid w:val="003959F0"/>
    <w:rsid w:val="00395DFD"/>
    <w:rsid w:val="00397480"/>
    <w:rsid w:val="003A0F3B"/>
    <w:rsid w:val="003A1F36"/>
    <w:rsid w:val="003A214A"/>
    <w:rsid w:val="003A2663"/>
    <w:rsid w:val="003A281A"/>
    <w:rsid w:val="003A401A"/>
    <w:rsid w:val="003A4AE9"/>
    <w:rsid w:val="003A56FC"/>
    <w:rsid w:val="003A5AF6"/>
    <w:rsid w:val="003A61E0"/>
    <w:rsid w:val="003A655D"/>
    <w:rsid w:val="003A783F"/>
    <w:rsid w:val="003A7B11"/>
    <w:rsid w:val="003B02BB"/>
    <w:rsid w:val="003B08C5"/>
    <w:rsid w:val="003B2222"/>
    <w:rsid w:val="003B254D"/>
    <w:rsid w:val="003B3797"/>
    <w:rsid w:val="003B3B98"/>
    <w:rsid w:val="003B4762"/>
    <w:rsid w:val="003B4BFD"/>
    <w:rsid w:val="003B4E79"/>
    <w:rsid w:val="003B52F7"/>
    <w:rsid w:val="003B5B21"/>
    <w:rsid w:val="003B6B83"/>
    <w:rsid w:val="003B7711"/>
    <w:rsid w:val="003B79F7"/>
    <w:rsid w:val="003B7C2F"/>
    <w:rsid w:val="003C0646"/>
    <w:rsid w:val="003C08B0"/>
    <w:rsid w:val="003C09FC"/>
    <w:rsid w:val="003C180B"/>
    <w:rsid w:val="003C1A5D"/>
    <w:rsid w:val="003C24D1"/>
    <w:rsid w:val="003C34C4"/>
    <w:rsid w:val="003C3FE0"/>
    <w:rsid w:val="003C5032"/>
    <w:rsid w:val="003C5617"/>
    <w:rsid w:val="003C58B4"/>
    <w:rsid w:val="003C6A43"/>
    <w:rsid w:val="003C6A75"/>
    <w:rsid w:val="003C6D8F"/>
    <w:rsid w:val="003C7052"/>
    <w:rsid w:val="003C74BE"/>
    <w:rsid w:val="003C7AD9"/>
    <w:rsid w:val="003C7B92"/>
    <w:rsid w:val="003C7F4A"/>
    <w:rsid w:val="003D26E5"/>
    <w:rsid w:val="003D35E7"/>
    <w:rsid w:val="003D6366"/>
    <w:rsid w:val="003D68B6"/>
    <w:rsid w:val="003D6A68"/>
    <w:rsid w:val="003D6D02"/>
    <w:rsid w:val="003D6D3C"/>
    <w:rsid w:val="003E0010"/>
    <w:rsid w:val="003E078F"/>
    <w:rsid w:val="003E0D2B"/>
    <w:rsid w:val="003E20CC"/>
    <w:rsid w:val="003E2F8E"/>
    <w:rsid w:val="003E321E"/>
    <w:rsid w:val="003E402D"/>
    <w:rsid w:val="003E425D"/>
    <w:rsid w:val="003E498C"/>
    <w:rsid w:val="003E4F09"/>
    <w:rsid w:val="003E5209"/>
    <w:rsid w:val="003E536D"/>
    <w:rsid w:val="003E673F"/>
    <w:rsid w:val="003E749B"/>
    <w:rsid w:val="003E79B1"/>
    <w:rsid w:val="003E7A29"/>
    <w:rsid w:val="003F0B45"/>
    <w:rsid w:val="003F0B69"/>
    <w:rsid w:val="003F155E"/>
    <w:rsid w:val="003F1862"/>
    <w:rsid w:val="003F1DA8"/>
    <w:rsid w:val="003F3325"/>
    <w:rsid w:val="003F3536"/>
    <w:rsid w:val="003F38BF"/>
    <w:rsid w:val="003F4207"/>
    <w:rsid w:val="003F478B"/>
    <w:rsid w:val="003F4B81"/>
    <w:rsid w:val="003F4C11"/>
    <w:rsid w:val="003F5587"/>
    <w:rsid w:val="003F5727"/>
    <w:rsid w:val="003F5732"/>
    <w:rsid w:val="003F6BB8"/>
    <w:rsid w:val="003F71A1"/>
    <w:rsid w:val="003F7477"/>
    <w:rsid w:val="003F777F"/>
    <w:rsid w:val="004004D0"/>
    <w:rsid w:val="0040093E"/>
    <w:rsid w:val="00400C7B"/>
    <w:rsid w:val="00400CF0"/>
    <w:rsid w:val="00401090"/>
    <w:rsid w:val="004019A3"/>
    <w:rsid w:val="00401DA7"/>
    <w:rsid w:val="00402019"/>
    <w:rsid w:val="00402967"/>
    <w:rsid w:val="00403002"/>
    <w:rsid w:val="00403089"/>
    <w:rsid w:val="00403370"/>
    <w:rsid w:val="004036CA"/>
    <w:rsid w:val="00403D22"/>
    <w:rsid w:val="00403D23"/>
    <w:rsid w:val="004043D9"/>
    <w:rsid w:val="00404B80"/>
    <w:rsid w:val="00404EAE"/>
    <w:rsid w:val="004050DF"/>
    <w:rsid w:val="004057EE"/>
    <w:rsid w:val="00405A9C"/>
    <w:rsid w:val="004066E2"/>
    <w:rsid w:val="00407535"/>
    <w:rsid w:val="00410B7C"/>
    <w:rsid w:val="00410CC5"/>
    <w:rsid w:val="00410FAC"/>
    <w:rsid w:val="00411566"/>
    <w:rsid w:val="00412CCB"/>
    <w:rsid w:val="00412EF6"/>
    <w:rsid w:val="00413A2A"/>
    <w:rsid w:val="00415206"/>
    <w:rsid w:val="00415B0E"/>
    <w:rsid w:val="00416592"/>
    <w:rsid w:val="00416755"/>
    <w:rsid w:val="00417F14"/>
    <w:rsid w:val="00420498"/>
    <w:rsid w:val="00421456"/>
    <w:rsid w:val="0042183C"/>
    <w:rsid w:val="004240E8"/>
    <w:rsid w:val="004247D1"/>
    <w:rsid w:val="00425548"/>
    <w:rsid w:val="00426828"/>
    <w:rsid w:val="00427B34"/>
    <w:rsid w:val="004329A2"/>
    <w:rsid w:val="004337DF"/>
    <w:rsid w:val="00433ADB"/>
    <w:rsid w:val="00434378"/>
    <w:rsid w:val="00435716"/>
    <w:rsid w:val="00435956"/>
    <w:rsid w:val="00436BAB"/>
    <w:rsid w:val="004410C4"/>
    <w:rsid w:val="0044189A"/>
    <w:rsid w:val="00442573"/>
    <w:rsid w:val="00442A51"/>
    <w:rsid w:val="00442CFB"/>
    <w:rsid w:val="00444032"/>
    <w:rsid w:val="00444A2D"/>
    <w:rsid w:val="00444B17"/>
    <w:rsid w:val="00444C3D"/>
    <w:rsid w:val="00444F24"/>
    <w:rsid w:val="00445133"/>
    <w:rsid w:val="00445718"/>
    <w:rsid w:val="00446177"/>
    <w:rsid w:val="004468E5"/>
    <w:rsid w:val="00446C9B"/>
    <w:rsid w:val="004471C0"/>
    <w:rsid w:val="00447C08"/>
    <w:rsid w:val="00447E82"/>
    <w:rsid w:val="00447FC3"/>
    <w:rsid w:val="0045035F"/>
    <w:rsid w:val="0045179A"/>
    <w:rsid w:val="0045217E"/>
    <w:rsid w:val="0045240A"/>
    <w:rsid w:val="004527CB"/>
    <w:rsid w:val="00452BF7"/>
    <w:rsid w:val="00452D56"/>
    <w:rsid w:val="0045323F"/>
    <w:rsid w:val="004535C0"/>
    <w:rsid w:val="00454485"/>
    <w:rsid w:val="00454F0E"/>
    <w:rsid w:val="00455281"/>
    <w:rsid w:val="004554E6"/>
    <w:rsid w:val="004556A6"/>
    <w:rsid w:val="00456271"/>
    <w:rsid w:val="00456D2F"/>
    <w:rsid w:val="004573CF"/>
    <w:rsid w:val="00457915"/>
    <w:rsid w:val="00460DB0"/>
    <w:rsid w:val="004610A8"/>
    <w:rsid w:val="00461994"/>
    <w:rsid w:val="00461A2D"/>
    <w:rsid w:val="00461C04"/>
    <w:rsid w:val="004623ED"/>
    <w:rsid w:val="004628B0"/>
    <w:rsid w:val="00462C6F"/>
    <w:rsid w:val="00462C7E"/>
    <w:rsid w:val="00462F77"/>
    <w:rsid w:val="004634A7"/>
    <w:rsid w:val="00463E53"/>
    <w:rsid w:val="0046424C"/>
    <w:rsid w:val="00464628"/>
    <w:rsid w:val="004648BE"/>
    <w:rsid w:val="00464A96"/>
    <w:rsid w:val="0046561C"/>
    <w:rsid w:val="00465B9F"/>
    <w:rsid w:val="0046669F"/>
    <w:rsid w:val="004666D7"/>
    <w:rsid w:val="0046692E"/>
    <w:rsid w:val="00467A77"/>
    <w:rsid w:val="00467B90"/>
    <w:rsid w:val="00470550"/>
    <w:rsid w:val="004705DA"/>
    <w:rsid w:val="004706D9"/>
    <w:rsid w:val="00470CDF"/>
    <w:rsid w:val="00472CF4"/>
    <w:rsid w:val="0047315D"/>
    <w:rsid w:val="004738D6"/>
    <w:rsid w:val="00473ACA"/>
    <w:rsid w:val="00474144"/>
    <w:rsid w:val="00474262"/>
    <w:rsid w:val="00475327"/>
    <w:rsid w:val="00476499"/>
    <w:rsid w:val="004765DF"/>
    <w:rsid w:val="0047670B"/>
    <w:rsid w:val="0047674C"/>
    <w:rsid w:val="00477CC5"/>
    <w:rsid w:val="00481350"/>
    <w:rsid w:val="00482192"/>
    <w:rsid w:val="00482BEB"/>
    <w:rsid w:val="00482D7B"/>
    <w:rsid w:val="00483242"/>
    <w:rsid w:val="00483832"/>
    <w:rsid w:val="00483EEE"/>
    <w:rsid w:val="004840A5"/>
    <w:rsid w:val="0048460A"/>
    <w:rsid w:val="00484DD7"/>
    <w:rsid w:val="004868DA"/>
    <w:rsid w:val="00486E3C"/>
    <w:rsid w:val="00490A1B"/>
    <w:rsid w:val="004911D1"/>
    <w:rsid w:val="004915DD"/>
    <w:rsid w:val="00491D11"/>
    <w:rsid w:val="0049245D"/>
    <w:rsid w:val="00492850"/>
    <w:rsid w:val="00493850"/>
    <w:rsid w:val="004939B2"/>
    <w:rsid w:val="00493AA8"/>
    <w:rsid w:val="00493FB0"/>
    <w:rsid w:val="00494041"/>
    <w:rsid w:val="0049409C"/>
    <w:rsid w:val="00495086"/>
    <w:rsid w:val="00495B42"/>
    <w:rsid w:val="00496954"/>
    <w:rsid w:val="004974FF"/>
    <w:rsid w:val="0049791C"/>
    <w:rsid w:val="00497D06"/>
    <w:rsid w:val="00497DDB"/>
    <w:rsid w:val="004A090C"/>
    <w:rsid w:val="004A213E"/>
    <w:rsid w:val="004A2701"/>
    <w:rsid w:val="004A3368"/>
    <w:rsid w:val="004A33D5"/>
    <w:rsid w:val="004A365D"/>
    <w:rsid w:val="004A48A6"/>
    <w:rsid w:val="004A4ADB"/>
    <w:rsid w:val="004A5199"/>
    <w:rsid w:val="004A51E8"/>
    <w:rsid w:val="004A566C"/>
    <w:rsid w:val="004A5C5D"/>
    <w:rsid w:val="004A5C81"/>
    <w:rsid w:val="004A6239"/>
    <w:rsid w:val="004A6588"/>
    <w:rsid w:val="004A6751"/>
    <w:rsid w:val="004A70CF"/>
    <w:rsid w:val="004A73E3"/>
    <w:rsid w:val="004B02A3"/>
    <w:rsid w:val="004B0301"/>
    <w:rsid w:val="004B09DE"/>
    <w:rsid w:val="004B0C07"/>
    <w:rsid w:val="004B0D50"/>
    <w:rsid w:val="004B1259"/>
    <w:rsid w:val="004B26ED"/>
    <w:rsid w:val="004B340C"/>
    <w:rsid w:val="004B3735"/>
    <w:rsid w:val="004B3818"/>
    <w:rsid w:val="004B4D83"/>
    <w:rsid w:val="004B562F"/>
    <w:rsid w:val="004B56D3"/>
    <w:rsid w:val="004B5846"/>
    <w:rsid w:val="004B79FE"/>
    <w:rsid w:val="004B7EED"/>
    <w:rsid w:val="004C00DC"/>
    <w:rsid w:val="004C13E5"/>
    <w:rsid w:val="004C36E2"/>
    <w:rsid w:val="004C3896"/>
    <w:rsid w:val="004C3FA9"/>
    <w:rsid w:val="004C4911"/>
    <w:rsid w:val="004C4A73"/>
    <w:rsid w:val="004C4BFA"/>
    <w:rsid w:val="004C4E41"/>
    <w:rsid w:val="004C556B"/>
    <w:rsid w:val="004C5730"/>
    <w:rsid w:val="004C59C7"/>
    <w:rsid w:val="004C6080"/>
    <w:rsid w:val="004C784D"/>
    <w:rsid w:val="004C7929"/>
    <w:rsid w:val="004C7BC8"/>
    <w:rsid w:val="004D1191"/>
    <w:rsid w:val="004D2F30"/>
    <w:rsid w:val="004D369B"/>
    <w:rsid w:val="004D4CBE"/>
    <w:rsid w:val="004D5E4C"/>
    <w:rsid w:val="004D5FD8"/>
    <w:rsid w:val="004D702C"/>
    <w:rsid w:val="004D786B"/>
    <w:rsid w:val="004E01A2"/>
    <w:rsid w:val="004E06B6"/>
    <w:rsid w:val="004E0B07"/>
    <w:rsid w:val="004E1867"/>
    <w:rsid w:val="004E213A"/>
    <w:rsid w:val="004E2209"/>
    <w:rsid w:val="004E3449"/>
    <w:rsid w:val="004E3EE3"/>
    <w:rsid w:val="004E46B5"/>
    <w:rsid w:val="004E5FA9"/>
    <w:rsid w:val="004E6213"/>
    <w:rsid w:val="004E7F40"/>
    <w:rsid w:val="004F00BC"/>
    <w:rsid w:val="004F0C72"/>
    <w:rsid w:val="004F0CCD"/>
    <w:rsid w:val="004F3B5B"/>
    <w:rsid w:val="004F51F3"/>
    <w:rsid w:val="004F5D5F"/>
    <w:rsid w:val="004F61A6"/>
    <w:rsid w:val="004F66B5"/>
    <w:rsid w:val="004F689C"/>
    <w:rsid w:val="005002C9"/>
    <w:rsid w:val="0050093F"/>
    <w:rsid w:val="005017BF"/>
    <w:rsid w:val="0050228A"/>
    <w:rsid w:val="005029AA"/>
    <w:rsid w:val="00503865"/>
    <w:rsid w:val="00503F2F"/>
    <w:rsid w:val="00505481"/>
    <w:rsid w:val="00506574"/>
    <w:rsid w:val="00510007"/>
    <w:rsid w:val="00510334"/>
    <w:rsid w:val="0051051D"/>
    <w:rsid w:val="005114DF"/>
    <w:rsid w:val="005118E8"/>
    <w:rsid w:val="00511978"/>
    <w:rsid w:val="00511BBA"/>
    <w:rsid w:val="00512333"/>
    <w:rsid w:val="0051283A"/>
    <w:rsid w:val="00512D6C"/>
    <w:rsid w:val="00512D81"/>
    <w:rsid w:val="00514023"/>
    <w:rsid w:val="00514732"/>
    <w:rsid w:val="00514854"/>
    <w:rsid w:val="005166A4"/>
    <w:rsid w:val="00516B08"/>
    <w:rsid w:val="00516EF3"/>
    <w:rsid w:val="0052091E"/>
    <w:rsid w:val="00520C08"/>
    <w:rsid w:val="005217B3"/>
    <w:rsid w:val="00522921"/>
    <w:rsid w:val="005231D2"/>
    <w:rsid w:val="00523344"/>
    <w:rsid w:val="00523934"/>
    <w:rsid w:val="00523E36"/>
    <w:rsid w:val="00523E8B"/>
    <w:rsid w:val="00525173"/>
    <w:rsid w:val="00525266"/>
    <w:rsid w:val="0052600F"/>
    <w:rsid w:val="0052687C"/>
    <w:rsid w:val="00526A65"/>
    <w:rsid w:val="005276DB"/>
    <w:rsid w:val="005276E5"/>
    <w:rsid w:val="00527B58"/>
    <w:rsid w:val="00527F14"/>
    <w:rsid w:val="0053001A"/>
    <w:rsid w:val="00530744"/>
    <w:rsid w:val="005308B1"/>
    <w:rsid w:val="00530A58"/>
    <w:rsid w:val="00530B76"/>
    <w:rsid w:val="005313AA"/>
    <w:rsid w:val="005317A4"/>
    <w:rsid w:val="00531852"/>
    <w:rsid w:val="00533C9C"/>
    <w:rsid w:val="00533FA3"/>
    <w:rsid w:val="0053435F"/>
    <w:rsid w:val="00534F4E"/>
    <w:rsid w:val="00535059"/>
    <w:rsid w:val="0053538E"/>
    <w:rsid w:val="005353D7"/>
    <w:rsid w:val="00537560"/>
    <w:rsid w:val="00537A68"/>
    <w:rsid w:val="005402B9"/>
    <w:rsid w:val="00541264"/>
    <w:rsid w:val="00541FE4"/>
    <w:rsid w:val="00542837"/>
    <w:rsid w:val="00542FC5"/>
    <w:rsid w:val="00543C00"/>
    <w:rsid w:val="00544275"/>
    <w:rsid w:val="0054508F"/>
    <w:rsid w:val="0054595E"/>
    <w:rsid w:val="00546343"/>
    <w:rsid w:val="00547165"/>
    <w:rsid w:val="005472D1"/>
    <w:rsid w:val="00547407"/>
    <w:rsid w:val="00547C4E"/>
    <w:rsid w:val="005503B9"/>
    <w:rsid w:val="00551D7B"/>
    <w:rsid w:val="00552606"/>
    <w:rsid w:val="00552742"/>
    <w:rsid w:val="0055389D"/>
    <w:rsid w:val="0055422E"/>
    <w:rsid w:val="0055605D"/>
    <w:rsid w:val="005565D4"/>
    <w:rsid w:val="0055684F"/>
    <w:rsid w:val="00556BF9"/>
    <w:rsid w:val="00556C05"/>
    <w:rsid w:val="0056100A"/>
    <w:rsid w:val="0056184B"/>
    <w:rsid w:val="0056211B"/>
    <w:rsid w:val="00562401"/>
    <w:rsid w:val="00562E68"/>
    <w:rsid w:val="0056303F"/>
    <w:rsid w:val="00563CCF"/>
    <w:rsid w:val="00563FD2"/>
    <w:rsid w:val="005643D0"/>
    <w:rsid w:val="005646F3"/>
    <w:rsid w:val="00565D99"/>
    <w:rsid w:val="005701B9"/>
    <w:rsid w:val="005709E4"/>
    <w:rsid w:val="00571665"/>
    <w:rsid w:val="00571875"/>
    <w:rsid w:val="00571B00"/>
    <w:rsid w:val="00571D4F"/>
    <w:rsid w:val="005722E0"/>
    <w:rsid w:val="00573380"/>
    <w:rsid w:val="0057419C"/>
    <w:rsid w:val="005741D2"/>
    <w:rsid w:val="00574EDB"/>
    <w:rsid w:val="00576D5F"/>
    <w:rsid w:val="00577CD1"/>
    <w:rsid w:val="005802C5"/>
    <w:rsid w:val="005803E1"/>
    <w:rsid w:val="0058064A"/>
    <w:rsid w:val="00580917"/>
    <w:rsid w:val="00580A5A"/>
    <w:rsid w:val="00581081"/>
    <w:rsid w:val="00581AD8"/>
    <w:rsid w:val="00581F4C"/>
    <w:rsid w:val="0058202A"/>
    <w:rsid w:val="00582468"/>
    <w:rsid w:val="00582991"/>
    <w:rsid w:val="0058375A"/>
    <w:rsid w:val="0058456A"/>
    <w:rsid w:val="0058504A"/>
    <w:rsid w:val="0058590B"/>
    <w:rsid w:val="00585F19"/>
    <w:rsid w:val="00586BE5"/>
    <w:rsid w:val="00587D65"/>
    <w:rsid w:val="00587DAA"/>
    <w:rsid w:val="00590544"/>
    <w:rsid w:val="00590900"/>
    <w:rsid w:val="00590E1B"/>
    <w:rsid w:val="00590E7D"/>
    <w:rsid w:val="00591F20"/>
    <w:rsid w:val="00592402"/>
    <w:rsid w:val="00594624"/>
    <w:rsid w:val="005948C7"/>
    <w:rsid w:val="00594951"/>
    <w:rsid w:val="0059646D"/>
    <w:rsid w:val="00596C21"/>
    <w:rsid w:val="00596C92"/>
    <w:rsid w:val="0059708D"/>
    <w:rsid w:val="005971B7"/>
    <w:rsid w:val="00597301"/>
    <w:rsid w:val="00597C96"/>
    <w:rsid w:val="005A052A"/>
    <w:rsid w:val="005A0556"/>
    <w:rsid w:val="005A1024"/>
    <w:rsid w:val="005A1087"/>
    <w:rsid w:val="005A1892"/>
    <w:rsid w:val="005A1A91"/>
    <w:rsid w:val="005A267D"/>
    <w:rsid w:val="005A3022"/>
    <w:rsid w:val="005A450D"/>
    <w:rsid w:val="005A5126"/>
    <w:rsid w:val="005A5CFE"/>
    <w:rsid w:val="005A6F52"/>
    <w:rsid w:val="005A741B"/>
    <w:rsid w:val="005B07B1"/>
    <w:rsid w:val="005B1193"/>
    <w:rsid w:val="005B13CE"/>
    <w:rsid w:val="005B19AA"/>
    <w:rsid w:val="005B26D9"/>
    <w:rsid w:val="005B2E2F"/>
    <w:rsid w:val="005B343E"/>
    <w:rsid w:val="005B3EB4"/>
    <w:rsid w:val="005B3F7A"/>
    <w:rsid w:val="005B413C"/>
    <w:rsid w:val="005B4EDC"/>
    <w:rsid w:val="005B58B9"/>
    <w:rsid w:val="005B6CF4"/>
    <w:rsid w:val="005B74FE"/>
    <w:rsid w:val="005B78B3"/>
    <w:rsid w:val="005C023B"/>
    <w:rsid w:val="005C0948"/>
    <w:rsid w:val="005C0B4E"/>
    <w:rsid w:val="005C0D77"/>
    <w:rsid w:val="005C2022"/>
    <w:rsid w:val="005C2E3B"/>
    <w:rsid w:val="005C3309"/>
    <w:rsid w:val="005C3782"/>
    <w:rsid w:val="005C558A"/>
    <w:rsid w:val="005C5D7B"/>
    <w:rsid w:val="005C6069"/>
    <w:rsid w:val="005C632B"/>
    <w:rsid w:val="005C635F"/>
    <w:rsid w:val="005C6558"/>
    <w:rsid w:val="005C6DEE"/>
    <w:rsid w:val="005C7425"/>
    <w:rsid w:val="005D09F5"/>
    <w:rsid w:val="005D142C"/>
    <w:rsid w:val="005D193D"/>
    <w:rsid w:val="005D26EA"/>
    <w:rsid w:val="005D29D1"/>
    <w:rsid w:val="005D34F0"/>
    <w:rsid w:val="005D48BB"/>
    <w:rsid w:val="005D592E"/>
    <w:rsid w:val="005D5948"/>
    <w:rsid w:val="005D6639"/>
    <w:rsid w:val="005D6AE6"/>
    <w:rsid w:val="005D6E26"/>
    <w:rsid w:val="005E1982"/>
    <w:rsid w:val="005E227E"/>
    <w:rsid w:val="005E2E40"/>
    <w:rsid w:val="005E42AA"/>
    <w:rsid w:val="005E4B6D"/>
    <w:rsid w:val="005E5B1D"/>
    <w:rsid w:val="005E6259"/>
    <w:rsid w:val="005E7381"/>
    <w:rsid w:val="005E7BBF"/>
    <w:rsid w:val="005E7BDA"/>
    <w:rsid w:val="005F125C"/>
    <w:rsid w:val="005F253F"/>
    <w:rsid w:val="005F3066"/>
    <w:rsid w:val="005F32FE"/>
    <w:rsid w:val="005F3F89"/>
    <w:rsid w:val="005F4E99"/>
    <w:rsid w:val="005F4FBB"/>
    <w:rsid w:val="005F5AB6"/>
    <w:rsid w:val="005F5C0D"/>
    <w:rsid w:val="005F5D68"/>
    <w:rsid w:val="005F6794"/>
    <w:rsid w:val="005F71C5"/>
    <w:rsid w:val="006008EE"/>
    <w:rsid w:val="00601154"/>
    <w:rsid w:val="00601F75"/>
    <w:rsid w:val="006031B5"/>
    <w:rsid w:val="0060324B"/>
    <w:rsid w:val="006032AC"/>
    <w:rsid w:val="006051E4"/>
    <w:rsid w:val="00606597"/>
    <w:rsid w:val="006069CF"/>
    <w:rsid w:val="006071F1"/>
    <w:rsid w:val="006075C5"/>
    <w:rsid w:val="006076BB"/>
    <w:rsid w:val="006101EC"/>
    <w:rsid w:val="00610A34"/>
    <w:rsid w:val="00611313"/>
    <w:rsid w:val="00611414"/>
    <w:rsid w:val="00611BB9"/>
    <w:rsid w:val="0061207D"/>
    <w:rsid w:val="00612587"/>
    <w:rsid w:val="00612868"/>
    <w:rsid w:val="00613816"/>
    <w:rsid w:val="00613A18"/>
    <w:rsid w:val="00613DE4"/>
    <w:rsid w:val="00614252"/>
    <w:rsid w:val="00614971"/>
    <w:rsid w:val="0061519A"/>
    <w:rsid w:val="0061519D"/>
    <w:rsid w:val="0061552B"/>
    <w:rsid w:val="006167D6"/>
    <w:rsid w:val="00617D00"/>
    <w:rsid w:val="00620AF7"/>
    <w:rsid w:val="006213E6"/>
    <w:rsid w:val="00621475"/>
    <w:rsid w:val="00621D3F"/>
    <w:rsid w:val="0062303D"/>
    <w:rsid w:val="00624322"/>
    <w:rsid w:val="006268D8"/>
    <w:rsid w:val="00626DE8"/>
    <w:rsid w:val="00627D35"/>
    <w:rsid w:val="006304EE"/>
    <w:rsid w:val="00631F3E"/>
    <w:rsid w:val="006333E6"/>
    <w:rsid w:val="00633899"/>
    <w:rsid w:val="00634265"/>
    <w:rsid w:val="00634748"/>
    <w:rsid w:val="00634B02"/>
    <w:rsid w:val="00634F9A"/>
    <w:rsid w:val="00635BF6"/>
    <w:rsid w:val="00636112"/>
    <w:rsid w:val="00636329"/>
    <w:rsid w:val="0063695B"/>
    <w:rsid w:val="0063732D"/>
    <w:rsid w:val="00637620"/>
    <w:rsid w:val="00637D58"/>
    <w:rsid w:val="0064041D"/>
    <w:rsid w:val="00640509"/>
    <w:rsid w:val="006417B9"/>
    <w:rsid w:val="00641FDD"/>
    <w:rsid w:val="0064245D"/>
    <w:rsid w:val="00643087"/>
    <w:rsid w:val="00643801"/>
    <w:rsid w:val="006440C6"/>
    <w:rsid w:val="00644B97"/>
    <w:rsid w:val="00644C93"/>
    <w:rsid w:val="00645A01"/>
    <w:rsid w:val="00646379"/>
    <w:rsid w:val="00646CBC"/>
    <w:rsid w:val="0064728A"/>
    <w:rsid w:val="00650122"/>
    <w:rsid w:val="00651227"/>
    <w:rsid w:val="00652DBC"/>
    <w:rsid w:val="0065326D"/>
    <w:rsid w:val="00653B08"/>
    <w:rsid w:val="00653CD4"/>
    <w:rsid w:val="006545B2"/>
    <w:rsid w:val="006557A0"/>
    <w:rsid w:val="0065586C"/>
    <w:rsid w:val="00655BCC"/>
    <w:rsid w:val="0065612D"/>
    <w:rsid w:val="006568CE"/>
    <w:rsid w:val="00656A78"/>
    <w:rsid w:val="006572C0"/>
    <w:rsid w:val="006573B9"/>
    <w:rsid w:val="006573E4"/>
    <w:rsid w:val="00657DBF"/>
    <w:rsid w:val="006602DE"/>
    <w:rsid w:val="00660B42"/>
    <w:rsid w:val="00660DA4"/>
    <w:rsid w:val="0066186A"/>
    <w:rsid w:val="00661916"/>
    <w:rsid w:val="00661A30"/>
    <w:rsid w:val="00663B1B"/>
    <w:rsid w:val="00663C83"/>
    <w:rsid w:val="006645F7"/>
    <w:rsid w:val="0066467F"/>
    <w:rsid w:val="00665949"/>
    <w:rsid w:val="0066713B"/>
    <w:rsid w:val="00667CC8"/>
    <w:rsid w:val="0067022A"/>
    <w:rsid w:val="00670246"/>
    <w:rsid w:val="00670A04"/>
    <w:rsid w:val="00671610"/>
    <w:rsid w:val="00672207"/>
    <w:rsid w:val="006724BD"/>
    <w:rsid w:val="0067252F"/>
    <w:rsid w:val="006739B1"/>
    <w:rsid w:val="00674004"/>
    <w:rsid w:val="006745DB"/>
    <w:rsid w:val="00674B96"/>
    <w:rsid w:val="00674EBF"/>
    <w:rsid w:val="00676717"/>
    <w:rsid w:val="0067695A"/>
    <w:rsid w:val="00676CBB"/>
    <w:rsid w:val="00676D0C"/>
    <w:rsid w:val="0067728B"/>
    <w:rsid w:val="00677307"/>
    <w:rsid w:val="00677476"/>
    <w:rsid w:val="00680896"/>
    <w:rsid w:val="00680AE7"/>
    <w:rsid w:val="006812BD"/>
    <w:rsid w:val="006815BB"/>
    <w:rsid w:val="00681AF4"/>
    <w:rsid w:val="006821E5"/>
    <w:rsid w:val="006835BB"/>
    <w:rsid w:val="006844A3"/>
    <w:rsid w:val="006851C0"/>
    <w:rsid w:val="00685640"/>
    <w:rsid w:val="006857F6"/>
    <w:rsid w:val="006867AA"/>
    <w:rsid w:val="006867D0"/>
    <w:rsid w:val="00691218"/>
    <w:rsid w:val="00691DC3"/>
    <w:rsid w:val="00692923"/>
    <w:rsid w:val="00692931"/>
    <w:rsid w:val="00693969"/>
    <w:rsid w:val="0069419A"/>
    <w:rsid w:val="00694338"/>
    <w:rsid w:val="00694C9B"/>
    <w:rsid w:val="0069580F"/>
    <w:rsid w:val="00695D6D"/>
    <w:rsid w:val="00695E5C"/>
    <w:rsid w:val="006963AF"/>
    <w:rsid w:val="006973A7"/>
    <w:rsid w:val="006979DB"/>
    <w:rsid w:val="006A0EE1"/>
    <w:rsid w:val="006A1ACE"/>
    <w:rsid w:val="006A3083"/>
    <w:rsid w:val="006A433F"/>
    <w:rsid w:val="006A51F3"/>
    <w:rsid w:val="006A52A5"/>
    <w:rsid w:val="006A6CA4"/>
    <w:rsid w:val="006B1113"/>
    <w:rsid w:val="006B173A"/>
    <w:rsid w:val="006B3C32"/>
    <w:rsid w:val="006B6622"/>
    <w:rsid w:val="006B6B33"/>
    <w:rsid w:val="006B7116"/>
    <w:rsid w:val="006B77A5"/>
    <w:rsid w:val="006B7D31"/>
    <w:rsid w:val="006C168E"/>
    <w:rsid w:val="006C17DF"/>
    <w:rsid w:val="006C1A42"/>
    <w:rsid w:val="006C1F2A"/>
    <w:rsid w:val="006C2004"/>
    <w:rsid w:val="006C2102"/>
    <w:rsid w:val="006C21FE"/>
    <w:rsid w:val="006C31B0"/>
    <w:rsid w:val="006C3CDE"/>
    <w:rsid w:val="006C3FAE"/>
    <w:rsid w:val="006C57F1"/>
    <w:rsid w:val="006C5806"/>
    <w:rsid w:val="006C59E1"/>
    <w:rsid w:val="006C6C4F"/>
    <w:rsid w:val="006C6D0E"/>
    <w:rsid w:val="006C72A8"/>
    <w:rsid w:val="006C7772"/>
    <w:rsid w:val="006C792B"/>
    <w:rsid w:val="006C7D6A"/>
    <w:rsid w:val="006D00C2"/>
    <w:rsid w:val="006D0807"/>
    <w:rsid w:val="006D0C61"/>
    <w:rsid w:val="006D11FE"/>
    <w:rsid w:val="006D2C15"/>
    <w:rsid w:val="006D3F47"/>
    <w:rsid w:val="006D41C5"/>
    <w:rsid w:val="006D5091"/>
    <w:rsid w:val="006D5376"/>
    <w:rsid w:val="006D6480"/>
    <w:rsid w:val="006D6559"/>
    <w:rsid w:val="006D68F2"/>
    <w:rsid w:val="006D6965"/>
    <w:rsid w:val="006D6C4D"/>
    <w:rsid w:val="006E0529"/>
    <w:rsid w:val="006E1358"/>
    <w:rsid w:val="006E1A3A"/>
    <w:rsid w:val="006E2575"/>
    <w:rsid w:val="006E31D2"/>
    <w:rsid w:val="006E4965"/>
    <w:rsid w:val="006E4C3C"/>
    <w:rsid w:val="006E4F66"/>
    <w:rsid w:val="006E62DC"/>
    <w:rsid w:val="006E6867"/>
    <w:rsid w:val="006E6D7C"/>
    <w:rsid w:val="006E7EA5"/>
    <w:rsid w:val="006F04B1"/>
    <w:rsid w:val="006F088D"/>
    <w:rsid w:val="006F0AE4"/>
    <w:rsid w:val="006F16F1"/>
    <w:rsid w:val="006F1A3B"/>
    <w:rsid w:val="006F23A2"/>
    <w:rsid w:val="006F2BC9"/>
    <w:rsid w:val="006F2F26"/>
    <w:rsid w:val="006F3EA0"/>
    <w:rsid w:val="006F54A3"/>
    <w:rsid w:val="006F5504"/>
    <w:rsid w:val="006F591A"/>
    <w:rsid w:val="006F599E"/>
    <w:rsid w:val="006F5C43"/>
    <w:rsid w:val="006F7156"/>
    <w:rsid w:val="006F7627"/>
    <w:rsid w:val="00700059"/>
    <w:rsid w:val="00701897"/>
    <w:rsid w:val="0070217A"/>
    <w:rsid w:val="00702D2C"/>
    <w:rsid w:val="00702F1B"/>
    <w:rsid w:val="00702FE2"/>
    <w:rsid w:val="0070300B"/>
    <w:rsid w:val="00704C10"/>
    <w:rsid w:val="00705EFA"/>
    <w:rsid w:val="00706B3F"/>
    <w:rsid w:val="00706D93"/>
    <w:rsid w:val="007104D1"/>
    <w:rsid w:val="00710F72"/>
    <w:rsid w:val="00711229"/>
    <w:rsid w:val="0071167E"/>
    <w:rsid w:val="00711751"/>
    <w:rsid w:val="007117EE"/>
    <w:rsid w:val="00712510"/>
    <w:rsid w:val="007126DC"/>
    <w:rsid w:val="00712BFD"/>
    <w:rsid w:val="00716949"/>
    <w:rsid w:val="0071767C"/>
    <w:rsid w:val="007176C1"/>
    <w:rsid w:val="0071776A"/>
    <w:rsid w:val="00720047"/>
    <w:rsid w:val="007203A7"/>
    <w:rsid w:val="007203C9"/>
    <w:rsid w:val="0072278B"/>
    <w:rsid w:val="00722C36"/>
    <w:rsid w:val="007242CE"/>
    <w:rsid w:val="00725468"/>
    <w:rsid w:val="00725956"/>
    <w:rsid w:val="00725A91"/>
    <w:rsid w:val="00725CB5"/>
    <w:rsid w:val="00726002"/>
    <w:rsid w:val="007260B5"/>
    <w:rsid w:val="00727B9B"/>
    <w:rsid w:val="00730510"/>
    <w:rsid w:val="007308AC"/>
    <w:rsid w:val="00732FB4"/>
    <w:rsid w:val="00733052"/>
    <w:rsid w:val="00733B49"/>
    <w:rsid w:val="007344FE"/>
    <w:rsid w:val="00734517"/>
    <w:rsid w:val="0073482E"/>
    <w:rsid w:val="007353DA"/>
    <w:rsid w:val="0073597D"/>
    <w:rsid w:val="00735A65"/>
    <w:rsid w:val="00735C4B"/>
    <w:rsid w:val="00737577"/>
    <w:rsid w:val="00740220"/>
    <w:rsid w:val="00740D8A"/>
    <w:rsid w:val="0074157C"/>
    <w:rsid w:val="0074217D"/>
    <w:rsid w:val="00742471"/>
    <w:rsid w:val="007429AD"/>
    <w:rsid w:val="00742AC6"/>
    <w:rsid w:val="00742D3A"/>
    <w:rsid w:val="00742DBD"/>
    <w:rsid w:val="007432D4"/>
    <w:rsid w:val="00745063"/>
    <w:rsid w:val="007462FE"/>
    <w:rsid w:val="00746DAF"/>
    <w:rsid w:val="007471EE"/>
    <w:rsid w:val="00747BD9"/>
    <w:rsid w:val="00747CC4"/>
    <w:rsid w:val="00751BC4"/>
    <w:rsid w:val="00752353"/>
    <w:rsid w:val="00752B0A"/>
    <w:rsid w:val="00752B5A"/>
    <w:rsid w:val="00753AC1"/>
    <w:rsid w:val="00753D35"/>
    <w:rsid w:val="00753FB2"/>
    <w:rsid w:val="00754577"/>
    <w:rsid w:val="00754BBB"/>
    <w:rsid w:val="00755B07"/>
    <w:rsid w:val="00756C9D"/>
    <w:rsid w:val="007577CB"/>
    <w:rsid w:val="00757CD6"/>
    <w:rsid w:val="00760389"/>
    <w:rsid w:val="00760561"/>
    <w:rsid w:val="00760C2C"/>
    <w:rsid w:val="00760C94"/>
    <w:rsid w:val="00760D64"/>
    <w:rsid w:val="00761162"/>
    <w:rsid w:val="007635A6"/>
    <w:rsid w:val="00763D74"/>
    <w:rsid w:val="00763FCC"/>
    <w:rsid w:val="0076436F"/>
    <w:rsid w:val="00764372"/>
    <w:rsid w:val="007650D6"/>
    <w:rsid w:val="00765A35"/>
    <w:rsid w:val="00765E0D"/>
    <w:rsid w:val="0076617F"/>
    <w:rsid w:val="007664B3"/>
    <w:rsid w:val="0076753C"/>
    <w:rsid w:val="00767CCC"/>
    <w:rsid w:val="00767D05"/>
    <w:rsid w:val="00767F75"/>
    <w:rsid w:val="00771141"/>
    <w:rsid w:val="007712FA"/>
    <w:rsid w:val="007720BD"/>
    <w:rsid w:val="00772329"/>
    <w:rsid w:val="00772845"/>
    <w:rsid w:val="00772DDC"/>
    <w:rsid w:val="0077329E"/>
    <w:rsid w:val="0077388A"/>
    <w:rsid w:val="00774632"/>
    <w:rsid w:val="00774A68"/>
    <w:rsid w:val="00774C72"/>
    <w:rsid w:val="00774F88"/>
    <w:rsid w:val="007750F0"/>
    <w:rsid w:val="00775170"/>
    <w:rsid w:val="00775744"/>
    <w:rsid w:val="00775A5C"/>
    <w:rsid w:val="0077659C"/>
    <w:rsid w:val="007774E5"/>
    <w:rsid w:val="00777981"/>
    <w:rsid w:val="00777B47"/>
    <w:rsid w:val="0078234E"/>
    <w:rsid w:val="007824A8"/>
    <w:rsid w:val="0078317A"/>
    <w:rsid w:val="00784A20"/>
    <w:rsid w:val="00784A46"/>
    <w:rsid w:val="00784FEB"/>
    <w:rsid w:val="00785479"/>
    <w:rsid w:val="0078571A"/>
    <w:rsid w:val="0078576B"/>
    <w:rsid w:val="0078604D"/>
    <w:rsid w:val="0078634A"/>
    <w:rsid w:val="00786953"/>
    <w:rsid w:val="00786A5E"/>
    <w:rsid w:val="00786A70"/>
    <w:rsid w:val="00790F70"/>
    <w:rsid w:val="00791252"/>
    <w:rsid w:val="007919F9"/>
    <w:rsid w:val="00791B7C"/>
    <w:rsid w:val="00791B8C"/>
    <w:rsid w:val="00791E37"/>
    <w:rsid w:val="00792E0F"/>
    <w:rsid w:val="007935D3"/>
    <w:rsid w:val="00793A33"/>
    <w:rsid w:val="00793AB7"/>
    <w:rsid w:val="00793F63"/>
    <w:rsid w:val="00795AE9"/>
    <w:rsid w:val="00796290"/>
    <w:rsid w:val="00796A75"/>
    <w:rsid w:val="007979B1"/>
    <w:rsid w:val="00797A7A"/>
    <w:rsid w:val="00797C6A"/>
    <w:rsid w:val="007A04A0"/>
    <w:rsid w:val="007A09AB"/>
    <w:rsid w:val="007A36BE"/>
    <w:rsid w:val="007A43AE"/>
    <w:rsid w:val="007A507D"/>
    <w:rsid w:val="007A5696"/>
    <w:rsid w:val="007A6FD1"/>
    <w:rsid w:val="007B03FB"/>
    <w:rsid w:val="007B0AC9"/>
    <w:rsid w:val="007B0CF0"/>
    <w:rsid w:val="007B0DDB"/>
    <w:rsid w:val="007B0F53"/>
    <w:rsid w:val="007B1C70"/>
    <w:rsid w:val="007B207D"/>
    <w:rsid w:val="007B21DE"/>
    <w:rsid w:val="007B2B33"/>
    <w:rsid w:val="007B4F9D"/>
    <w:rsid w:val="007B533D"/>
    <w:rsid w:val="007B5A5C"/>
    <w:rsid w:val="007B6B4F"/>
    <w:rsid w:val="007B7223"/>
    <w:rsid w:val="007B77EA"/>
    <w:rsid w:val="007C069E"/>
    <w:rsid w:val="007C0902"/>
    <w:rsid w:val="007C0F07"/>
    <w:rsid w:val="007C1107"/>
    <w:rsid w:val="007C127B"/>
    <w:rsid w:val="007C157C"/>
    <w:rsid w:val="007C1CF7"/>
    <w:rsid w:val="007C23FD"/>
    <w:rsid w:val="007C310C"/>
    <w:rsid w:val="007C31DF"/>
    <w:rsid w:val="007C471D"/>
    <w:rsid w:val="007C5623"/>
    <w:rsid w:val="007C58AC"/>
    <w:rsid w:val="007C5B50"/>
    <w:rsid w:val="007C5B6F"/>
    <w:rsid w:val="007C6C6D"/>
    <w:rsid w:val="007C75B6"/>
    <w:rsid w:val="007C7F16"/>
    <w:rsid w:val="007D01DD"/>
    <w:rsid w:val="007D0F3C"/>
    <w:rsid w:val="007D19AB"/>
    <w:rsid w:val="007D21AA"/>
    <w:rsid w:val="007D2D1F"/>
    <w:rsid w:val="007D3B21"/>
    <w:rsid w:val="007D3DAF"/>
    <w:rsid w:val="007D3F54"/>
    <w:rsid w:val="007D44BD"/>
    <w:rsid w:val="007D4E72"/>
    <w:rsid w:val="007D545A"/>
    <w:rsid w:val="007D5BAF"/>
    <w:rsid w:val="007D611F"/>
    <w:rsid w:val="007D627F"/>
    <w:rsid w:val="007D7E18"/>
    <w:rsid w:val="007E023E"/>
    <w:rsid w:val="007E0379"/>
    <w:rsid w:val="007E179D"/>
    <w:rsid w:val="007E1BE7"/>
    <w:rsid w:val="007E2F3D"/>
    <w:rsid w:val="007E328C"/>
    <w:rsid w:val="007E375C"/>
    <w:rsid w:val="007E4844"/>
    <w:rsid w:val="007E5171"/>
    <w:rsid w:val="007E6C27"/>
    <w:rsid w:val="007E7367"/>
    <w:rsid w:val="007F01FA"/>
    <w:rsid w:val="007F0A85"/>
    <w:rsid w:val="007F0CD5"/>
    <w:rsid w:val="007F0E27"/>
    <w:rsid w:val="007F12F5"/>
    <w:rsid w:val="007F1C63"/>
    <w:rsid w:val="007F1E69"/>
    <w:rsid w:val="007F1E98"/>
    <w:rsid w:val="007F1F66"/>
    <w:rsid w:val="007F220F"/>
    <w:rsid w:val="007F2C0E"/>
    <w:rsid w:val="007F30DF"/>
    <w:rsid w:val="007F428C"/>
    <w:rsid w:val="007F4541"/>
    <w:rsid w:val="007F49F1"/>
    <w:rsid w:val="007F49F3"/>
    <w:rsid w:val="007F5158"/>
    <w:rsid w:val="007F5CBC"/>
    <w:rsid w:val="007F627B"/>
    <w:rsid w:val="007F6C17"/>
    <w:rsid w:val="007F714C"/>
    <w:rsid w:val="007F71AB"/>
    <w:rsid w:val="008001FA"/>
    <w:rsid w:val="00801A05"/>
    <w:rsid w:val="00801B79"/>
    <w:rsid w:val="00802362"/>
    <w:rsid w:val="0080267A"/>
    <w:rsid w:val="0080326E"/>
    <w:rsid w:val="00803B85"/>
    <w:rsid w:val="00803C10"/>
    <w:rsid w:val="00803E76"/>
    <w:rsid w:val="00803F8D"/>
    <w:rsid w:val="00805556"/>
    <w:rsid w:val="008066FA"/>
    <w:rsid w:val="00806D45"/>
    <w:rsid w:val="00810336"/>
    <w:rsid w:val="00810E3C"/>
    <w:rsid w:val="008115DF"/>
    <w:rsid w:val="008122BA"/>
    <w:rsid w:val="008138DC"/>
    <w:rsid w:val="0081587F"/>
    <w:rsid w:val="008158E9"/>
    <w:rsid w:val="00816153"/>
    <w:rsid w:val="008164C1"/>
    <w:rsid w:val="0081666A"/>
    <w:rsid w:val="00817368"/>
    <w:rsid w:val="00817560"/>
    <w:rsid w:val="00817607"/>
    <w:rsid w:val="0081763D"/>
    <w:rsid w:val="0081780A"/>
    <w:rsid w:val="008214B1"/>
    <w:rsid w:val="00821C57"/>
    <w:rsid w:val="00826371"/>
    <w:rsid w:val="00826475"/>
    <w:rsid w:val="00826486"/>
    <w:rsid w:val="008273B8"/>
    <w:rsid w:val="008275B2"/>
    <w:rsid w:val="00827C1E"/>
    <w:rsid w:val="008303AE"/>
    <w:rsid w:val="008310F3"/>
    <w:rsid w:val="008314C8"/>
    <w:rsid w:val="00831FB2"/>
    <w:rsid w:val="00832BCC"/>
    <w:rsid w:val="00832E52"/>
    <w:rsid w:val="00833676"/>
    <w:rsid w:val="0083377F"/>
    <w:rsid w:val="00833C96"/>
    <w:rsid w:val="00833E1D"/>
    <w:rsid w:val="00835D16"/>
    <w:rsid w:val="008362C5"/>
    <w:rsid w:val="008373CD"/>
    <w:rsid w:val="0083771B"/>
    <w:rsid w:val="008401CD"/>
    <w:rsid w:val="008402D2"/>
    <w:rsid w:val="0084102C"/>
    <w:rsid w:val="00841C9D"/>
    <w:rsid w:val="00841E53"/>
    <w:rsid w:val="0084257E"/>
    <w:rsid w:val="008425B0"/>
    <w:rsid w:val="00842ADD"/>
    <w:rsid w:val="008436ED"/>
    <w:rsid w:val="008439B9"/>
    <w:rsid w:val="00843D09"/>
    <w:rsid w:val="00843E6B"/>
    <w:rsid w:val="00843EF4"/>
    <w:rsid w:val="0084433A"/>
    <w:rsid w:val="00844C18"/>
    <w:rsid w:val="008460D5"/>
    <w:rsid w:val="0085038A"/>
    <w:rsid w:val="00850CCE"/>
    <w:rsid w:val="00850F0B"/>
    <w:rsid w:val="00851A3C"/>
    <w:rsid w:val="00851D51"/>
    <w:rsid w:val="0085231E"/>
    <w:rsid w:val="0085280A"/>
    <w:rsid w:val="00852AF4"/>
    <w:rsid w:val="00853791"/>
    <w:rsid w:val="00853F97"/>
    <w:rsid w:val="008549A9"/>
    <w:rsid w:val="00854A56"/>
    <w:rsid w:val="008554B3"/>
    <w:rsid w:val="0085681C"/>
    <w:rsid w:val="00860370"/>
    <w:rsid w:val="008619BA"/>
    <w:rsid w:val="00862300"/>
    <w:rsid w:val="00862692"/>
    <w:rsid w:val="00862962"/>
    <w:rsid w:val="0086386F"/>
    <w:rsid w:val="00865474"/>
    <w:rsid w:val="008654CE"/>
    <w:rsid w:val="00865514"/>
    <w:rsid w:val="00865B0C"/>
    <w:rsid w:val="00865E50"/>
    <w:rsid w:val="00866706"/>
    <w:rsid w:val="00866D0A"/>
    <w:rsid w:val="00867728"/>
    <w:rsid w:val="00870079"/>
    <w:rsid w:val="00870A17"/>
    <w:rsid w:val="00871A25"/>
    <w:rsid w:val="00872755"/>
    <w:rsid w:val="008741C4"/>
    <w:rsid w:val="00875093"/>
    <w:rsid w:val="0087522C"/>
    <w:rsid w:val="0087540A"/>
    <w:rsid w:val="0087553A"/>
    <w:rsid w:val="00875A10"/>
    <w:rsid w:val="0087673E"/>
    <w:rsid w:val="00876B5F"/>
    <w:rsid w:val="00877793"/>
    <w:rsid w:val="008804C0"/>
    <w:rsid w:val="0088089E"/>
    <w:rsid w:val="00881BFC"/>
    <w:rsid w:val="00881C11"/>
    <w:rsid w:val="00882175"/>
    <w:rsid w:val="00883B01"/>
    <w:rsid w:val="0088404F"/>
    <w:rsid w:val="00884054"/>
    <w:rsid w:val="00884923"/>
    <w:rsid w:val="00884ADE"/>
    <w:rsid w:val="00886A43"/>
    <w:rsid w:val="00887BFC"/>
    <w:rsid w:val="00890589"/>
    <w:rsid w:val="0089151B"/>
    <w:rsid w:val="00891DE9"/>
    <w:rsid w:val="0089209A"/>
    <w:rsid w:val="008920BA"/>
    <w:rsid w:val="00892F9F"/>
    <w:rsid w:val="008930BD"/>
    <w:rsid w:val="00893558"/>
    <w:rsid w:val="00893656"/>
    <w:rsid w:val="00893736"/>
    <w:rsid w:val="008954EE"/>
    <w:rsid w:val="00895B3D"/>
    <w:rsid w:val="00897153"/>
    <w:rsid w:val="008973BB"/>
    <w:rsid w:val="0089748A"/>
    <w:rsid w:val="0089773B"/>
    <w:rsid w:val="00897864"/>
    <w:rsid w:val="00897F60"/>
    <w:rsid w:val="008A10CC"/>
    <w:rsid w:val="008A1C5F"/>
    <w:rsid w:val="008A21E2"/>
    <w:rsid w:val="008A21FE"/>
    <w:rsid w:val="008A22B9"/>
    <w:rsid w:val="008A29C8"/>
    <w:rsid w:val="008A35E7"/>
    <w:rsid w:val="008A364D"/>
    <w:rsid w:val="008A373A"/>
    <w:rsid w:val="008A5122"/>
    <w:rsid w:val="008A5684"/>
    <w:rsid w:val="008A591B"/>
    <w:rsid w:val="008A6228"/>
    <w:rsid w:val="008A64F5"/>
    <w:rsid w:val="008A658B"/>
    <w:rsid w:val="008A6ABB"/>
    <w:rsid w:val="008A7969"/>
    <w:rsid w:val="008A7EC7"/>
    <w:rsid w:val="008B0A93"/>
    <w:rsid w:val="008B140C"/>
    <w:rsid w:val="008B31B1"/>
    <w:rsid w:val="008B388E"/>
    <w:rsid w:val="008B44AC"/>
    <w:rsid w:val="008B51DD"/>
    <w:rsid w:val="008B5E17"/>
    <w:rsid w:val="008B6217"/>
    <w:rsid w:val="008B67D2"/>
    <w:rsid w:val="008B6C3E"/>
    <w:rsid w:val="008B71BB"/>
    <w:rsid w:val="008B7669"/>
    <w:rsid w:val="008B7FD1"/>
    <w:rsid w:val="008C0633"/>
    <w:rsid w:val="008C0DE9"/>
    <w:rsid w:val="008C12B6"/>
    <w:rsid w:val="008C131C"/>
    <w:rsid w:val="008C1668"/>
    <w:rsid w:val="008C1E1E"/>
    <w:rsid w:val="008C3172"/>
    <w:rsid w:val="008C4409"/>
    <w:rsid w:val="008C4CD0"/>
    <w:rsid w:val="008C5825"/>
    <w:rsid w:val="008C61E7"/>
    <w:rsid w:val="008C689E"/>
    <w:rsid w:val="008C6DA8"/>
    <w:rsid w:val="008C785B"/>
    <w:rsid w:val="008D0139"/>
    <w:rsid w:val="008D1C88"/>
    <w:rsid w:val="008D1E8E"/>
    <w:rsid w:val="008D281E"/>
    <w:rsid w:val="008D2A20"/>
    <w:rsid w:val="008D2E4B"/>
    <w:rsid w:val="008D54BF"/>
    <w:rsid w:val="008D646E"/>
    <w:rsid w:val="008D6A09"/>
    <w:rsid w:val="008D74D9"/>
    <w:rsid w:val="008D76F1"/>
    <w:rsid w:val="008D7D30"/>
    <w:rsid w:val="008E00A1"/>
    <w:rsid w:val="008E043A"/>
    <w:rsid w:val="008E0FD5"/>
    <w:rsid w:val="008E157F"/>
    <w:rsid w:val="008E2BEE"/>
    <w:rsid w:val="008E2FB2"/>
    <w:rsid w:val="008E4124"/>
    <w:rsid w:val="008E4800"/>
    <w:rsid w:val="008E4AE9"/>
    <w:rsid w:val="008E4C6F"/>
    <w:rsid w:val="008E59BE"/>
    <w:rsid w:val="008E5A77"/>
    <w:rsid w:val="008E6032"/>
    <w:rsid w:val="008E6846"/>
    <w:rsid w:val="008E721C"/>
    <w:rsid w:val="008E78EF"/>
    <w:rsid w:val="008E7B20"/>
    <w:rsid w:val="008F069F"/>
    <w:rsid w:val="008F07AC"/>
    <w:rsid w:val="008F264F"/>
    <w:rsid w:val="008F31A5"/>
    <w:rsid w:val="008F3408"/>
    <w:rsid w:val="008F4185"/>
    <w:rsid w:val="008F446A"/>
    <w:rsid w:val="008F5433"/>
    <w:rsid w:val="008F56FF"/>
    <w:rsid w:val="008F69F3"/>
    <w:rsid w:val="008F7E89"/>
    <w:rsid w:val="009003A2"/>
    <w:rsid w:val="00901E55"/>
    <w:rsid w:val="00902CEB"/>
    <w:rsid w:val="009034E7"/>
    <w:rsid w:val="00903C5E"/>
    <w:rsid w:val="0090420A"/>
    <w:rsid w:val="00904476"/>
    <w:rsid w:val="009046D9"/>
    <w:rsid w:val="009046EA"/>
    <w:rsid w:val="00904E22"/>
    <w:rsid w:val="00906E7A"/>
    <w:rsid w:val="00910429"/>
    <w:rsid w:val="0091058D"/>
    <w:rsid w:val="00910A56"/>
    <w:rsid w:val="00910A84"/>
    <w:rsid w:val="00910AD3"/>
    <w:rsid w:val="00911526"/>
    <w:rsid w:val="00911642"/>
    <w:rsid w:val="00911E53"/>
    <w:rsid w:val="00912A6C"/>
    <w:rsid w:val="00912C83"/>
    <w:rsid w:val="00912FCB"/>
    <w:rsid w:val="00913625"/>
    <w:rsid w:val="0091377B"/>
    <w:rsid w:val="00914725"/>
    <w:rsid w:val="00914E51"/>
    <w:rsid w:val="00915178"/>
    <w:rsid w:val="00915A39"/>
    <w:rsid w:val="00915E28"/>
    <w:rsid w:val="00917324"/>
    <w:rsid w:val="00917524"/>
    <w:rsid w:val="009208BD"/>
    <w:rsid w:val="009209B6"/>
    <w:rsid w:val="00920E6D"/>
    <w:rsid w:val="00920E7B"/>
    <w:rsid w:val="00921FAA"/>
    <w:rsid w:val="00922782"/>
    <w:rsid w:val="009234CF"/>
    <w:rsid w:val="00923552"/>
    <w:rsid w:val="00923E2F"/>
    <w:rsid w:val="009253E0"/>
    <w:rsid w:val="0092582B"/>
    <w:rsid w:val="00927815"/>
    <w:rsid w:val="00927EE1"/>
    <w:rsid w:val="0093036D"/>
    <w:rsid w:val="009318C2"/>
    <w:rsid w:val="00931A32"/>
    <w:rsid w:val="00931B9B"/>
    <w:rsid w:val="00932617"/>
    <w:rsid w:val="009343F8"/>
    <w:rsid w:val="009344A5"/>
    <w:rsid w:val="00935384"/>
    <w:rsid w:val="00935D0C"/>
    <w:rsid w:val="0093617A"/>
    <w:rsid w:val="009368CF"/>
    <w:rsid w:val="00937BBF"/>
    <w:rsid w:val="00940A64"/>
    <w:rsid w:val="0094140C"/>
    <w:rsid w:val="00941D21"/>
    <w:rsid w:val="0094240C"/>
    <w:rsid w:val="00942E5C"/>
    <w:rsid w:val="009431ED"/>
    <w:rsid w:val="00944219"/>
    <w:rsid w:val="00944A98"/>
    <w:rsid w:val="00944D25"/>
    <w:rsid w:val="00944DDF"/>
    <w:rsid w:val="009456CF"/>
    <w:rsid w:val="00945A59"/>
    <w:rsid w:val="009461C6"/>
    <w:rsid w:val="009469E0"/>
    <w:rsid w:val="00946A7D"/>
    <w:rsid w:val="00946B2E"/>
    <w:rsid w:val="00947366"/>
    <w:rsid w:val="009509DE"/>
    <w:rsid w:val="00950AC4"/>
    <w:rsid w:val="00951140"/>
    <w:rsid w:val="0095114A"/>
    <w:rsid w:val="009529F9"/>
    <w:rsid w:val="00952B31"/>
    <w:rsid w:val="00953059"/>
    <w:rsid w:val="00954E91"/>
    <w:rsid w:val="009556A2"/>
    <w:rsid w:val="00957D91"/>
    <w:rsid w:val="00960726"/>
    <w:rsid w:val="0096082C"/>
    <w:rsid w:val="0096094B"/>
    <w:rsid w:val="00960ED4"/>
    <w:rsid w:val="00960FC5"/>
    <w:rsid w:val="00962AEC"/>
    <w:rsid w:val="00963A60"/>
    <w:rsid w:val="0096444F"/>
    <w:rsid w:val="00965AB8"/>
    <w:rsid w:val="00965D10"/>
    <w:rsid w:val="00966FF3"/>
    <w:rsid w:val="0096768A"/>
    <w:rsid w:val="00967BC5"/>
    <w:rsid w:val="00967C0B"/>
    <w:rsid w:val="009701BF"/>
    <w:rsid w:val="00970FA0"/>
    <w:rsid w:val="009715A3"/>
    <w:rsid w:val="00971743"/>
    <w:rsid w:val="009717EF"/>
    <w:rsid w:val="00971864"/>
    <w:rsid w:val="009721E5"/>
    <w:rsid w:val="00973A91"/>
    <w:rsid w:val="009748B4"/>
    <w:rsid w:val="00975E70"/>
    <w:rsid w:val="009769E7"/>
    <w:rsid w:val="00977015"/>
    <w:rsid w:val="009773AA"/>
    <w:rsid w:val="00977556"/>
    <w:rsid w:val="00980449"/>
    <w:rsid w:val="0098058E"/>
    <w:rsid w:val="0098088C"/>
    <w:rsid w:val="0098165A"/>
    <w:rsid w:val="009829B4"/>
    <w:rsid w:val="00983A26"/>
    <w:rsid w:val="00984E7F"/>
    <w:rsid w:val="00985901"/>
    <w:rsid w:val="00985E35"/>
    <w:rsid w:val="00987736"/>
    <w:rsid w:val="00987A98"/>
    <w:rsid w:val="0099078B"/>
    <w:rsid w:val="0099189D"/>
    <w:rsid w:val="00991F78"/>
    <w:rsid w:val="00991FCA"/>
    <w:rsid w:val="009923E3"/>
    <w:rsid w:val="00992DBA"/>
    <w:rsid w:val="009937DD"/>
    <w:rsid w:val="009944A4"/>
    <w:rsid w:val="009946A5"/>
    <w:rsid w:val="0099497D"/>
    <w:rsid w:val="00994DBA"/>
    <w:rsid w:val="00997E2F"/>
    <w:rsid w:val="009A02C4"/>
    <w:rsid w:val="009A1201"/>
    <w:rsid w:val="009A1563"/>
    <w:rsid w:val="009A19E6"/>
    <w:rsid w:val="009A1A0C"/>
    <w:rsid w:val="009A399C"/>
    <w:rsid w:val="009A4182"/>
    <w:rsid w:val="009A4D7C"/>
    <w:rsid w:val="009A6045"/>
    <w:rsid w:val="009A6A5E"/>
    <w:rsid w:val="009B22D5"/>
    <w:rsid w:val="009B28D3"/>
    <w:rsid w:val="009B2B88"/>
    <w:rsid w:val="009B333E"/>
    <w:rsid w:val="009B3BB7"/>
    <w:rsid w:val="009B3CAD"/>
    <w:rsid w:val="009B3F31"/>
    <w:rsid w:val="009B4713"/>
    <w:rsid w:val="009B4EDC"/>
    <w:rsid w:val="009B5DEE"/>
    <w:rsid w:val="009C0133"/>
    <w:rsid w:val="009C0AD9"/>
    <w:rsid w:val="009C0DDB"/>
    <w:rsid w:val="009C1785"/>
    <w:rsid w:val="009C31FB"/>
    <w:rsid w:val="009C367B"/>
    <w:rsid w:val="009C3BA3"/>
    <w:rsid w:val="009C3C09"/>
    <w:rsid w:val="009C3E76"/>
    <w:rsid w:val="009C41A2"/>
    <w:rsid w:val="009C4505"/>
    <w:rsid w:val="009C469F"/>
    <w:rsid w:val="009C46B1"/>
    <w:rsid w:val="009C4CD1"/>
    <w:rsid w:val="009C561D"/>
    <w:rsid w:val="009C5A16"/>
    <w:rsid w:val="009C75E2"/>
    <w:rsid w:val="009C76C9"/>
    <w:rsid w:val="009C7F51"/>
    <w:rsid w:val="009D1010"/>
    <w:rsid w:val="009D18C0"/>
    <w:rsid w:val="009D2887"/>
    <w:rsid w:val="009D39A5"/>
    <w:rsid w:val="009D3FE4"/>
    <w:rsid w:val="009D3FF5"/>
    <w:rsid w:val="009D4EFC"/>
    <w:rsid w:val="009D4FCF"/>
    <w:rsid w:val="009D5443"/>
    <w:rsid w:val="009D58CE"/>
    <w:rsid w:val="009D5919"/>
    <w:rsid w:val="009D6B7C"/>
    <w:rsid w:val="009D6E50"/>
    <w:rsid w:val="009D7322"/>
    <w:rsid w:val="009D7E8E"/>
    <w:rsid w:val="009D7F87"/>
    <w:rsid w:val="009E058B"/>
    <w:rsid w:val="009E08EC"/>
    <w:rsid w:val="009E0919"/>
    <w:rsid w:val="009E09BE"/>
    <w:rsid w:val="009E0AF5"/>
    <w:rsid w:val="009E0DEB"/>
    <w:rsid w:val="009E3A16"/>
    <w:rsid w:val="009E3CF5"/>
    <w:rsid w:val="009E3EDA"/>
    <w:rsid w:val="009E46E1"/>
    <w:rsid w:val="009E4760"/>
    <w:rsid w:val="009E5FB5"/>
    <w:rsid w:val="009E5FF5"/>
    <w:rsid w:val="009E660A"/>
    <w:rsid w:val="009E6C8F"/>
    <w:rsid w:val="009E7632"/>
    <w:rsid w:val="009E775A"/>
    <w:rsid w:val="009F0E06"/>
    <w:rsid w:val="009F12F9"/>
    <w:rsid w:val="009F1FDB"/>
    <w:rsid w:val="009F2252"/>
    <w:rsid w:val="009F2A5C"/>
    <w:rsid w:val="009F2AF4"/>
    <w:rsid w:val="009F39CE"/>
    <w:rsid w:val="009F3F84"/>
    <w:rsid w:val="009F4F25"/>
    <w:rsid w:val="009F52EC"/>
    <w:rsid w:val="009F557F"/>
    <w:rsid w:val="009F6288"/>
    <w:rsid w:val="009F6480"/>
    <w:rsid w:val="009F6CA3"/>
    <w:rsid w:val="009F75D0"/>
    <w:rsid w:val="009F7F7B"/>
    <w:rsid w:val="00A01040"/>
    <w:rsid w:val="00A01AA3"/>
    <w:rsid w:val="00A01AF7"/>
    <w:rsid w:val="00A024CD"/>
    <w:rsid w:val="00A02C5A"/>
    <w:rsid w:val="00A02F72"/>
    <w:rsid w:val="00A04737"/>
    <w:rsid w:val="00A04A8C"/>
    <w:rsid w:val="00A04C1A"/>
    <w:rsid w:val="00A04C8B"/>
    <w:rsid w:val="00A05D90"/>
    <w:rsid w:val="00A06288"/>
    <w:rsid w:val="00A0705C"/>
    <w:rsid w:val="00A07494"/>
    <w:rsid w:val="00A077B8"/>
    <w:rsid w:val="00A07FCC"/>
    <w:rsid w:val="00A1145E"/>
    <w:rsid w:val="00A123CB"/>
    <w:rsid w:val="00A129D3"/>
    <w:rsid w:val="00A1331C"/>
    <w:rsid w:val="00A13766"/>
    <w:rsid w:val="00A13F52"/>
    <w:rsid w:val="00A14187"/>
    <w:rsid w:val="00A14337"/>
    <w:rsid w:val="00A147EF"/>
    <w:rsid w:val="00A14D4A"/>
    <w:rsid w:val="00A15069"/>
    <w:rsid w:val="00A155A4"/>
    <w:rsid w:val="00A16330"/>
    <w:rsid w:val="00A21A2E"/>
    <w:rsid w:val="00A2298A"/>
    <w:rsid w:val="00A22BC7"/>
    <w:rsid w:val="00A22FF8"/>
    <w:rsid w:val="00A23161"/>
    <w:rsid w:val="00A23240"/>
    <w:rsid w:val="00A24659"/>
    <w:rsid w:val="00A2525A"/>
    <w:rsid w:val="00A252D6"/>
    <w:rsid w:val="00A25A91"/>
    <w:rsid w:val="00A27B03"/>
    <w:rsid w:val="00A30352"/>
    <w:rsid w:val="00A30586"/>
    <w:rsid w:val="00A305E7"/>
    <w:rsid w:val="00A30E41"/>
    <w:rsid w:val="00A317CA"/>
    <w:rsid w:val="00A31A09"/>
    <w:rsid w:val="00A31FC5"/>
    <w:rsid w:val="00A32466"/>
    <w:rsid w:val="00A32C74"/>
    <w:rsid w:val="00A34B2E"/>
    <w:rsid w:val="00A35092"/>
    <w:rsid w:val="00A36A90"/>
    <w:rsid w:val="00A4001C"/>
    <w:rsid w:val="00A403C0"/>
    <w:rsid w:val="00A447EE"/>
    <w:rsid w:val="00A455A0"/>
    <w:rsid w:val="00A45664"/>
    <w:rsid w:val="00A45EF6"/>
    <w:rsid w:val="00A46B16"/>
    <w:rsid w:val="00A46EC9"/>
    <w:rsid w:val="00A47094"/>
    <w:rsid w:val="00A472B7"/>
    <w:rsid w:val="00A50134"/>
    <w:rsid w:val="00A50228"/>
    <w:rsid w:val="00A50CA4"/>
    <w:rsid w:val="00A51F7D"/>
    <w:rsid w:val="00A52603"/>
    <w:rsid w:val="00A532C5"/>
    <w:rsid w:val="00A5397E"/>
    <w:rsid w:val="00A53A5A"/>
    <w:rsid w:val="00A53CFF"/>
    <w:rsid w:val="00A5592E"/>
    <w:rsid w:val="00A56678"/>
    <w:rsid w:val="00A56713"/>
    <w:rsid w:val="00A57C05"/>
    <w:rsid w:val="00A602EF"/>
    <w:rsid w:val="00A60BA1"/>
    <w:rsid w:val="00A61290"/>
    <w:rsid w:val="00A61555"/>
    <w:rsid w:val="00A62278"/>
    <w:rsid w:val="00A62A60"/>
    <w:rsid w:val="00A64AB7"/>
    <w:rsid w:val="00A6550E"/>
    <w:rsid w:val="00A65569"/>
    <w:rsid w:val="00A65D34"/>
    <w:rsid w:val="00A66D49"/>
    <w:rsid w:val="00A67990"/>
    <w:rsid w:val="00A67EEA"/>
    <w:rsid w:val="00A706FF"/>
    <w:rsid w:val="00A70AA6"/>
    <w:rsid w:val="00A70BEB"/>
    <w:rsid w:val="00A7151E"/>
    <w:rsid w:val="00A71588"/>
    <w:rsid w:val="00A72969"/>
    <w:rsid w:val="00A732F6"/>
    <w:rsid w:val="00A7487A"/>
    <w:rsid w:val="00A74AD4"/>
    <w:rsid w:val="00A74D1B"/>
    <w:rsid w:val="00A7502C"/>
    <w:rsid w:val="00A772E3"/>
    <w:rsid w:val="00A81670"/>
    <w:rsid w:val="00A829A8"/>
    <w:rsid w:val="00A83216"/>
    <w:rsid w:val="00A83A0B"/>
    <w:rsid w:val="00A83ADA"/>
    <w:rsid w:val="00A83F89"/>
    <w:rsid w:val="00A847C5"/>
    <w:rsid w:val="00A84BB5"/>
    <w:rsid w:val="00A84BE1"/>
    <w:rsid w:val="00A84D4F"/>
    <w:rsid w:val="00A85244"/>
    <w:rsid w:val="00A86172"/>
    <w:rsid w:val="00A87722"/>
    <w:rsid w:val="00A879ED"/>
    <w:rsid w:val="00A900C7"/>
    <w:rsid w:val="00A90218"/>
    <w:rsid w:val="00A9022A"/>
    <w:rsid w:val="00A903F8"/>
    <w:rsid w:val="00A90815"/>
    <w:rsid w:val="00A91102"/>
    <w:rsid w:val="00A91B49"/>
    <w:rsid w:val="00A91E2B"/>
    <w:rsid w:val="00A91F48"/>
    <w:rsid w:val="00A92647"/>
    <w:rsid w:val="00A92FEF"/>
    <w:rsid w:val="00A935B7"/>
    <w:rsid w:val="00A936B8"/>
    <w:rsid w:val="00A93DC7"/>
    <w:rsid w:val="00A9488E"/>
    <w:rsid w:val="00A9495D"/>
    <w:rsid w:val="00A95884"/>
    <w:rsid w:val="00A95A48"/>
    <w:rsid w:val="00A95F27"/>
    <w:rsid w:val="00AA09FF"/>
    <w:rsid w:val="00AA15FB"/>
    <w:rsid w:val="00AA25AF"/>
    <w:rsid w:val="00AA27D0"/>
    <w:rsid w:val="00AA3469"/>
    <w:rsid w:val="00AA4534"/>
    <w:rsid w:val="00AA468B"/>
    <w:rsid w:val="00AA52AC"/>
    <w:rsid w:val="00AA5496"/>
    <w:rsid w:val="00AA54F4"/>
    <w:rsid w:val="00AA66DD"/>
    <w:rsid w:val="00AA6B8D"/>
    <w:rsid w:val="00AA73C8"/>
    <w:rsid w:val="00AA75C5"/>
    <w:rsid w:val="00AA771C"/>
    <w:rsid w:val="00AA79C1"/>
    <w:rsid w:val="00AB0377"/>
    <w:rsid w:val="00AB16A2"/>
    <w:rsid w:val="00AB22CC"/>
    <w:rsid w:val="00AB4E7F"/>
    <w:rsid w:val="00AB5063"/>
    <w:rsid w:val="00AB5550"/>
    <w:rsid w:val="00AB5EB9"/>
    <w:rsid w:val="00AB5F2C"/>
    <w:rsid w:val="00AB61E8"/>
    <w:rsid w:val="00AB6E25"/>
    <w:rsid w:val="00AB6F1A"/>
    <w:rsid w:val="00AB7E6C"/>
    <w:rsid w:val="00AC074D"/>
    <w:rsid w:val="00AC090F"/>
    <w:rsid w:val="00AC0EF2"/>
    <w:rsid w:val="00AC0FBC"/>
    <w:rsid w:val="00AC1830"/>
    <w:rsid w:val="00AC20B4"/>
    <w:rsid w:val="00AC3025"/>
    <w:rsid w:val="00AC32FB"/>
    <w:rsid w:val="00AC37EA"/>
    <w:rsid w:val="00AC4B45"/>
    <w:rsid w:val="00AC5642"/>
    <w:rsid w:val="00AC56A2"/>
    <w:rsid w:val="00AC5700"/>
    <w:rsid w:val="00AC57BC"/>
    <w:rsid w:val="00AC5A3B"/>
    <w:rsid w:val="00AC7769"/>
    <w:rsid w:val="00AD021D"/>
    <w:rsid w:val="00AD13AC"/>
    <w:rsid w:val="00AD1914"/>
    <w:rsid w:val="00AD1D01"/>
    <w:rsid w:val="00AD22D9"/>
    <w:rsid w:val="00AD2497"/>
    <w:rsid w:val="00AD26E0"/>
    <w:rsid w:val="00AD3F23"/>
    <w:rsid w:val="00AD4193"/>
    <w:rsid w:val="00AD6D75"/>
    <w:rsid w:val="00AE2162"/>
    <w:rsid w:val="00AE288A"/>
    <w:rsid w:val="00AE2A4C"/>
    <w:rsid w:val="00AE323D"/>
    <w:rsid w:val="00AE35BF"/>
    <w:rsid w:val="00AE37DB"/>
    <w:rsid w:val="00AE42B9"/>
    <w:rsid w:val="00AE42C0"/>
    <w:rsid w:val="00AE5642"/>
    <w:rsid w:val="00AE5CDD"/>
    <w:rsid w:val="00AE6D4A"/>
    <w:rsid w:val="00AE7510"/>
    <w:rsid w:val="00AE7917"/>
    <w:rsid w:val="00AF22BC"/>
    <w:rsid w:val="00AF2AE6"/>
    <w:rsid w:val="00AF303F"/>
    <w:rsid w:val="00AF337E"/>
    <w:rsid w:val="00AF35E6"/>
    <w:rsid w:val="00AF4223"/>
    <w:rsid w:val="00AF4299"/>
    <w:rsid w:val="00AF4D2F"/>
    <w:rsid w:val="00AF4DC2"/>
    <w:rsid w:val="00AF58E2"/>
    <w:rsid w:val="00AF5DE9"/>
    <w:rsid w:val="00AF6541"/>
    <w:rsid w:val="00AF6E1A"/>
    <w:rsid w:val="00AF73BC"/>
    <w:rsid w:val="00AF76C6"/>
    <w:rsid w:val="00AF773B"/>
    <w:rsid w:val="00AF7A85"/>
    <w:rsid w:val="00AF7F9A"/>
    <w:rsid w:val="00B0118B"/>
    <w:rsid w:val="00B01410"/>
    <w:rsid w:val="00B015BF"/>
    <w:rsid w:val="00B029B6"/>
    <w:rsid w:val="00B029C2"/>
    <w:rsid w:val="00B032BC"/>
    <w:rsid w:val="00B03966"/>
    <w:rsid w:val="00B05647"/>
    <w:rsid w:val="00B05B71"/>
    <w:rsid w:val="00B05DAC"/>
    <w:rsid w:val="00B06433"/>
    <w:rsid w:val="00B06C8B"/>
    <w:rsid w:val="00B06EBE"/>
    <w:rsid w:val="00B07864"/>
    <w:rsid w:val="00B07ACA"/>
    <w:rsid w:val="00B07B28"/>
    <w:rsid w:val="00B10F65"/>
    <w:rsid w:val="00B12B9D"/>
    <w:rsid w:val="00B13BEF"/>
    <w:rsid w:val="00B13FC9"/>
    <w:rsid w:val="00B14A96"/>
    <w:rsid w:val="00B14FD1"/>
    <w:rsid w:val="00B15272"/>
    <w:rsid w:val="00B158FE"/>
    <w:rsid w:val="00B164AB"/>
    <w:rsid w:val="00B16DF6"/>
    <w:rsid w:val="00B175CF"/>
    <w:rsid w:val="00B17CED"/>
    <w:rsid w:val="00B2243C"/>
    <w:rsid w:val="00B226A1"/>
    <w:rsid w:val="00B2295C"/>
    <w:rsid w:val="00B23351"/>
    <w:rsid w:val="00B23ECE"/>
    <w:rsid w:val="00B2417E"/>
    <w:rsid w:val="00B24FC0"/>
    <w:rsid w:val="00B25324"/>
    <w:rsid w:val="00B25763"/>
    <w:rsid w:val="00B260E3"/>
    <w:rsid w:val="00B2611C"/>
    <w:rsid w:val="00B2676F"/>
    <w:rsid w:val="00B27039"/>
    <w:rsid w:val="00B279C7"/>
    <w:rsid w:val="00B303D5"/>
    <w:rsid w:val="00B30C20"/>
    <w:rsid w:val="00B31DE3"/>
    <w:rsid w:val="00B3225B"/>
    <w:rsid w:val="00B3279A"/>
    <w:rsid w:val="00B32AA0"/>
    <w:rsid w:val="00B32F14"/>
    <w:rsid w:val="00B33055"/>
    <w:rsid w:val="00B334EB"/>
    <w:rsid w:val="00B33975"/>
    <w:rsid w:val="00B33A52"/>
    <w:rsid w:val="00B33A65"/>
    <w:rsid w:val="00B33A95"/>
    <w:rsid w:val="00B33E9A"/>
    <w:rsid w:val="00B34013"/>
    <w:rsid w:val="00B3580C"/>
    <w:rsid w:val="00B359FA"/>
    <w:rsid w:val="00B362DB"/>
    <w:rsid w:val="00B363F6"/>
    <w:rsid w:val="00B36A36"/>
    <w:rsid w:val="00B3793A"/>
    <w:rsid w:val="00B37B8C"/>
    <w:rsid w:val="00B4037F"/>
    <w:rsid w:val="00B406DB"/>
    <w:rsid w:val="00B42A14"/>
    <w:rsid w:val="00B42D49"/>
    <w:rsid w:val="00B43F33"/>
    <w:rsid w:val="00B43F59"/>
    <w:rsid w:val="00B43FB5"/>
    <w:rsid w:val="00B4509B"/>
    <w:rsid w:val="00B4542A"/>
    <w:rsid w:val="00B454E2"/>
    <w:rsid w:val="00B45F49"/>
    <w:rsid w:val="00B46507"/>
    <w:rsid w:val="00B4658A"/>
    <w:rsid w:val="00B46A67"/>
    <w:rsid w:val="00B47362"/>
    <w:rsid w:val="00B47437"/>
    <w:rsid w:val="00B47862"/>
    <w:rsid w:val="00B47EAA"/>
    <w:rsid w:val="00B501EC"/>
    <w:rsid w:val="00B50EBA"/>
    <w:rsid w:val="00B51379"/>
    <w:rsid w:val="00B51B66"/>
    <w:rsid w:val="00B51F63"/>
    <w:rsid w:val="00B520A7"/>
    <w:rsid w:val="00B52A44"/>
    <w:rsid w:val="00B5307E"/>
    <w:rsid w:val="00B53161"/>
    <w:rsid w:val="00B5371C"/>
    <w:rsid w:val="00B538E4"/>
    <w:rsid w:val="00B53EA2"/>
    <w:rsid w:val="00B53EF3"/>
    <w:rsid w:val="00B55E4E"/>
    <w:rsid w:val="00B571CC"/>
    <w:rsid w:val="00B60025"/>
    <w:rsid w:val="00B6123E"/>
    <w:rsid w:val="00B61C72"/>
    <w:rsid w:val="00B61C89"/>
    <w:rsid w:val="00B626CF"/>
    <w:rsid w:val="00B6270B"/>
    <w:rsid w:val="00B63162"/>
    <w:rsid w:val="00B6363F"/>
    <w:rsid w:val="00B63AAA"/>
    <w:rsid w:val="00B63DCE"/>
    <w:rsid w:val="00B63E03"/>
    <w:rsid w:val="00B6511E"/>
    <w:rsid w:val="00B6568B"/>
    <w:rsid w:val="00B65737"/>
    <w:rsid w:val="00B6593D"/>
    <w:rsid w:val="00B65B5B"/>
    <w:rsid w:val="00B66FF6"/>
    <w:rsid w:val="00B67121"/>
    <w:rsid w:val="00B67549"/>
    <w:rsid w:val="00B70568"/>
    <w:rsid w:val="00B70624"/>
    <w:rsid w:val="00B707C8"/>
    <w:rsid w:val="00B714D5"/>
    <w:rsid w:val="00B71751"/>
    <w:rsid w:val="00B717CA"/>
    <w:rsid w:val="00B72C11"/>
    <w:rsid w:val="00B7390F"/>
    <w:rsid w:val="00B74186"/>
    <w:rsid w:val="00B751E4"/>
    <w:rsid w:val="00B752EC"/>
    <w:rsid w:val="00B75E36"/>
    <w:rsid w:val="00B7672B"/>
    <w:rsid w:val="00B76907"/>
    <w:rsid w:val="00B7775B"/>
    <w:rsid w:val="00B77764"/>
    <w:rsid w:val="00B80192"/>
    <w:rsid w:val="00B80197"/>
    <w:rsid w:val="00B8119B"/>
    <w:rsid w:val="00B81269"/>
    <w:rsid w:val="00B812C3"/>
    <w:rsid w:val="00B8204F"/>
    <w:rsid w:val="00B82052"/>
    <w:rsid w:val="00B8235B"/>
    <w:rsid w:val="00B82AF0"/>
    <w:rsid w:val="00B82B6C"/>
    <w:rsid w:val="00B85626"/>
    <w:rsid w:val="00B85BD0"/>
    <w:rsid w:val="00B86851"/>
    <w:rsid w:val="00B86F78"/>
    <w:rsid w:val="00B87091"/>
    <w:rsid w:val="00B87580"/>
    <w:rsid w:val="00B87B51"/>
    <w:rsid w:val="00B87E5B"/>
    <w:rsid w:val="00B87F0F"/>
    <w:rsid w:val="00B90C76"/>
    <w:rsid w:val="00B90EE3"/>
    <w:rsid w:val="00B91663"/>
    <w:rsid w:val="00B91FCF"/>
    <w:rsid w:val="00B9328D"/>
    <w:rsid w:val="00B939F4"/>
    <w:rsid w:val="00B93D6B"/>
    <w:rsid w:val="00B94225"/>
    <w:rsid w:val="00B94322"/>
    <w:rsid w:val="00B947D6"/>
    <w:rsid w:val="00B947EE"/>
    <w:rsid w:val="00B9489A"/>
    <w:rsid w:val="00B94F87"/>
    <w:rsid w:val="00B95E19"/>
    <w:rsid w:val="00B96354"/>
    <w:rsid w:val="00B9699E"/>
    <w:rsid w:val="00B96A1D"/>
    <w:rsid w:val="00BA0971"/>
    <w:rsid w:val="00BA2598"/>
    <w:rsid w:val="00BA3283"/>
    <w:rsid w:val="00BA3AFF"/>
    <w:rsid w:val="00BA478A"/>
    <w:rsid w:val="00BA4824"/>
    <w:rsid w:val="00BA49E2"/>
    <w:rsid w:val="00BA4CDA"/>
    <w:rsid w:val="00BA52E7"/>
    <w:rsid w:val="00BA53F0"/>
    <w:rsid w:val="00BA5DDF"/>
    <w:rsid w:val="00BA619D"/>
    <w:rsid w:val="00BA63B2"/>
    <w:rsid w:val="00BA6F1C"/>
    <w:rsid w:val="00BA7E39"/>
    <w:rsid w:val="00BB0D08"/>
    <w:rsid w:val="00BB0F6E"/>
    <w:rsid w:val="00BB0F90"/>
    <w:rsid w:val="00BB1182"/>
    <w:rsid w:val="00BB14BB"/>
    <w:rsid w:val="00BB170E"/>
    <w:rsid w:val="00BB3065"/>
    <w:rsid w:val="00BB3D0A"/>
    <w:rsid w:val="00BB46C1"/>
    <w:rsid w:val="00BB4BF3"/>
    <w:rsid w:val="00BB61F4"/>
    <w:rsid w:val="00BB696E"/>
    <w:rsid w:val="00BB752F"/>
    <w:rsid w:val="00BC0501"/>
    <w:rsid w:val="00BC135B"/>
    <w:rsid w:val="00BC18B3"/>
    <w:rsid w:val="00BC2506"/>
    <w:rsid w:val="00BC35D5"/>
    <w:rsid w:val="00BC3E07"/>
    <w:rsid w:val="00BC3E96"/>
    <w:rsid w:val="00BC4CDD"/>
    <w:rsid w:val="00BC4D02"/>
    <w:rsid w:val="00BC5A98"/>
    <w:rsid w:val="00BC5EB6"/>
    <w:rsid w:val="00BC5FA8"/>
    <w:rsid w:val="00BC620A"/>
    <w:rsid w:val="00BC789E"/>
    <w:rsid w:val="00BC7F7C"/>
    <w:rsid w:val="00BD02FB"/>
    <w:rsid w:val="00BD0542"/>
    <w:rsid w:val="00BD0608"/>
    <w:rsid w:val="00BD1A99"/>
    <w:rsid w:val="00BD1B78"/>
    <w:rsid w:val="00BD27BE"/>
    <w:rsid w:val="00BD30C0"/>
    <w:rsid w:val="00BD3A38"/>
    <w:rsid w:val="00BD3F0B"/>
    <w:rsid w:val="00BD515B"/>
    <w:rsid w:val="00BD6B31"/>
    <w:rsid w:val="00BD71A6"/>
    <w:rsid w:val="00BE0F68"/>
    <w:rsid w:val="00BE1052"/>
    <w:rsid w:val="00BE22C8"/>
    <w:rsid w:val="00BE2674"/>
    <w:rsid w:val="00BE2E71"/>
    <w:rsid w:val="00BE2F95"/>
    <w:rsid w:val="00BE306C"/>
    <w:rsid w:val="00BE3219"/>
    <w:rsid w:val="00BE3CA9"/>
    <w:rsid w:val="00BE4505"/>
    <w:rsid w:val="00BE50A9"/>
    <w:rsid w:val="00BE5703"/>
    <w:rsid w:val="00BE60C4"/>
    <w:rsid w:val="00BE64FB"/>
    <w:rsid w:val="00BE6CDE"/>
    <w:rsid w:val="00BE7453"/>
    <w:rsid w:val="00BE748F"/>
    <w:rsid w:val="00BF0673"/>
    <w:rsid w:val="00BF0E5F"/>
    <w:rsid w:val="00BF3877"/>
    <w:rsid w:val="00BF3884"/>
    <w:rsid w:val="00BF3D32"/>
    <w:rsid w:val="00BF3F4C"/>
    <w:rsid w:val="00BF422E"/>
    <w:rsid w:val="00BF4888"/>
    <w:rsid w:val="00BF4DF0"/>
    <w:rsid w:val="00BF5F18"/>
    <w:rsid w:val="00BF652F"/>
    <w:rsid w:val="00BF6924"/>
    <w:rsid w:val="00BF6CF8"/>
    <w:rsid w:val="00BF6DA6"/>
    <w:rsid w:val="00BF7234"/>
    <w:rsid w:val="00BF77D9"/>
    <w:rsid w:val="00BF7EC1"/>
    <w:rsid w:val="00C0096D"/>
    <w:rsid w:val="00C011CD"/>
    <w:rsid w:val="00C01C99"/>
    <w:rsid w:val="00C01EE1"/>
    <w:rsid w:val="00C02AB8"/>
    <w:rsid w:val="00C04448"/>
    <w:rsid w:val="00C051B8"/>
    <w:rsid w:val="00C052EF"/>
    <w:rsid w:val="00C0532A"/>
    <w:rsid w:val="00C05AF8"/>
    <w:rsid w:val="00C06E60"/>
    <w:rsid w:val="00C070EB"/>
    <w:rsid w:val="00C07826"/>
    <w:rsid w:val="00C07B9B"/>
    <w:rsid w:val="00C07F32"/>
    <w:rsid w:val="00C105FF"/>
    <w:rsid w:val="00C107A9"/>
    <w:rsid w:val="00C11619"/>
    <w:rsid w:val="00C13824"/>
    <w:rsid w:val="00C144D9"/>
    <w:rsid w:val="00C14C4E"/>
    <w:rsid w:val="00C157E7"/>
    <w:rsid w:val="00C15BED"/>
    <w:rsid w:val="00C15F81"/>
    <w:rsid w:val="00C166F1"/>
    <w:rsid w:val="00C16CCB"/>
    <w:rsid w:val="00C16DB2"/>
    <w:rsid w:val="00C17084"/>
    <w:rsid w:val="00C17D8A"/>
    <w:rsid w:val="00C21BE1"/>
    <w:rsid w:val="00C21D3D"/>
    <w:rsid w:val="00C22077"/>
    <w:rsid w:val="00C22C63"/>
    <w:rsid w:val="00C230B3"/>
    <w:rsid w:val="00C23147"/>
    <w:rsid w:val="00C23644"/>
    <w:rsid w:val="00C2412D"/>
    <w:rsid w:val="00C24FE4"/>
    <w:rsid w:val="00C253D4"/>
    <w:rsid w:val="00C263EE"/>
    <w:rsid w:val="00C26F62"/>
    <w:rsid w:val="00C27159"/>
    <w:rsid w:val="00C2753E"/>
    <w:rsid w:val="00C2779F"/>
    <w:rsid w:val="00C3053E"/>
    <w:rsid w:val="00C309A7"/>
    <w:rsid w:val="00C31283"/>
    <w:rsid w:val="00C3163C"/>
    <w:rsid w:val="00C318FC"/>
    <w:rsid w:val="00C31E95"/>
    <w:rsid w:val="00C31FE3"/>
    <w:rsid w:val="00C3255A"/>
    <w:rsid w:val="00C33564"/>
    <w:rsid w:val="00C33CC4"/>
    <w:rsid w:val="00C343F0"/>
    <w:rsid w:val="00C345D9"/>
    <w:rsid w:val="00C349F9"/>
    <w:rsid w:val="00C34AA2"/>
    <w:rsid w:val="00C40516"/>
    <w:rsid w:val="00C429F6"/>
    <w:rsid w:val="00C42A6D"/>
    <w:rsid w:val="00C4354A"/>
    <w:rsid w:val="00C43D01"/>
    <w:rsid w:val="00C4524D"/>
    <w:rsid w:val="00C45B3F"/>
    <w:rsid w:val="00C4668C"/>
    <w:rsid w:val="00C468E0"/>
    <w:rsid w:val="00C5012E"/>
    <w:rsid w:val="00C5015F"/>
    <w:rsid w:val="00C50B61"/>
    <w:rsid w:val="00C50BC7"/>
    <w:rsid w:val="00C50CC3"/>
    <w:rsid w:val="00C50F8F"/>
    <w:rsid w:val="00C52647"/>
    <w:rsid w:val="00C5271B"/>
    <w:rsid w:val="00C532DE"/>
    <w:rsid w:val="00C53506"/>
    <w:rsid w:val="00C54486"/>
    <w:rsid w:val="00C54D03"/>
    <w:rsid w:val="00C550E1"/>
    <w:rsid w:val="00C5599D"/>
    <w:rsid w:val="00C569F4"/>
    <w:rsid w:val="00C60E05"/>
    <w:rsid w:val="00C617C2"/>
    <w:rsid w:val="00C61914"/>
    <w:rsid w:val="00C623BB"/>
    <w:rsid w:val="00C62BB5"/>
    <w:rsid w:val="00C63056"/>
    <w:rsid w:val="00C635FA"/>
    <w:rsid w:val="00C64C35"/>
    <w:rsid w:val="00C6526A"/>
    <w:rsid w:val="00C66329"/>
    <w:rsid w:val="00C67252"/>
    <w:rsid w:val="00C67495"/>
    <w:rsid w:val="00C71605"/>
    <w:rsid w:val="00C72292"/>
    <w:rsid w:val="00C72D77"/>
    <w:rsid w:val="00C72F50"/>
    <w:rsid w:val="00C73A63"/>
    <w:rsid w:val="00C73AB9"/>
    <w:rsid w:val="00C749D1"/>
    <w:rsid w:val="00C74ABC"/>
    <w:rsid w:val="00C74B43"/>
    <w:rsid w:val="00C757B9"/>
    <w:rsid w:val="00C76BFB"/>
    <w:rsid w:val="00C773FE"/>
    <w:rsid w:val="00C77978"/>
    <w:rsid w:val="00C81436"/>
    <w:rsid w:val="00C81C78"/>
    <w:rsid w:val="00C821F9"/>
    <w:rsid w:val="00C83B22"/>
    <w:rsid w:val="00C84E07"/>
    <w:rsid w:val="00C84E81"/>
    <w:rsid w:val="00C85076"/>
    <w:rsid w:val="00C859BB"/>
    <w:rsid w:val="00C863E2"/>
    <w:rsid w:val="00C86D50"/>
    <w:rsid w:val="00C87B49"/>
    <w:rsid w:val="00C87EF2"/>
    <w:rsid w:val="00C90F92"/>
    <w:rsid w:val="00C910D7"/>
    <w:rsid w:val="00C91853"/>
    <w:rsid w:val="00C91865"/>
    <w:rsid w:val="00C91C62"/>
    <w:rsid w:val="00C925ED"/>
    <w:rsid w:val="00C93146"/>
    <w:rsid w:val="00C935B2"/>
    <w:rsid w:val="00C9448E"/>
    <w:rsid w:val="00C9452E"/>
    <w:rsid w:val="00C9469C"/>
    <w:rsid w:val="00C94BD0"/>
    <w:rsid w:val="00C9543D"/>
    <w:rsid w:val="00C9628B"/>
    <w:rsid w:val="00C975FB"/>
    <w:rsid w:val="00C97B58"/>
    <w:rsid w:val="00CA03FE"/>
    <w:rsid w:val="00CA0403"/>
    <w:rsid w:val="00CA2B41"/>
    <w:rsid w:val="00CA2D54"/>
    <w:rsid w:val="00CA393A"/>
    <w:rsid w:val="00CA4B86"/>
    <w:rsid w:val="00CA53FA"/>
    <w:rsid w:val="00CA59AA"/>
    <w:rsid w:val="00CA65DB"/>
    <w:rsid w:val="00CB0342"/>
    <w:rsid w:val="00CB110A"/>
    <w:rsid w:val="00CB133B"/>
    <w:rsid w:val="00CB21FB"/>
    <w:rsid w:val="00CB25DF"/>
    <w:rsid w:val="00CB2A9E"/>
    <w:rsid w:val="00CB2EE7"/>
    <w:rsid w:val="00CB3BDF"/>
    <w:rsid w:val="00CB3CEE"/>
    <w:rsid w:val="00CB4400"/>
    <w:rsid w:val="00CB49A1"/>
    <w:rsid w:val="00CB4B2C"/>
    <w:rsid w:val="00CB4B68"/>
    <w:rsid w:val="00CB512F"/>
    <w:rsid w:val="00CB55BB"/>
    <w:rsid w:val="00CB6043"/>
    <w:rsid w:val="00CB63F5"/>
    <w:rsid w:val="00CB653D"/>
    <w:rsid w:val="00CB71E2"/>
    <w:rsid w:val="00CB7858"/>
    <w:rsid w:val="00CC0A2A"/>
    <w:rsid w:val="00CC0BC3"/>
    <w:rsid w:val="00CC0C30"/>
    <w:rsid w:val="00CC1823"/>
    <w:rsid w:val="00CC1AEC"/>
    <w:rsid w:val="00CC2486"/>
    <w:rsid w:val="00CC273A"/>
    <w:rsid w:val="00CC361E"/>
    <w:rsid w:val="00CC4007"/>
    <w:rsid w:val="00CC4DA5"/>
    <w:rsid w:val="00CC4E93"/>
    <w:rsid w:val="00CC54C4"/>
    <w:rsid w:val="00CC5B6C"/>
    <w:rsid w:val="00CC604D"/>
    <w:rsid w:val="00CC616E"/>
    <w:rsid w:val="00CC62EF"/>
    <w:rsid w:val="00CC6AC6"/>
    <w:rsid w:val="00CC6BE8"/>
    <w:rsid w:val="00CC740D"/>
    <w:rsid w:val="00CC746E"/>
    <w:rsid w:val="00CC7735"/>
    <w:rsid w:val="00CC77E7"/>
    <w:rsid w:val="00CC7E95"/>
    <w:rsid w:val="00CD0584"/>
    <w:rsid w:val="00CD1BE3"/>
    <w:rsid w:val="00CD1D2E"/>
    <w:rsid w:val="00CD31B8"/>
    <w:rsid w:val="00CD46C6"/>
    <w:rsid w:val="00CD47EE"/>
    <w:rsid w:val="00CD4BF5"/>
    <w:rsid w:val="00CD56BB"/>
    <w:rsid w:val="00CD6591"/>
    <w:rsid w:val="00CD6CE6"/>
    <w:rsid w:val="00CD6ED4"/>
    <w:rsid w:val="00CD7619"/>
    <w:rsid w:val="00CE063D"/>
    <w:rsid w:val="00CE10F4"/>
    <w:rsid w:val="00CE166F"/>
    <w:rsid w:val="00CE4368"/>
    <w:rsid w:val="00CE50F4"/>
    <w:rsid w:val="00CE5331"/>
    <w:rsid w:val="00CE60E8"/>
    <w:rsid w:val="00CE61D8"/>
    <w:rsid w:val="00CE6BAB"/>
    <w:rsid w:val="00CE7DCA"/>
    <w:rsid w:val="00CF03D3"/>
    <w:rsid w:val="00CF0C4E"/>
    <w:rsid w:val="00CF12DD"/>
    <w:rsid w:val="00CF26A4"/>
    <w:rsid w:val="00CF2C2F"/>
    <w:rsid w:val="00CF36E9"/>
    <w:rsid w:val="00CF388F"/>
    <w:rsid w:val="00CF3B97"/>
    <w:rsid w:val="00CF3C3E"/>
    <w:rsid w:val="00CF5E5A"/>
    <w:rsid w:val="00CF66A2"/>
    <w:rsid w:val="00CF7C54"/>
    <w:rsid w:val="00D01241"/>
    <w:rsid w:val="00D01269"/>
    <w:rsid w:val="00D01F0A"/>
    <w:rsid w:val="00D02F0F"/>
    <w:rsid w:val="00D03605"/>
    <w:rsid w:val="00D03847"/>
    <w:rsid w:val="00D03D49"/>
    <w:rsid w:val="00D046A5"/>
    <w:rsid w:val="00D04A6E"/>
    <w:rsid w:val="00D05384"/>
    <w:rsid w:val="00D05501"/>
    <w:rsid w:val="00D05790"/>
    <w:rsid w:val="00D06EFD"/>
    <w:rsid w:val="00D07388"/>
    <w:rsid w:val="00D07570"/>
    <w:rsid w:val="00D07E69"/>
    <w:rsid w:val="00D103AD"/>
    <w:rsid w:val="00D122EA"/>
    <w:rsid w:val="00D1291C"/>
    <w:rsid w:val="00D135A3"/>
    <w:rsid w:val="00D13ACB"/>
    <w:rsid w:val="00D1492D"/>
    <w:rsid w:val="00D149F4"/>
    <w:rsid w:val="00D14CA5"/>
    <w:rsid w:val="00D161A0"/>
    <w:rsid w:val="00D17AD9"/>
    <w:rsid w:val="00D17F15"/>
    <w:rsid w:val="00D20840"/>
    <w:rsid w:val="00D2281F"/>
    <w:rsid w:val="00D235AA"/>
    <w:rsid w:val="00D23621"/>
    <w:rsid w:val="00D23A17"/>
    <w:rsid w:val="00D24D2B"/>
    <w:rsid w:val="00D25A03"/>
    <w:rsid w:val="00D25D91"/>
    <w:rsid w:val="00D26022"/>
    <w:rsid w:val="00D261FF"/>
    <w:rsid w:val="00D262FB"/>
    <w:rsid w:val="00D2687A"/>
    <w:rsid w:val="00D2739E"/>
    <w:rsid w:val="00D3181A"/>
    <w:rsid w:val="00D324E2"/>
    <w:rsid w:val="00D334F9"/>
    <w:rsid w:val="00D343DE"/>
    <w:rsid w:val="00D347DE"/>
    <w:rsid w:val="00D34C30"/>
    <w:rsid w:val="00D34D0A"/>
    <w:rsid w:val="00D353F6"/>
    <w:rsid w:val="00D35B92"/>
    <w:rsid w:val="00D35E4F"/>
    <w:rsid w:val="00D360F0"/>
    <w:rsid w:val="00D363C7"/>
    <w:rsid w:val="00D3696D"/>
    <w:rsid w:val="00D36D21"/>
    <w:rsid w:val="00D36E6F"/>
    <w:rsid w:val="00D40252"/>
    <w:rsid w:val="00D404BB"/>
    <w:rsid w:val="00D4192E"/>
    <w:rsid w:val="00D41B1B"/>
    <w:rsid w:val="00D41B5D"/>
    <w:rsid w:val="00D422CF"/>
    <w:rsid w:val="00D42B86"/>
    <w:rsid w:val="00D44916"/>
    <w:rsid w:val="00D449CA"/>
    <w:rsid w:val="00D44EBF"/>
    <w:rsid w:val="00D4547B"/>
    <w:rsid w:val="00D45FC3"/>
    <w:rsid w:val="00D46499"/>
    <w:rsid w:val="00D471B0"/>
    <w:rsid w:val="00D50705"/>
    <w:rsid w:val="00D50CE8"/>
    <w:rsid w:val="00D50E98"/>
    <w:rsid w:val="00D51AB2"/>
    <w:rsid w:val="00D52997"/>
    <w:rsid w:val="00D52B30"/>
    <w:rsid w:val="00D5450C"/>
    <w:rsid w:val="00D54A25"/>
    <w:rsid w:val="00D54A51"/>
    <w:rsid w:val="00D54BA4"/>
    <w:rsid w:val="00D54EFE"/>
    <w:rsid w:val="00D55220"/>
    <w:rsid w:val="00D55D19"/>
    <w:rsid w:val="00D569E7"/>
    <w:rsid w:val="00D56ED3"/>
    <w:rsid w:val="00D57542"/>
    <w:rsid w:val="00D57614"/>
    <w:rsid w:val="00D61C48"/>
    <w:rsid w:val="00D62A1C"/>
    <w:rsid w:val="00D6302C"/>
    <w:rsid w:val="00D634D3"/>
    <w:rsid w:val="00D6496F"/>
    <w:rsid w:val="00D655E4"/>
    <w:rsid w:val="00D65BA1"/>
    <w:rsid w:val="00D662B0"/>
    <w:rsid w:val="00D6718B"/>
    <w:rsid w:val="00D67C97"/>
    <w:rsid w:val="00D70047"/>
    <w:rsid w:val="00D70DA4"/>
    <w:rsid w:val="00D71815"/>
    <w:rsid w:val="00D71B3F"/>
    <w:rsid w:val="00D720DD"/>
    <w:rsid w:val="00D731F9"/>
    <w:rsid w:val="00D744EE"/>
    <w:rsid w:val="00D74895"/>
    <w:rsid w:val="00D74F8C"/>
    <w:rsid w:val="00D758BC"/>
    <w:rsid w:val="00D75B27"/>
    <w:rsid w:val="00D75BE9"/>
    <w:rsid w:val="00D75E54"/>
    <w:rsid w:val="00D76115"/>
    <w:rsid w:val="00D7635C"/>
    <w:rsid w:val="00D7703C"/>
    <w:rsid w:val="00D7724B"/>
    <w:rsid w:val="00D779EA"/>
    <w:rsid w:val="00D77F47"/>
    <w:rsid w:val="00D81323"/>
    <w:rsid w:val="00D81DFD"/>
    <w:rsid w:val="00D8405A"/>
    <w:rsid w:val="00D840FF"/>
    <w:rsid w:val="00D84454"/>
    <w:rsid w:val="00D86DDB"/>
    <w:rsid w:val="00D8765F"/>
    <w:rsid w:val="00D91059"/>
    <w:rsid w:val="00D910A0"/>
    <w:rsid w:val="00D9128D"/>
    <w:rsid w:val="00D91FED"/>
    <w:rsid w:val="00D92FAF"/>
    <w:rsid w:val="00D935AB"/>
    <w:rsid w:val="00D93B5C"/>
    <w:rsid w:val="00D95C2E"/>
    <w:rsid w:val="00D96561"/>
    <w:rsid w:val="00D967E5"/>
    <w:rsid w:val="00D97615"/>
    <w:rsid w:val="00DA0B38"/>
    <w:rsid w:val="00DA2703"/>
    <w:rsid w:val="00DA3395"/>
    <w:rsid w:val="00DA5145"/>
    <w:rsid w:val="00DA5504"/>
    <w:rsid w:val="00DA5B88"/>
    <w:rsid w:val="00DA6785"/>
    <w:rsid w:val="00DA6D93"/>
    <w:rsid w:val="00DA7709"/>
    <w:rsid w:val="00DB1833"/>
    <w:rsid w:val="00DB1DA4"/>
    <w:rsid w:val="00DB1DA5"/>
    <w:rsid w:val="00DB1F32"/>
    <w:rsid w:val="00DB273E"/>
    <w:rsid w:val="00DB42DF"/>
    <w:rsid w:val="00DB42EC"/>
    <w:rsid w:val="00DB453B"/>
    <w:rsid w:val="00DB45A0"/>
    <w:rsid w:val="00DB4C27"/>
    <w:rsid w:val="00DB60EF"/>
    <w:rsid w:val="00DB7731"/>
    <w:rsid w:val="00DB7808"/>
    <w:rsid w:val="00DB79BD"/>
    <w:rsid w:val="00DC08DC"/>
    <w:rsid w:val="00DC0E85"/>
    <w:rsid w:val="00DC2018"/>
    <w:rsid w:val="00DC23A8"/>
    <w:rsid w:val="00DC3399"/>
    <w:rsid w:val="00DC3F68"/>
    <w:rsid w:val="00DC5440"/>
    <w:rsid w:val="00DC5518"/>
    <w:rsid w:val="00DC5871"/>
    <w:rsid w:val="00DC59B0"/>
    <w:rsid w:val="00DC5BB0"/>
    <w:rsid w:val="00DC5DDA"/>
    <w:rsid w:val="00DC5FAE"/>
    <w:rsid w:val="00DC6AA5"/>
    <w:rsid w:val="00DC786D"/>
    <w:rsid w:val="00DC7B5D"/>
    <w:rsid w:val="00DD0B30"/>
    <w:rsid w:val="00DD15BC"/>
    <w:rsid w:val="00DD1EBC"/>
    <w:rsid w:val="00DD1FF0"/>
    <w:rsid w:val="00DD2D08"/>
    <w:rsid w:val="00DD342E"/>
    <w:rsid w:val="00DD36BD"/>
    <w:rsid w:val="00DD37CC"/>
    <w:rsid w:val="00DD39BA"/>
    <w:rsid w:val="00DD701B"/>
    <w:rsid w:val="00DE09C4"/>
    <w:rsid w:val="00DE0A82"/>
    <w:rsid w:val="00DE2508"/>
    <w:rsid w:val="00DE29D4"/>
    <w:rsid w:val="00DE3DFA"/>
    <w:rsid w:val="00DE3E8E"/>
    <w:rsid w:val="00DE5291"/>
    <w:rsid w:val="00DE55AC"/>
    <w:rsid w:val="00DE6D55"/>
    <w:rsid w:val="00DE7092"/>
    <w:rsid w:val="00DE727F"/>
    <w:rsid w:val="00DF0687"/>
    <w:rsid w:val="00DF06FC"/>
    <w:rsid w:val="00DF131C"/>
    <w:rsid w:val="00DF1BDB"/>
    <w:rsid w:val="00DF35CB"/>
    <w:rsid w:val="00DF426B"/>
    <w:rsid w:val="00DF51AC"/>
    <w:rsid w:val="00DF7590"/>
    <w:rsid w:val="00DF7C35"/>
    <w:rsid w:val="00E008EF"/>
    <w:rsid w:val="00E01A39"/>
    <w:rsid w:val="00E048F1"/>
    <w:rsid w:val="00E05387"/>
    <w:rsid w:val="00E059F7"/>
    <w:rsid w:val="00E062CD"/>
    <w:rsid w:val="00E06601"/>
    <w:rsid w:val="00E06A93"/>
    <w:rsid w:val="00E07A11"/>
    <w:rsid w:val="00E10717"/>
    <w:rsid w:val="00E1127D"/>
    <w:rsid w:val="00E1220D"/>
    <w:rsid w:val="00E12AFD"/>
    <w:rsid w:val="00E13563"/>
    <w:rsid w:val="00E1362D"/>
    <w:rsid w:val="00E149D8"/>
    <w:rsid w:val="00E15BE3"/>
    <w:rsid w:val="00E16003"/>
    <w:rsid w:val="00E162A5"/>
    <w:rsid w:val="00E1694A"/>
    <w:rsid w:val="00E169A5"/>
    <w:rsid w:val="00E20E7F"/>
    <w:rsid w:val="00E219C5"/>
    <w:rsid w:val="00E21AA7"/>
    <w:rsid w:val="00E235CC"/>
    <w:rsid w:val="00E2432A"/>
    <w:rsid w:val="00E243A0"/>
    <w:rsid w:val="00E24889"/>
    <w:rsid w:val="00E24DB1"/>
    <w:rsid w:val="00E24F3F"/>
    <w:rsid w:val="00E254A1"/>
    <w:rsid w:val="00E25E1D"/>
    <w:rsid w:val="00E262F9"/>
    <w:rsid w:val="00E263B9"/>
    <w:rsid w:val="00E26DA2"/>
    <w:rsid w:val="00E2701F"/>
    <w:rsid w:val="00E30063"/>
    <w:rsid w:val="00E3006F"/>
    <w:rsid w:val="00E300A0"/>
    <w:rsid w:val="00E311EB"/>
    <w:rsid w:val="00E313BD"/>
    <w:rsid w:val="00E324E8"/>
    <w:rsid w:val="00E32F1C"/>
    <w:rsid w:val="00E336A9"/>
    <w:rsid w:val="00E35E1E"/>
    <w:rsid w:val="00E36121"/>
    <w:rsid w:val="00E364FA"/>
    <w:rsid w:val="00E37599"/>
    <w:rsid w:val="00E379DA"/>
    <w:rsid w:val="00E37B6C"/>
    <w:rsid w:val="00E407E1"/>
    <w:rsid w:val="00E4139E"/>
    <w:rsid w:val="00E427E1"/>
    <w:rsid w:val="00E43718"/>
    <w:rsid w:val="00E437DA"/>
    <w:rsid w:val="00E4398A"/>
    <w:rsid w:val="00E43D14"/>
    <w:rsid w:val="00E44A83"/>
    <w:rsid w:val="00E45B90"/>
    <w:rsid w:val="00E461A1"/>
    <w:rsid w:val="00E465E1"/>
    <w:rsid w:val="00E46F49"/>
    <w:rsid w:val="00E5038A"/>
    <w:rsid w:val="00E517F7"/>
    <w:rsid w:val="00E51917"/>
    <w:rsid w:val="00E53757"/>
    <w:rsid w:val="00E53C2D"/>
    <w:rsid w:val="00E53D0D"/>
    <w:rsid w:val="00E54125"/>
    <w:rsid w:val="00E55614"/>
    <w:rsid w:val="00E56451"/>
    <w:rsid w:val="00E56586"/>
    <w:rsid w:val="00E56ACA"/>
    <w:rsid w:val="00E57578"/>
    <w:rsid w:val="00E57AB2"/>
    <w:rsid w:val="00E57D88"/>
    <w:rsid w:val="00E605DF"/>
    <w:rsid w:val="00E61693"/>
    <w:rsid w:val="00E62606"/>
    <w:rsid w:val="00E63043"/>
    <w:rsid w:val="00E630F0"/>
    <w:rsid w:val="00E648B3"/>
    <w:rsid w:val="00E6623E"/>
    <w:rsid w:val="00E66B12"/>
    <w:rsid w:val="00E66B7A"/>
    <w:rsid w:val="00E70F36"/>
    <w:rsid w:val="00E724EF"/>
    <w:rsid w:val="00E727AF"/>
    <w:rsid w:val="00E72E62"/>
    <w:rsid w:val="00E754D1"/>
    <w:rsid w:val="00E7585F"/>
    <w:rsid w:val="00E7613D"/>
    <w:rsid w:val="00E76564"/>
    <w:rsid w:val="00E7734C"/>
    <w:rsid w:val="00E77898"/>
    <w:rsid w:val="00E803D1"/>
    <w:rsid w:val="00E804D8"/>
    <w:rsid w:val="00E81404"/>
    <w:rsid w:val="00E818F2"/>
    <w:rsid w:val="00E8276E"/>
    <w:rsid w:val="00E82931"/>
    <w:rsid w:val="00E82AA2"/>
    <w:rsid w:val="00E82B7D"/>
    <w:rsid w:val="00E8345F"/>
    <w:rsid w:val="00E840DA"/>
    <w:rsid w:val="00E84343"/>
    <w:rsid w:val="00E844BE"/>
    <w:rsid w:val="00E85371"/>
    <w:rsid w:val="00E86722"/>
    <w:rsid w:val="00E86A55"/>
    <w:rsid w:val="00E87B00"/>
    <w:rsid w:val="00E90592"/>
    <w:rsid w:val="00E9176C"/>
    <w:rsid w:val="00E918A4"/>
    <w:rsid w:val="00E919B9"/>
    <w:rsid w:val="00E9355B"/>
    <w:rsid w:val="00E93768"/>
    <w:rsid w:val="00E9563B"/>
    <w:rsid w:val="00E96576"/>
    <w:rsid w:val="00E97225"/>
    <w:rsid w:val="00EA060B"/>
    <w:rsid w:val="00EA08DA"/>
    <w:rsid w:val="00EA29DF"/>
    <w:rsid w:val="00EA2C95"/>
    <w:rsid w:val="00EA3152"/>
    <w:rsid w:val="00EA350C"/>
    <w:rsid w:val="00EA3594"/>
    <w:rsid w:val="00EA3C33"/>
    <w:rsid w:val="00EA3CA9"/>
    <w:rsid w:val="00EA5682"/>
    <w:rsid w:val="00EA5901"/>
    <w:rsid w:val="00EA6887"/>
    <w:rsid w:val="00EA7FAB"/>
    <w:rsid w:val="00EB0892"/>
    <w:rsid w:val="00EB0FF5"/>
    <w:rsid w:val="00EB11AE"/>
    <w:rsid w:val="00EB1B8E"/>
    <w:rsid w:val="00EB3124"/>
    <w:rsid w:val="00EB4006"/>
    <w:rsid w:val="00EB61BA"/>
    <w:rsid w:val="00EB648C"/>
    <w:rsid w:val="00EB7606"/>
    <w:rsid w:val="00EB7938"/>
    <w:rsid w:val="00EC0263"/>
    <w:rsid w:val="00EC1119"/>
    <w:rsid w:val="00EC16F0"/>
    <w:rsid w:val="00EC1710"/>
    <w:rsid w:val="00EC186A"/>
    <w:rsid w:val="00EC1F3B"/>
    <w:rsid w:val="00EC287C"/>
    <w:rsid w:val="00EC2F83"/>
    <w:rsid w:val="00EC3BCE"/>
    <w:rsid w:val="00EC48DB"/>
    <w:rsid w:val="00EC5895"/>
    <w:rsid w:val="00EC68C8"/>
    <w:rsid w:val="00EC6F26"/>
    <w:rsid w:val="00EC7F02"/>
    <w:rsid w:val="00ED0363"/>
    <w:rsid w:val="00ED0588"/>
    <w:rsid w:val="00ED187A"/>
    <w:rsid w:val="00ED1B7D"/>
    <w:rsid w:val="00ED1C89"/>
    <w:rsid w:val="00ED24C7"/>
    <w:rsid w:val="00ED2818"/>
    <w:rsid w:val="00ED297F"/>
    <w:rsid w:val="00ED2F1D"/>
    <w:rsid w:val="00ED3369"/>
    <w:rsid w:val="00ED34F3"/>
    <w:rsid w:val="00ED4A17"/>
    <w:rsid w:val="00ED5DA5"/>
    <w:rsid w:val="00ED5F0F"/>
    <w:rsid w:val="00ED67CD"/>
    <w:rsid w:val="00ED6AC6"/>
    <w:rsid w:val="00ED6FA4"/>
    <w:rsid w:val="00ED75EF"/>
    <w:rsid w:val="00ED7D3C"/>
    <w:rsid w:val="00EE04F1"/>
    <w:rsid w:val="00EE0C22"/>
    <w:rsid w:val="00EE10D4"/>
    <w:rsid w:val="00EE1144"/>
    <w:rsid w:val="00EE1160"/>
    <w:rsid w:val="00EE1970"/>
    <w:rsid w:val="00EE1A72"/>
    <w:rsid w:val="00EE1CBD"/>
    <w:rsid w:val="00EE2718"/>
    <w:rsid w:val="00EE3E65"/>
    <w:rsid w:val="00EE3FDD"/>
    <w:rsid w:val="00EE65A6"/>
    <w:rsid w:val="00EE6A8C"/>
    <w:rsid w:val="00EE70B1"/>
    <w:rsid w:val="00EE7350"/>
    <w:rsid w:val="00EE74FC"/>
    <w:rsid w:val="00EE7DBD"/>
    <w:rsid w:val="00EF0053"/>
    <w:rsid w:val="00EF00A4"/>
    <w:rsid w:val="00EF036E"/>
    <w:rsid w:val="00EF1161"/>
    <w:rsid w:val="00EF35E6"/>
    <w:rsid w:val="00EF3A52"/>
    <w:rsid w:val="00EF3C2C"/>
    <w:rsid w:val="00EF3DA2"/>
    <w:rsid w:val="00EF474D"/>
    <w:rsid w:val="00EF4F00"/>
    <w:rsid w:val="00EF756B"/>
    <w:rsid w:val="00EF7DF6"/>
    <w:rsid w:val="00F0103E"/>
    <w:rsid w:val="00F01D0C"/>
    <w:rsid w:val="00F02450"/>
    <w:rsid w:val="00F02515"/>
    <w:rsid w:val="00F02ADA"/>
    <w:rsid w:val="00F04536"/>
    <w:rsid w:val="00F045DA"/>
    <w:rsid w:val="00F04EE2"/>
    <w:rsid w:val="00F063CF"/>
    <w:rsid w:val="00F06EA2"/>
    <w:rsid w:val="00F07E93"/>
    <w:rsid w:val="00F1038F"/>
    <w:rsid w:val="00F10FCD"/>
    <w:rsid w:val="00F11752"/>
    <w:rsid w:val="00F13F06"/>
    <w:rsid w:val="00F14A56"/>
    <w:rsid w:val="00F1672C"/>
    <w:rsid w:val="00F16A5D"/>
    <w:rsid w:val="00F20628"/>
    <w:rsid w:val="00F20D23"/>
    <w:rsid w:val="00F22337"/>
    <w:rsid w:val="00F223C8"/>
    <w:rsid w:val="00F22E81"/>
    <w:rsid w:val="00F22FCD"/>
    <w:rsid w:val="00F23BA6"/>
    <w:rsid w:val="00F2403C"/>
    <w:rsid w:val="00F24DB4"/>
    <w:rsid w:val="00F2773B"/>
    <w:rsid w:val="00F27A53"/>
    <w:rsid w:val="00F306F0"/>
    <w:rsid w:val="00F31483"/>
    <w:rsid w:val="00F31A05"/>
    <w:rsid w:val="00F3207B"/>
    <w:rsid w:val="00F32FE1"/>
    <w:rsid w:val="00F33C82"/>
    <w:rsid w:val="00F343B3"/>
    <w:rsid w:val="00F3566E"/>
    <w:rsid w:val="00F36593"/>
    <w:rsid w:val="00F37496"/>
    <w:rsid w:val="00F41130"/>
    <w:rsid w:val="00F42683"/>
    <w:rsid w:val="00F42D8D"/>
    <w:rsid w:val="00F441B9"/>
    <w:rsid w:val="00F44922"/>
    <w:rsid w:val="00F449DE"/>
    <w:rsid w:val="00F44CE8"/>
    <w:rsid w:val="00F450DD"/>
    <w:rsid w:val="00F45B59"/>
    <w:rsid w:val="00F46EF7"/>
    <w:rsid w:val="00F46F62"/>
    <w:rsid w:val="00F47327"/>
    <w:rsid w:val="00F47406"/>
    <w:rsid w:val="00F50D3F"/>
    <w:rsid w:val="00F528D9"/>
    <w:rsid w:val="00F533F6"/>
    <w:rsid w:val="00F535DA"/>
    <w:rsid w:val="00F53B19"/>
    <w:rsid w:val="00F54B4B"/>
    <w:rsid w:val="00F55A32"/>
    <w:rsid w:val="00F56016"/>
    <w:rsid w:val="00F56291"/>
    <w:rsid w:val="00F565D6"/>
    <w:rsid w:val="00F56D7A"/>
    <w:rsid w:val="00F604D5"/>
    <w:rsid w:val="00F60567"/>
    <w:rsid w:val="00F60FB5"/>
    <w:rsid w:val="00F6107A"/>
    <w:rsid w:val="00F61258"/>
    <w:rsid w:val="00F6286B"/>
    <w:rsid w:val="00F6291F"/>
    <w:rsid w:val="00F6305E"/>
    <w:rsid w:val="00F63458"/>
    <w:rsid w:val="00F63A07"/>
    <w:rsid w:val="00F63A62"/>
    <w:rsid w:val="00F65575"/>
    <w:rsid w:val="00F65E93"/>
    <w:rsid w:val="00F66094"/>
    <w:rsid w:val="00F665E9"/>
    <w:rsid w:val="00F670FF"/>
    <w:rsid w:val="00F672B3"/>
    <w:rsid w:val="00F676A9"/>
    <w:rsid w:val="00F67B05"/>
    <w:rsid w:val="00F67FB4"/>
    <w:rsid w:val="00F71312"/>
    <w:rsid w:val="00F71488"/>
    <w:rsid w:val="00F71F1B"/>
    <w:rsid w:val="00F73E38"/>
    <w:rsid w:val="00F75321"/>
    <w:rsid w:val="00F76AE2"/>
    <w:rsid w:val="00F775DD"/>
    <w:rsid w:val="00F77876"/>
    <w:rsid w:val="00F77CB1"/>
    <w:rsid w:val="00F77E98"/>
    <w:rsid w:val="00F80598"/>
    <w:rsid w:val="00F805D9"/>
    <w:rsid w:val="00F80796"/>
    <w:rsid w:val="00F80A3B"/>
    <w:rsid w:val="00F810D8"/>
    <w:rsid w:val="00F81946"/>
    <w:rsid w:val="00F81D75"/>
    <w:rsid w:val="00F828D4"/>
    <w:rsid w:val="00F828ED"/>
    <w:rsid w:val="00F84131"/>
    <w:rsid w:val="00F8429A"/>
    <w:rsid w:val="00F847E9"/>
    <w:rsid w:val="00F84C07"/>
    <w:rsid w:val="00F855FD"/>
    <w:rsid w:val="00F864A2"/>
    <w:rsid w:val="00F91525"/>
    <w:rsid w:val="00F917AB"/>
    <w:rsid w:val="00F91D78"/>
    <w:rsid w:val="00F93C63"/>
    <w:rsid w:val="00F94313"/>
    <w:rsid w:val="00F9433E"/>
    <w:rsid w:val="00F943B4"/>
    <w:rsid w:val="00F946AB"/>
    <w:rsid w:val="00F9661D"/>
    <w:rsid w:val="00F9662E"/>
    <w:rsid w:val="00F9742A"/>
    <w:rsid w:val="00F97516"/>
    <w:rsid w:val="00F97E22"/>
    <w:rsid w:val="00FA017F"/>
    <w:rsid w:val="00FA1511"/>
    <w:rsid w:val="00FA1B14"/>
    <w:rsid w:val="00FA1C18"/>
    <w:rsid w:val="00FA1E80"/>
    <w:rsid w:val="00FA2B60"/>
    <w:rsid w:val="00FA449A"/>
    <w:rsid w:val="00FA4D48"/>
    <w:rsid w:val="00FA5ACD"/>
    <w:rsid w:val="00FA5BE3"/>
    <w:rsid w:val="00FA6DEB"/>
    <w:rsid w:val="00FA6F78"/>
    <w:rsid w:val="00FA706E"/>
    <w:rsid w:val="00FA748B"/>
    <w:rsid w:val="00FB0198"/>
    <w:rsid w:val="00FB1C64"/>
    <w:rsid w:val="00FB22DE"/>
    <w:rsid w:val="00FB286B"/>
    <w:rsid w:val="00FB2B9C"/>
    <w:rsid w:val="00FB3E19"/>
    <w:rsid w:val="00FB3FB7"/>
    <w:rsid w:val="00FB4955"/>
    <w:rsid w:val="00FB511F"/>
    <w:rsid w:val="00FB552C"/>
    <w:rsid w:val="00FB67BD"/>
    <w:rsid w:val="00FB6C31"/>
    <w:rsid w:val="00FB7128"/>
    <w:rsid w:val="00FB7A6D"/>
    <w:rsid w:val="00FC1FD6"/>
    <w:rsid w:val="00FC25C9"/>
    <w:rsid w:val="00FC2EBD"/>
    <w:rsid w:val="00FC3281"/>
    <w:rsid w:val="00FC385D"/>
    <w:rsid w:val="00FC3C9D"/>
    <w:rsid w:val="00FC4D7E"/>
    <w:rsid w:val="00FC5F1D"/>
    <w:rsid w:val="00FC7CED"/>
    <w:rsid w:val="00FC7E34"/>
    <w:rsid w:val="00FD10CE"/>
    <w:rsid w:val="00FD1358"/>
    <w:rsid w:val="00FD21DC"/>
    <w:rsid w:val="00FD2E87"/>
    <w:rsid w:val="00FD35D1"/>
    <w:rsid w:val="00FD43F0"/>
    <w:rsid w:val="00FD443E"/>
    <w:rsid w:val="00FD551D"/>
    <w:rsid w:val="00FD6BE1"/>
    <w:rsid w:val="00FD6E54"/>
    <w:rsid w:val="00FD734C"/>
    <w:rsid w:val="00FD7C99"/>
    <w:rsid w:val="00FD7EDD"/>
    <w:rsid w:val="00FE053B"/>
    <w:rsid w:val="00FE0599"/>
    <w:rsid w:val="00FE06A5"/>
    <w:rsid w:val="00FE09D5"/>
    <w:rsid w:val="00FE0C0C"/>
    <w:rsid w:val="00FE13E8"/>
    <w:rsid w:val="00FE57E0"/>
    <w:rsid w:val="00FE5B0E"/>
    <w:rsid w:val="00FE5D4A"/>
    <w:rsid w:val="00FE6728"/>
    <w:rsid w:val="00FE6D64"/>
    <w:rsid w:val="00FE7611"/>
    <w:rsid w:val="00FE7C95"/>
    <w:rsid w:val="00FF0E03"/>
    <w:rsid w:val="00FF15C0"/>
    <w:rsid w:val="00FF3327"/>
    <w:rsid w:val="00FF4210"/>
    <w:rsid w:val="00FF4A28"/>
    <w:rsid w:val="00FF5CAE"/>
    <w:rsid w:val="00FF5FB2"/>
    <w:rsid w:val="00FF68FA"/>
    <w:rsid w:val="00FF73C0"/>
    <w:rsid w:val="00FF7B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7FB7E7BE"/>
  <w15:docId w15:val="{5BD3018E-84AA-4C66-9B43-CD23F7375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660A"/>
    <w:pPr>
      <w:spacing w:after="0" w:line="360" w:lineRule="auto"/>
      <w:jc w:val="both"/>
    </w:pPr>
    <w:rPr>
      <w:rFonts w:eastAsia="Times New Roman" w:cs="Times New Roman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63474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E660A"/>
    <w:pPr>
      <w:keepNext/>
      <w:keepLines/>
      <w:spacing w:before="200"/>
      <w:outlineLvl w:val="1"/>
    </w:pPr>
    <w:rPr>
      <w:rFonts w:eastAsiaTheme="majorEastAsia" w:cstheme="majorBidi"/>
      <w:b/>
      <w:bCs/>
      <w:color w:val="76923C" w:themeColor="accent3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605DF"/>
    <w:pPr>
      <w:keepNext/>
      <w:keepLines/>
      <w:spacing w:before="200"/>
      <w:outlineLvl w:val="2"/>
    </w:pPr>
    <w:rPr>
      <w:rFonts w:eastAsiaTheme="majorEastAsia" w:cstheme="majorBidi"/>
      <w:bCs/>
      <w:color w:val="7F7F7F" w:themeColor="text1" w:themeTint="80"/>
      <w:sz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F306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A2465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A3035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A30352"/>
    <w:rPr>
      <w:rFonts w:eastAsia="Times New Roman" w:cs="Times New Roman"/>
      <w:szCs w:val="24"/>
      <w:lang w:eastAsia="es-ES"/>
    </w:rPr>
  </w:style>
  <w:style w:type="paragraph" w:styleId="Piedepgina">
    <w:name w:val="footer"/>
    <w:basedOn w:val="Normal"/>
    <w:link w:val="PiedepginaCar"/>
    <w:rsid w:val="00A3035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30352"/>
    <w:rPr>
      <w:rFonts w:eastAsia="Times New Roman" w:cs="Times New Roman"/>
      <w:szCs w:val="24"/>
      <w:lang w:eastAsia="es-ES"/>
    </w:rPr>
  </w:style>
  <w:style w:type="paragraph" w:styleId="TDC1">
    <w:name w:val="toc 1"/>
    <w:basedOn w:val="Normal"/>
    <w:next w:val="Normal"/>
    <w:autoRedefine/>
    <w:uiPriority w:val="39"/>
    <w:rsid w:val="00A30352"/>
    <w:pPr>
      <w:tabs>
        <w:tab w:val="left" w:pos="284"/>
        <w:tab w:val="right" w:leader="dot" w:pos="9060"/>
      </w:tabs>
    </w:pPr>
    <w:rPr>
      <w:noProof/>
      <w:color w:val="595959" w:themeColor="text1" w:themeTint="A6"/>
    </w:rPr>
  </w:style>
  <w:style w:type="character" w:styleId="Hipervnculo">
    <w:name w:val="Hyperlink"/>
    <w:basedOn w:val="Fuentedeprrafopredeter"/>
    <w:uiPriority w:val="99"/>
    <w:rsid w:val="00A30352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A30352"/>
    <w:pPr>
      <w:ind w:left="720"/>
      <w:contextualSpacing/>
    </w:pPr>
  </w:style>
  <w:style w:type="paragraph" w:customStyle="1" w:styleId="Indice">
    <w:name w:val="Indice"/>
    <w:basedOn w:val="Normal"/>
    <w:next w:val="Normal"/>
    <w:link w:val="IndiceCar"/>
    <w:qFormat/>
    <w:rsid w:val="00F56D7A"/>
    <w:rPr>
      <w:b/>
      <w:color w:val="365F91" w:themeColor="accent1" w:themeShade="BF"/>
      <w:sz w:val="36"/>
      <w:szCs w:val="36"/>
    </w:rPr>
  </w:style>
  <w:style w:type="character" w:customStyle="1" w:styleId="IndiceCar">
    <w:name w:val="Indice Car"/>
    <w:basedOn w:val="Fuentedeprrafopredeter"/>
    <w:link w:val="Indice"/>
    <w:rsid w:val="00F56D7A"/>
    <w:rPr>
      <w:rFonts w:eastAsia="Times New Roman" w:cs="Times New Roman"/>
      <w:b/>
      <w:color w:val="365F91" w:themeColor="accent1" w:themeShade="BF"/>
      <w:sz w:val="36"/>
      <w:szCs w:val="36"/>
      <w:lang w:eastAsia="es-ES"/>
    </w:rPr>
  </w:style>
  <w:style w:type="paragraph" w:customStyle="1" w:styleId="indice1">
    <w:name w:val="indice 1"/>
    <w:basedOn w:val="Normal"/>
    <w:link w:val="indice1Car"/>
    <w:rsid w:val="00A30352"/>
    <w:rPr>
      <w:rFonts w:cstheme="minorHAnsi"/>
      <w:color w:val="008743"/>
    </w:rPr>
  </w:style>
  <w:style w:type="character" w:customStyle="1" w:styleId="indice1Car">
    <w:name w:val="indice 1 Car"/>
    <w:basedOn w:val="Fuentedeprrafopredeter"/>
    <w:link w:val="indice1"/>
    <w:rsid w:val="00A30352"/>
    <w:rPr>
      <w:rFonts w:eastAsia="Times New Roman" w:cstheme="minorHAnsi"/>
      <w:color w:val="008743"/>
      <w:szCs w:val="24"/>
      <w:lang w:eastAsia="es-ES"/>
    </w:rPr>
  </w:style>
  <w:style w:type="paragraph" w:customStyle="1" w:styleId="TtuloPrincipal">
    <w:name w:val="TítuloPrincipal"/>
    <w:basedOn w:val="Prrafodelista"/>
    <w:next w:val="Normal"/>
    <w:qFormat/>
    <w:rsid w:val="00A30352"/>
    <w:pPr>
      <w:numPr>
        <w:numId w:val="1"/>
      </w:numPr>
    </w:pPr>
    <w:rPr>
      <w:b/>
      <w:color w:val="008941"/>
      <w:sz w:val="36"/>
      <w:szCs w:val="36"/>
    </w:rPr>
  </w:style>
  <w:style w:type="paragraph" w:styleId="Descripcin">
    <w:name w:val="caption"/>
    <w:basedOn w:val="Normal"/>
    <w:next w:val="Normal"/>
    <w:unhideWhenUsed/>
    <w:qFormat/>
    <w:rsid w:val="00A30352"/>
    <w:pPr>
      <w:spacing w:after="200" w:line="240" w:lineRule="auto"/>
    </w:pPr>
    <w:rPr>
      <w:b/>
      <w:bCs/>
      <w:color w:val="008943"/>
      <w:sz w:val="18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3035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30352"/>
    <w:rPr>
      <w:rFonts w:ascii="Tahoma" w:eastAsia="Times New Roman" w:hAnsi="Tahoma" w:cs="Tahoma"/>
      <w:sz w:val="16"/>
      <w:szCs w:val="16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9E660A"/>
    <w:rPr>
      <w:rFonts w:eastAsiaTheme="majorEastAsia" w:cstheme="majorBidi"/>
      <w:b/>
      <w:bCs/>
      <w:color w:val="76923C" w:themeColor="accent3" w:themeShade="BF"/>
      <w:sz w:val="26"/>
      <w:szCs w:val="2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E605DF"/>
    <w:rPr>
      <w:rFonts w:eastAsiaTheme="majorEastAsia" w:cstheme="majorBidi"/>
      <w:bCs/>
      <w:color w:val="7F7F7F" w:themeColor="text1" w:themeTint="80"/>
      <w:sz w:val="24"/>
      <w:szCs w:val="24"/>
      <w:lang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0E0947"/>
    <w:pPr>
      <w:spacing w:after="100"/>
      <w:ind w:left="440"/>
    </w:pPr>
  </w:style>
  <w:style w:type="paragraph" w:styleId="TDC2">
    <w:name w:val="toc 2"/>
    <w:basedOn w:val="Normal"/>
    <w:next w:val="Normal"/>
    <w:autoRedefine/>
    <w:uiPriority w:val="39"/>
    <w:unhideWhenUsed/>
    <w:rsid w:val="000E0947"/>
    <w:pPr>
      <w:spacing w:after="100"/>
      <w:ind w:left="220"/>
    </w:pPr>
  </w:style>
  <w:style w:type="character" w:customStyle="1" w:styleId="Ttulo1Car">
    <w:name w:val="Título 1 Car"/>
    <w:basedOn w:val="Fuentedeprrafopredeter"/>
    <w:link w:val="Ttulo1"/>
    <w:uiPriority w:val="9"/>
    <w:rsid w:val="006347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s-ES"/>
    </w:rPr>
  </w:style>
  <w:style w:type="paragraph" w:customStyle="1" w:styleId="Tabletext">
    <w:name w:val="Tabletext"/>
    <w:basedOn w:val="Normal"/>
    <w:rsid w:val="00D103AD"/>
    <w:pPr>
      <w:keepLines/>
      <w:widowControl w:val="0"/>
      <w:spacing w:after="120" w:line="240" w:lineRule="atLeast"/>
      <w:jc w:val="left"/>
    </w:pPr>
    <w:rPr>
      <w:rFonts w:ascii="Times New Roman" w:hAnsi="Times New Roman"/>
      <w:sz w:val="20"/>
      <w:szCs w:val="20"/>
      <w:lang w:val="en-US" w:eastAsia="en-US"/>
    </w:rPr>
  </w:style>
  <w:style w:type="table" w:styleId="Tablaconcuadrcula">
    <w:name w:val="Table Grid"/>
    <w:basedOn w:val="Tablanormal"/>
    <w:uiPriority w:val="59"/>
    <w:rsid w:val="00F660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4Car">
    <w:name w:val="Título 4 Car"/>
    <w:basedOn w:val="Fuentedeprrafopredeter"/>
    <w:link w:val="Ttulo4"/>
    <w:uiPriority w:val="9"/>
    <w:rsid w:val="005F3066"/>
    <w:rPr>
      <w:rFonts w:asciiTheme="majorHAnsi" w:eastAsiaTheme="majorEastAsia" w:hAnsiTheme="majorHAnsi" w:cstheme="majorBidi"/>
      <w:b/>
      <w:bCs/>
      <w:i/>
      <w:iCs/>
      <w:color w:val="4F81BD" w:themeColor="accent1"/>
      <w:szCs w:val="24"/>
      <w:lang w:eastAsia="es-ES"/>
    </w:rPr>
  </w:style>
  <w:style w:type="paragraph" w:customStyle="1" w:styleId="TableSmall">
    <w:name w:val="Table_Small"/>
    <w:basedOn w:val="Normal"/>
    <w:rsid w:val="005F3066"/>
    <w:pPr>
      <w:spacing w:before="40" w:after="40" w:line="240" w:lineRule="auto"/>
      <w:jc w:val="left"/>
    </w:pPr>
    <w:rPr>
      <w:rFonts w:ascii="Arial" w:hAnsi="Arial"/>
      <w:sz w:val="16"/>
      <w:szCs w:val="20"/>
      <w:lang w:val="en-US" w:eastAsia="en-US"/>
    </w:rPr>
  </w:style>
  <w:style w:type="paragraph" w:customStyle="1" w:styleId="Default">
    <w:name w:val="Default"/>
    <w:rsid w:val="000405B9"/>
    <w:pPr>
      <w:autoSpaceDE w:val="0"/>
      <w:autoSpaceDN w:val="0"/>
      <w:adjustRightInd w:val="0"/>
      <w:spacing w:after="0" w:line="240" w:lineRule="auto"/>
    </w:pPr>
    <w:rPr>
      <w:rFonts w:ascii="Tahoma" w:hAnsi="Tahoma" w:cs="Tahoma"/>
      <w:color w:val="000000"/>
      <w:sz w:val="24"/>
      <w:szCs w:val="24"/>
      <w:lang w:val="es-AR"/>
    </w:rPr>
  </w:style>
  <w:style w:type="character" w:styleId="Hipervnculovisitado">
    <w:name w:val="FollowedHyperlink"/>
    <w:basedOn w:val="Fuentedeprrafopredeter"/>
    <w:uiPriority w:val="99"/>
    <w:semiHidden/>
    <w:unhideWhenUsed/>
    <w:rsid w:val="00CB7858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Fuentedeprrafopredeter"/>
    <w:rsid w:val="005F253F"/>
  </w:style>
  <w:style w:type="table" w:styleId="Listaclara-nfasis3">
    <w:name w:val="Light List Accent 3"/>
    <w:basedOn w:val="Tablanormal"/>
    <w:uiPriority w:val="61"/>
    <w:rsid w:val="00774A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Sombreadoclaro-nfasis3">
    <w:name w:val="Light Shading Accent 3"/>
    <w:basedOn w:val="Tablanormal"/>
    <w:uiPriority w:val="60"/>
    <w:rsid w:val="00D86DDB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customStyle="1" w:styleId="GridTable2-Accent31">
    <w:name w:val="Grid Table 2 - Accent 31"/>
    <w:basedOn w:val="Tablanormal"/>
    <w:uiPriority w:val="47"/>
    <w:rsid w:val="00027ED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GridTable1Light-Accent31">
    <w:name w:val="Grid Table 1 Light - Accent 31"/>
    <w:basedOn w:val="Tablanormal"/>
    <w:uiPriority w:val="46"/>
    <w:rsid w:val="004E5FA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3-Accent31">
    <w:name w:val="Grid Table 3 - Accent 31"/>
    <w:basedOn w:val="Tablanormal"/>
    <w:uiPriority w:val="48"/>
    <w:rsid w:val="00C50CC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customStyle="1" w:styleId="GridTable4-Accent31">
    <w:name w:val="Grid Table 4 - Accent 31"/>
    <w:basedOn w:val="Tablanormal"/>
    <w:uiPriority w:val="49"/>
    <w:rsid w:val="0058299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Sombreadoclaro-nfasis1">
    <w:name w:val="Light Shading Accent 1"/>
    <w:basedOn w:val="Tablanormal"/>
    <w:uiPriority w:val="60"/>
    <w:rsid w:val="00BC050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">
    <w:name w:val="Light Shading"/>
    <w:basedOn w:val="Tablanormal"/>
    <w:uiPriority w:val="60"/>
    <w:rsid w:val="004A5C5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il">
    <w:name w:val="il"/>
    <w:basedOn w:val="Fuentedeprrafopredeter"/>
    <w:rsid w:val="00A31A09"/>
  </w:style>
  <w:style w:type="character" w:customStyle="1" w:styleId="ListLabel55">
    <w:name w:val="ListLabel 55"/>
    <w:qFormat/>
    <w:rsid w:val="00533C9C"/>
    <w:rPr>
      <w:sz w:val="20"/>
    </w:rPr>
  </w:style>
  <w:style w:type="paragraph" w:styleId="NormalWeb">
    <w:name w:val="Normal (Web)"/>
    <w:basedOn w:val="Normal"/>
    <w:uiPriority w:val="99"/>
    <w:unhideWhenUsed/>
    <w:rsid w:val="00044BBE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lang w:val="es-AR" w:eastAsia="es-AR"/>
    </w:rPr>
  </w:style>
  <w:style w:type="character" w:styleId="CdigoHTML">
    <w:name w:val="HTML Code"/>
    <w:basedOn w:val="Fuentedeprrafopredeter"/>
    <w:uiPriority w:val="99"/>
    <w:semiHidden/>
    <w:unhideWhenUsed/>
    <w:rsid w:val="00044BBE"/>
    <w:rPr>
      <w:rFonts w:ascii="Courier New" w:eastAsia="Times New Roman" w:hAnsi="Courier New" w:cs="Courier New"/>
      <w:sz w:val="20"/>
      <w:szCs w:val="20"/>
    </w:rPr>
  </w:style>
  <w:style w:type="character" w:customStyle="1" w:styleId="expand-control-icon">
    <w:name w:val="expand-control-icon"/>
    <w:basedOn w:val="Fuentedeprrafopredeter"/>
    <w:rsid w:val="00044BBE"/>
  </w:style>
  <w:style w:type="character" w:customStyle="1" w:styleId="expand-control-text">
    <w:name w:val="expand-control-text"/>
    <w:basedOn w:val="Fuentedeprrafopredeter"/>
    <w:rsid w:val="00044BBE"/>
  </w:style>
  <w:style w:type="character" w:styleId="Textoennegrita">
    <w:name w:val="Strong"/>
    <w:basedOn w:val="Fuentedeprrafopredeter"/>
    <w:uiPriority w:val="22"/>
    <w:qFormat/>
    <w:rsid w:val="002121EC"/>
    <w:rPr>
      <w:b/>
      <w:bCs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3B7711"/>
    <w:rPr>
      <w:color w:val="605E5C"/>
      <w:shd w:val="clear" w:color="auto" w:fill="E1DFDD"/>
    </w:rPr>
  </w:style>
  <w:style w:type="character" w:customStyle="1" w:styleId="Ttulo5Car">
    <w:name w:val="Título 5 Car"/>
    <w:basedOn w:val="Fuentedeprrafopredeter"/>
    <w:link w:val="Ttulo5"/>
    <w:uiPriority w:val="9"/>
    <w:rsid w:val="00A24659"/>
    <w:rPr>
      <w:rFonts w:asciiTheme="majorHAnsi" w:eastAsiaTheme="majorEastAsia" w:hAnsiTheme="majorHAnsi" w:cstheme="majorBidi"/>
      <w:color w:val="365F91" w:themeColor="accent1" w:themeShade="BF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39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1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94454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1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91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907178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7425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8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8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91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02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3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4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34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2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7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7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8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42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75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858536">
          <w:marLeft w:val="0"/>
          <w:marRight w:val="0"/>
          <w:marTop w:val="150"/>
          <w:marBottom w:val="15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7795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81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418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0994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78857597">
          <w:marLeft w:val="0"/>
          <w:marRight w:val="0"/>
          <w:marTop w:val="150"/>
          <w:marBottom w:val="15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3394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90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683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334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630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4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0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0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7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1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28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01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2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37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1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4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378375">
          <w:marLeft w:val="0"/>
          <w:marRight w:val="0"/>
          <w:marTop w:val="150"/>
          <w:marBottom w:val="15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616326783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249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256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8396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8514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2966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8473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8738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0161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4736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3929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9527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4410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4543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6003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5399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942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5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0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39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13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6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128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19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66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09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00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48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75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14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57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2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6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92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7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1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37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5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4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8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43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8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56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1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9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2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9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2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9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36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4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519708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2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7916243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74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676714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3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197860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57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697954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0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32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4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7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2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16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4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69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1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657885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70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3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78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7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7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35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3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1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2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5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3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6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2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8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46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74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0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7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9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1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1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9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7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4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66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6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solis\Desktop\Template%20-%20Reporte%20de%20Avance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8070F7-7694-4803-B742-138883CE15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 - Reporte de Avance.dotx</Template>
  <TotalTime>1195</TotalTime>
  <Pages>5</Pages>
  <Words>935</Words>
  <Characters>5144</Characters>
  <Application>Microsoft Office Word</Application>
  <DocSecurity>0</DocSecurity>
  <Lines>42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Template - Reporte de Avance</vt:lpstr>
      <vt:lpstr>Template - Reporte de Avance</vt:lpstr>
    </vt:vector>
  </TitlesOfParts>
  <Company>Hewlett-Packard</Company>
  <LinksUpToDate>false</LinksUpToDate>
  <CharactersWithSpaces>6067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- Reporte de Avance</dc:title>
  <dc:creator>esolis</dc:creator>
  <cp:lastModifiedBy>Sabon</cp:lastModifiedBy>
  <cp:revision>18</cp:revision>
  <cp:lastPrinted>2015-04-24T19:15:00Z</cp:lastPrinted>
  <dcterms:created xsi:type="dcterms:W3CDTF">2019-05-23T00:05:00Z</dcterms:created>
  <dcterms:modified xsi:type="dcterms:W3CDTF">2019-06-19T02:57:00Z</dcterms:modified>
</cp:coreProperties>
</file>