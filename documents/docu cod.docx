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E654F" w14:textId="0D2CAEB7" w:rsidR="00A30352" w:rsidRPr="00213F2D" w:rsidRDefault="007432D4" w:rsidP="00A30352">
      <w:pPr>
        <w:rPr>
          <w:rFonts w:cstheme="minorHAnsi"/>
          <w:szCs w:val="22"/>
        </w:rPr>
      </w:pPr>
      <w:r w:rsidRPr="00213F2D">
        <w:rPr>
          <w:rFonts w:cstheme="minorHAnsi"/>
          <w:noProof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968A0" wp14:editId="5A7064D0">
                <wp:simplePos x="0" y="0"/>
                <wp:positionH relativeFrom="column">
                  <wp:posOffset>3223260</wp:posOffset>
                </wp:positionH>
                <wp:positionV relativeFrom="paragraph">
                  <wp:posOffset>7620</wp:posOffset>
                </wp:positionV>
                <wp:extent cx="3632835" cy="10439400"/>
                <wp:effectExtent l="0" t="0" r="571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835" cy="10439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F8EE1" id="Rectangle 2" o:spid="_x0000_s1026" style="position:absolute;margin-left:253.8pt;margin-top:.6pt;width:286.05pt;height:8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" fillcolor="#938953 [1614]" stroked="f"/>
            </w:pict>
          </mc:Fallback>
        </mc:AlternateContent>
      </w:r>
      <w:r w:rsidRPr="00213F2D">
        <w:rPr>
          <w:rFonts w:cstheme="minorHAnsi"/>
          <w:noProof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F69D224" wp14:editId="063763E6">
                <wp:simplePos x="0" y="0"/>
                <wp:positionH relativeFrom="column">
                  <wp:posOffset>-720090</wp:posOffset>
                </wp:positionH>
                <wp:positionV relativeFrom="paragraph">
                  <wp:posOffset>884555</wp:posOffset>
                </wp:positionV>
                <wp:extent cx="7970520" cy="263525"/>
                <wp:effectExtent l="0" t="0" r="0" b="3175"/>
                <wp:wrapThrough wrapText="bothSides">
                  <wp:wrapPolygon edited="0">
                    <wp:start x="0" y="0"/>
                    <wp:lineTo x="0" y="20299"/>
                    <wp:lineTo x="21528" y="20299"/>
                    <wp:lineTo x="21528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0520" cy="263525"/>
                        </a:xfrm>
                        <a:prstGeom prst="rect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3A7E3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9977FA" id="Rectangle 5" o:spid="_x0000_s1026" style="position:absolute;margin-left:-56.7pt;margin-top:69.65pt;width:627.6pt;height:2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" fillcolor="#414042" stroked="f" strokecolor="#3a7e3d" strokeweight="3pt">
                <v:shadow color="#4e6128 [1606]" opacity=".5" offset="1pt"/>
                <w10:wrap type="through"/>
              </v:rect>
            </w:pict>
          </mc:Fallback>
        </mc:AlternateContent>
      </w:r>
      <w:r w:rsidRPr="00213F2D">
        <w:rPr>
          <w:rFonts w:cstheme="minorHAnsi"/>
          <w:noProof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D8AF6D" wp14:editId="32412980">
                <wp:simplePos x="0" y="0"/>
                <wp:positionH relativeFrom="column">
                  <wp:posOffset>-904875</wp:posOffset>
                </wp:positionH>
                <wp:positionV relativeFrom="paragraph">
                  <wp:posOffset>-1256665</wp:posOffset>
                </wp:positionV>
                <wp:extent cx="3804920" cy="1258570"/>
                <wp:effectExtent l="0" t="0" r="5080" b="0"/>
                <wp:wrapThrough wrapText="bothSides">
                  <wp:wrapPolygon edited="0">
                    <wp:start x="0" y="0"/>
                    <wp:lineTo x="0" y="21251"/>
                    <wp:lineTo x="21521" y="21251"/>
                    <wp:lineTo x="21521" y="0"/>
                    <wp:lineTo x="0" y="0"/>
                  </wp:wrapPolygon>
                </wp:wrapThrough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4920" cy="12585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50219" id="Rectangle 3" o:spid="_x0000_s1026" style="position:absolute;margin-left:-71.25pt;margin-top:-98.95pt;width:299.6pt;height:99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" fillcolor="#548dd4 [1951]" stroked="f">
                <w10:wrap type="through"/>
              </v:rect>
            </w:pict>
          </mc:Fallback>
        </mc:AlternateContent>
      </w:r>
    </w:p>
    <w:p w14:paraId="46314EF5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6CAEDCE0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0B5C6F58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74284115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4755B2B9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3DB632DB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11C9D89F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0788162B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0AC73143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16B98F50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67BBBDD6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286EA96A" w14:textId="77777777" w:rsidR="00A30352" w:rsidRPr="00213F2D" w:rsidRDefault="00A30352" w:rsidP="00A30352">
      <w:pPr>
        <w:rPr>
          <w:rFonts w:cstheme="minorHAnsi"/>
          <w:szCs w:val="22"/>
          <w:u w:val="single"/>
        </w:rPr>
      </w:pPr>
    </w:p>
    <w:p w14:paraId="386605D9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3CFB3478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0C18A2E2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282D6FED" w14:textId="3CDAA4DA" w:rsidR="00A30352" w:rsidRPr="00213F2D" w:rsidRDefault="00F56D7A" w:rsidP="00A30352">
      <w:pPr>
        <w:rPr>
          <w:rFonts w:cstheme="minorHAnsi"/>
          <w:szCs w:val="22"/>
        </w:rPr>
      </w:pPr>
      <w:r w:rsidRPr="00213F2D">
        <w:rPr>
          <w:rFonts w:cstheme="minorHAnsi"/>
          <w:noProof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91116" wp14:editId="7A1358CE">
                <wp:simplePos x="0" y="0"/>
                <wp:positionH relativeFrom="page">
                  <wp:align>left</wp:align>
                </wp:positionH>
                <wp:positionV relativeFrom="paragraph">
                  <wp:posOffset>318135</wp:posOffset>
                </wp:positionV>
                <wp:extent cx="4013200" cy="21717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779A8" w14:textId="4F3B5AC6" w:rsidR="002D6F8B" w:rsidRDefault="00F56D7A" w:rsidP="00F56D7A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7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32"/>
                              </w:rPr>
                              <w:t>Trash Recolector</w:t>
                            </w:r>
                          </w:p>
                          <w:p w14:paraId="1E740D5B" w14:textId="47A5B8D5" w:rsidR="00F56D7A" w:rsidRPr="005F3066" w:rsidRDefault="00F56D7A" w:rsidP="00F56D7A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32"/>
                              </w:rPr>
                              <w:t>documentación de codigo</w:t>
                            </w:r>
                          </w:p>
                          <w:p w14:paraId="21F30B75" w14:textId="77777777" w:rsidR="002D6F8B" w:rsidRPr="005F3066" w:rsidRDefault="002D6F8B" w:rsidP="001438A3">
                            <w:pPr>
                              <w:spacing w:line="276" w:lineRule="auto"/>
                              <w:jc w:val="left"/>
                              <w:rPr>
                                <w:b/>
                                <w:sz w:val="9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911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5.05pt;width:316pt;height:171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HiswIAALo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" filled="f" stroked="f">
                <v:textbox>
                  <w:txbxContent>
                    <w:p w14:paraId="46A779A8" w14:textId="4F3B5AC6" w:rsidR="002D6F8B" w:rsidRDefault="00F56D7A" w:rsidP="00F56D7A">
                      <w:pPr>
                        <w:spacing w:line="276" w:lineRule="auto"/>
                        <w:jc w:val="center"/>
                        <w:rPr>
                          <w:b/>
                          <w:sz w:val="72"/>
                          <w:szCs w:val="32"/>
                        </w:rPr>
                      </w:pPr>
                      <w:r>
                        <w:rPr>
                          <w:b/>
                          <w:sz w:val="72"/>
                          <w:szCs w:val="32"/>
                        </w:rPr>
                        <w:t>Trash Recolector</w:t>
                      </w:r>
                    </w:p>
                    <w:p w14:paraId="1E740D5B" w14:textId="47A5B8D5" w:rsidR="00F56D7A" w:rsidRPr="005F3066" w:rsidRDefault="00F56D7A" w:rsidP="00F56D7A">
                      <w:pPr>
                        <w:spacing w:line="276" w:lineRule="auto"/>
                        <w:jc w:val="center"/>
                        <w:rPr>
                          <w:b/>
                          <w:sz w:val="48"/>
                          <w:szCs w:val="32"/>
                        </w:rPr>
                      </w:pPr>
                      <w:r>
                        <w:rPr>
                          <w:b/>
                          <w:sz w:val="72"/>
                          <w:szCs w:val="32"/>
                        </w:rPr>
                        <w:t>documentación de codigo</w:t>
                      </w:r>
                    </w:p>
                    <w:p w14:paraId="21F30B75" w14:textId="77777777" w:rsidR="002D6F8B" w:rsidRPr="005F3066" w:rsidRDefault="002D6F8B" w:rsidP="001438A3">
                      <w:pPr>
                        <w:spacing w:line="276" w:lineRule="auto"/>
                        <w:jc w:val="left"/>
                        <w:rPr>
                          <w:b/>
                          <w:sz w:val="96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2B96EF" w14:textId="4FB70F81" w:rsidR="00A30352" w:rsidRPr="00213F2D" w:rsidRDefault="00A30352" w:rsidP="00A30352">
      <w:pPr>
        <w:rPr>
          <w:rFonts w:cstheme="minorHAnsi"/>
          <w:szCs w:val="22"/>
        </w:rPr>
      </w:pPr>
    </w:p>
    <w:p w14:paraId="0D4A45BD" w14:textId="77777777" w:rsidR="00A30352" w:rsidRPr="00213F2D" w:rsidRDefault="00A30352" w:rsidP="00A30352">
      <w:pPr>
        <w:rPr>
          <w:rFonts w:cstheme="minorHAnsi"/>
          <w:szCs w:val="22"/>
          <w:lang w:val="es-CL" w:eastAsia="en-US"/>
        </w:rPr>
      </w:pPr>
    </w:p>
    <w:p w14:paraId="75622153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50A559CC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7272CFA2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3994629A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0C978564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2BE4FFD5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0B375231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6458E409" w14:textId="77777777" w:rsidR="00A30352" w:rsidRPr="00213F2D" w:rsidRDefault="00A30352" w:rsidP="00A30352">
      <w:pPr>
        <w:rPr>
          <w:rFonts w:cstheme="minorHAnsi"/>
          <w:szCs w:val="22"/>
        </w:rPr>
      </w:pPr>
    </w:p>
    <w:p w14:paraId="58B523A2" w14:textId="25C27182" w:rsidR="00044BBE" w:rsidRPr="00213F2D" w:rsidRDefault="00044BBE">
      <w:pPr>
        <w:spacing w:after="200" w:line="276" w:lineRule="auto"/>
        <w:jc w:val="left"/>
        <w:rPr>
          <w:rFonts w:cstheme="minorHAnsi"/>
          <w:szCs w:val="22"/>
        </w:rPr>
      </w:pPr>
      <w:r w:rsidRPr="00213F2D">
        <w:rPr>
          <w:rFonts w:cstheme="minorHAnsi"/>
          <w:szCs w:val="22"/>
        </w:rPr>
        <w:br w:type="page"/>
      </w:r>
    </w:p>
    <w:p w14:paraId="7186D423" w14:textId="202C4867" w:rsidR="002121EC" w:rsidRPr="00FC385D" w:rsidRDefault="00381FD1" w:rsidP="00F56D7A">
      <w:pPr>
        <w:pStyle w:val="Indice"/>
        <w:rPr>
          <w:rFonts w:ascii="Book Antiqua" w:hAnsi="Book Antiqua"/>
          <w:lang w:val="en-US"/>
        </w:rPr>
      </w:pPr>
      <w:r w:rsidRPr="00FC385D">
        <w:rPr>
          <w:rFonts w:ascii="Book Antiqua" w:hAnsi="Book Antiqua"/>
          <w:lang w:val="en-US"/>
        </w:rPr>
        <w:lastRenderedPageBreak/>
        <w:t>Introduction</w:t>
      </w:r>
    </w:p>
    <w:p w14:paraId="3FAF6EDC" w14:textId="54F8F815" w:rsidR="00F56D7A" w:rsidRDefault="00FC385D" w:rsidP="00FC385D">
      <w:pPr>
        <w:pStyle w:val="Ttulo4"/>
        <w:rPr>
          <w:rFonts w:ascii="Book Antiqua" w:hAnsi="Book Antiqua"/>
          <w:sz w:val="28"/>
          <w:lang w:val="en-US"/>
        </w:rPr>
      </w:pPr>
      <w:r w:rsidRPr="00FC385D">
        <w:rPr>
          <w:rFonts w:ascii="Book Antiqua" w:hAnsi="Book Antiqua"/>
          <w:sz w:val="28"/>
          <w:lang w:val="en-US"/>
        </w:rPr>
        <w:t>Description</w:t>
      </w:r>
      <w:r w:rsidR="00F56D7A" w:rsidRPr="00FC385D">
        <w:rPr>
          <w:rFonts w:ascii="Book Antiqua" w:hAnsi="Book Antiqua"/>
          <w:sz w:val="28"/>
          <w:lang w:val="en-US"/>
        </w:rPr>
        <w:t xml:space="preserve"> </w:t>
      </w:r>
      <w:r w:rsidR="00F56D7A" w:rsidRPr="00FC385D">
        <w:rPr>
          <w:rFonts w:ascii="Book Antiqua" w:hAnsi="Book Antiqua"/>
          <w:sz w:val="28"/>
          <w:lang w:val="en-US"/>
        </w:rPr>
        <w:t>Breve</w:t>
      </w:r>
      <w:r w:rsidR="00F56D7A" w:rsidRPr="00FC385D">
        <w:rPr>
          <w:rFonts w:ascii="Book Antiqua" w:hAnsi="Book Antiqua"/>
          <w:sz w:val="28"/>
          <w:lang w:val="en-US"/>
        </w:rPr>
        <w:t xml:space="preserve"> del </w:t>
      </w:r>
      <w:r w:rsidR="00381FD1" w:rsidRPr="00FC385D">
        <w:rPr>
          <w:rFonts w:ascii="Book Antiqua" w:hAnsi="Book Antiqua"/>
          <w:sz w:val="28"/>
          <w:lang w:val="en-US"/>
        </w:rPr>
        <w:t>Problem a</w:t>
      </w:r>
      <w:r w:rsidR="00F56D7A" w:rsidRPr="00FC385D">
        <w:rPr>
          <w:rFonts w:ascii="Book Antiqua" w:hAnsi="Book Antiqua"/>
          <w:sz w:val="28"/>
          <w:lang w:val="en-US"/>
        </w:rPr>
        <w:t>:</w:t>
      </w:r>
    </w:p>
    <w:p w14:paraId="1D0ADE68" w14:textId="77777777" w:rsidR="00FC385D" w:rsidRPr="00FC385D" w:rsidRDefault="00FC385D" w:rsidP="00FC385D">
      <w:pPr>
        <w:rPr>
          <w:lang w:val="en-US"/>
        </w:rPr>
      </w:pPr>
    </w:p>
    <w:p w14:paraId="65ECE49D" w14:textId="2D177DD3" w:rsidR="00F56D7A" w:rsidRDefault="00F56D7A" w:rsidP="00FC385D">
      <w:pPr>
        <w:rPr>
          <w:rFonts w:ascii="Book Antiqua" w:hAnsi="Book Antiqua"/>
          <w:sz w:val="24"/>
          <w:lang w:val="es-AR"/>
        </w:rPr>
      </w:pPr>
      <w:r w:rsidRPr="00FC385D">
        <w:rPr>
          <w:rFonts w:ascii="Book Antiqua" w:hAnsi="Book Antiqua"/>
          <w:sz w:val="24"/>
          <w:lang w:val="es-AR"/>
        </w:rPr>
        <w:t>La subsecretaría de medio ambiente del municipio de Tandil nos contactó para que los</w:t>
      </w:r>
      <w:r w:rsidR="00FC385D" w:rsidRPr="00FC385D">
        <w:rPr>
          <w:rFonts w:ascii="Book Antiqua" w:hAnsi="Book Antiqua"/>
          <w:sz w:val="24"/>
          <w:lang w:val="es-AR"/>
        </w:rPr>
        <w:t xml:space="preserve"> </w:t>
      </w:r>
      <w:r w:rsidRPr="00FC385D">
        <w:rPr>
          <w:rFonts w:ascii="Book Antiqua" w:hAnsi="Book Antiqua"/>
          <w:sz w:val="24"/>
          <w:lang w:val="es-AR"/>
        </w:rPr>
        <w:t>ayudemos con el desarrollo de una aplicación qu</w:t>
      </w:r>
      <w:r w:rsidR="00FC385D" w:rsidRPr="00FC385D">
        <w:rPr>
          <w:rFonts w:ascii="Book Antiqua" w:hAnsi="Book Antiqua"/>
          <w:sz w:val="24"/>
          <w:lang w:val="es-AR"/>
        </w:rPr>
        <w:t xml:space="preserve">e permita generar un mapa de la </w:t>
      </w:r>
      <w:r w:rsidRPr="00FC385D">
        <w:rPr>
          <w:rFonts w:ascii="Book Antiqua" w:hAnsi="Book Antiqua"/>
          <w:sz w:val="24"/>
          <w:lang w:val="es-AR"/>
        </w:rPr>
        <w:t>basura en la ciudad.</w:t>
      </w:r>
      <w:r w:rsidR="00FC385D" w:rsidRPr="00FC385D">
        <w:rPr>
          <w:rFonts w:ascii="Book Antiqua" w:hAnsi="Book Antiqua"/>
          <w:sz w:val="24"/>
          <w:lang w:val="es-AR"/>
        </w:rPr>
        <w:t xml:space="preserve"> S</w:t>
      </w:r>
      <w:r w:rsidR="00FC385D" w:rsidRPr="00FC385D">
        <w:rPr>
          <w:rFonts w:ascii="Book Antiqua" w:hAnsi="Book Antiqua"/>
          <w:sz w:val="24"/>
          <w:lang w:val="es-AR"/>
        </w:rPr>
        <w:t>e necesita contar con un mecanismo que permita a los</w:t>
      </w:r>
      <w:r w:rsidR="00FC385D" w:rsidRPr="00FC385D">
        <w:rPr>
          <w:rFonts w:ascii="Book Antiqua" w:hAnsi="Book Antiqua"/>
          <w:sz w:val="24"/>
          <w:lang w:val="es-AR"/>
        </w:rPr>
        <w:t xml:space="preserve"> ciudadanos reportar lugares de </w:t>
      </w:r>
      <w:r w:rsidR="00FC385D" w:rsidRPr="00FC385D">
        <w:rPr>
          <w:rFonts w:ascii="Book Antiqua" w:hAnsi="Book Antiqua"/>
          <w:sz w:val="24"/>
          <w:lang w:val="es-AR"/>
        </w:rPr>
        <w:t>la ciudad en los que se encuentre basura.</w:t>
      </w:r>
    </w:p>
    <w:p w14:paraId="4502FC4B" w14:textId="77777777" w:rsidR="00FC385D" w:rsidRDefault="00FC385D" w:rsidP="00FC385D">
      <w:pPr>
        <w:rPr>
          <w:rFonts w:ascii="Book Antiqua" w:hAnsi="Book Antiqua"/>
          <w:sz w:val="24"/>
          <w:lang w:val="es-AR"/>
        </w:rPr>
      </w:pPr>
    </w:p>
    <w:p w14:paraId="1E95B226" w14:textId="7F2B2691" w:rsidR="00FC385D" w:rsidRDefault="00FC385D" w:rsidP="00FC385D">
      <w:pPr>
        <w:pStyle w:val="Indice"/>
        <w:rPr>
          <w:lang w:val="es-AR"/>
        </w:rPr>
      </w:pPr>
      <w:r>
        <w:rPr>
          <w:lang w:val="es-AR"/>
        </w:rPr>
        <w:t>Herramientas utilizadas</w:t>
      </w:r>
    </w:p>
    <w:p w14:paraId="6F9E78A0" w14:textId="0D74856A" w:rsidR="00FC385D" w:rsidRDefault="00FC385D" w:rsidP="00FC385D">
      <w:pPr>
        <w:rPr>
          <w:rFonts w:ascii="Book Antiqua" w:hAnsi="Book Antiqua"/>
          <w:sz w:val="24"/>
          <w:lang w:val="es-AR"/>
        </w:rPr>
      </w:pPr>
      <w:r>
        <w:rPr>
          <w:rFonts w:ascii="Book Antiqua" w:hAnsi="Book Antiqua"/>
          <w:sz w:val="24"/>
          <w:lang w:val="es-AR"/>
        </w:rPr>
        <w:t>Como primera instancia se definió y debatió, en base a los conocimientos en común de los integrantes, con que tecnología/s se iba a des</w:t>
      </w:r>
      <w:r>
        <w:rPr>
          <w:rFonts w:ascii="Book Antiqua" w:hAnsi="Book Antiqua"/>
          <w:sz w:val="24"/>
          <w:lang w:val="es-AR"/>
        </w:rPr>
        <w:t>arrollar el trabajo propuesto, y las pautas generales de desarrollo</w:t>
      </w:r>
      <w:r w:rsidR="00853791">
        <w:rPr>
          <w:rFonts w:ascii="Book Antiqua" w:hAnsi="Book Antiqua"/>
          <w:sz w:val="24"/>
          <w:lang w:val="es-AR"/>
        </w:rPr>
        <w:t>,</w:t>
      </w:r>
      <w:r>
        <w:rPr>
          <w:rFonts w:ascii="Book Antiqua" w:hAnsi="Book Antiqua"/>
          <w:sz w:val="24"/>
          <w:lang w:val="es-AR"/>
        </w:rPr>
        <w:t xml:space="preserve"> para </w:t>
      </w:r>
      <w:r w:rsidR="00381FD1">
        <w:rPr>
          <w:rFonts w:ascii="Book Antiqua" w:hAnsi="Book Antiqua"/>
          <w:sz w:val="24"/>
          <w:lang w:val="es-AR"/>
        </w:rPr>
        <w:t>así</w:t>
      </w:r>
      <w:r>
        <w:rPr>
          <w:rFonts w:ascii="Book Antiqua" w:hAnsi="Book Antiqua"/>
          <w:sz w:val="24"/>
          <w:lang w:val="es-AR"/>
        </w:rPr>
        <w:t xml:space="preserve"> todos estar trabajando de la misma manera y no tener problemas a la hora de lectura, fix de bugs, </w:t>
      </w:r>
      <w:r w:rsidR="00381FD1">
        <w:rPr>
          <w:rFonts w:ascii="Book Antiqua" w:hAnsi="Book Antiqua"/>
          <w:sz w:val="24"/>
          <w:lang w:val="es-AR"/>
        </w:rPr>
        <w:t>extensión</w:t>
      </w:r>
      <w:r>
        <w:rPr>
          <w:rFonts w:ascii="Book Antiqua" w:hAnsi="Book Antiqua"/>
          <w:sz w:val="24"/>
          <w:lang w:val="es-AR"/>
        </w:rPr>
        <w:t xml:space="preserve"> de funcionalidades, </w:t>
      </w:r>
      <w:r w:rsidR="00381FD1">
        <w:rPr>
          <w:rFonts w:ascii="Book Antiqua" w:hAnsi="Book Antiqua"/>
          <w:sz w:val="24"/>
          <w:lang w:val="es-AR"/>
        </w:rPr>
        <w:t>etc.</w:t>
      </w:r>
      <w:r>
        <w:rPr>
          <w:rFonts w:ascii="Book Antiqua" w:hAnsi="Book Antiqua"/>
          <w:sz w:val="24"/>
          <w:lang w:val="es-AR"/>
        </w:rPr>
        <w:t>, del código echo por cualquier integrante del equipo</w:t>
      </w:r>
    </w:p>
    <w:p w14:paraId="7C44E02D" w14:textId="657A6751" w:rsidR="00853791" w:rsidRPr="00853791" w:rsidRDefault="00853791" w:rsidP="00853791">
      <w:pPr>
        <w:rPr>
          <w:rFonts w:ascii="Book Antiqua" w:hAnsi="Book Antiqua"/>
          <w:sz w:val="24"/>
          <w:lang w:val="es-AR"/>
        </w:rPr>
      </w:pPr>
      <w:r>
        <w:rPr>
          <w:rFonts w:ascii="Book Antiqua" w:hAnsi="Book Antiqua"/>
          <w:sz w:val="24"/>
          <w:lang w:val="es-AR"/>
        </w:rPr>
        <w:t>En base a los conocimientos en común se decidió desarrollar la aplicación con la propuesta de diseño MVC (model-view-controller)</w:t>
      </w:r>
      <w:r>
        <w:rPr>
          <w:rFonts w:ascii="Book Antiqua" w:hAnsi="Book Antiqua"/>
          <w:sz w:val="24"/>
          <w:lang w:val="es-AR"/>
        </w:rPr>
        <w:t xml:space="preserve"> y realizar una vista de la aplicación “movile-only”</w:t>
      </w:r>
    </w:p>
    <w:p w14:paraId="140C6A40" w14:textId="18549236" w:rsidR="00FC385D" w:rsidRDefault="00FC385D" w:rsidP="00FC385D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t>Lenguajes de programación</w:t>
      </w:r>
      <w:r w:rsidR="00853791">
        <w:rPr>
          <w:rFonts w:ascii="Book Antiqua" w:hAnsi="Book Antiqua"/>
          <w:sz w:val="28"/>
          <w:lang w:val="es-AR"/>
        </w:rPr>
        <w:t>, de marcado y framework</w:t>
      </w:r>
      <w:r w:rsidR="00A24659">
        <w:rPr>
          <w:rFonts w:ascii="Book Antiqua" w:hAnsi="Book Antiqua"/>
          <w:sz w:val="28"/>
          <w:lang w:val="es-AR"/>
        </w:rPr>
        <w:t>s</w:t>
      </w:r>
      <w:r w:rsidR="00853791">
        <w:rPr>
          <w:rFonts w:ascii="Book Antiqua" w:hAnsi="Book Antiqua"/>
          <w:sz w:val="28"/>
          <w:lang w:val="es-AR"/>
        </w:rPr>
        <w:t xml:space="preserve"> utilizados</w:t>
      </w:r>
    </w:p>
    <w:p w14:paraId="23DA7DEC" w14:textId="1C4077F7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PHP</w:t>
      </w:r>
    </w:p>
    <w:p w14:paraId="15D15F44" w14:textId="70A94428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JavaScrip</w:t>
      </w:r>
      <w:r w:rsidR="000706DD">
        <w:rPr>
          <w:rFonts w:ascii="Book Antiqua" w:hAnsi="Book Antiqua"/>
          <w:lang w:val="es-AR"/>
        </w:rPr>
        <w:t>t</w:t>
      </w:r>
    </w:p>
    <w:p w14:paraId="67C91764" w14:textId="37B44C87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HTML 5</w:t>
      </w:r>
    </w:p>
    <w:p w14:paraId="2893586E" w14:textId="1AE8A558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CSS3</w:t>
      </w:r>
    </w:p>
    <w:p w14:paraId="6A1BF3B0" w14:textId="0D4700CB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Smarty</w:t>
      </w:r>
    </w:p>
    <w:p w14:paraId="4D609528" w14:textId="77F61661" w:rsidR="00853791" w:rsidRPr="00A24659" w:rsidRDefault="00853791" w:rsidP="00853791">
      <w:pPr>
        <w:pStyle w:val="Prrafodelista"/>
        <w:numPr>
          <w:ilvl w:val="0"/>
          <w:numId w:val="48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>MySQL</w:t>
      </w:r>
    </w:p>
    <w:p w14:paraId="6AB27DB1" w14:textId="618A9066" w:rsidR="00853791" w:rsidRPr="00A24659" w:rsidRDefault="00853791" w:rsidP="00853791">
      <w:pPr>
        <w:pStyle w:val="Ttulo4"/>
        <w:rPr>
          <w:rFonts w:ascii="Book Antiqua" w:hAnsi="Book Antiqua"/>
          <w:sz w:val="28"/>
          <w:lang w:val="es-AR"/>
        </w:rPr>
      </w:pPr>
      <w:r w:rsidRPr="00A24659">
        <w:rPr>
          <w:rFonts w:ascii="Book Antiqua" w:hAnsi="Book Antiqua"/>
          <w:sz w:val="28"/>
          <w:lang w:val="es-AR"/>
        </w:rPr>
        <w:t>Otros Softwares de utilidad</w:t>
      </w:r>
    </w:p>
    <w:p w14:paraId="231B1893" w14:textId="058BEF44" w:rsidR="00853791" w:rsidRPr="00A24659" w:rsidRDefault="00853791" w:rsidP="00853791">
      <w:pPr>
        <w:pStyle w:val="Prrafodelista"/>
        <w:numPr>
          <w:ilvl w:val="0"/>
          <w:numId w:val="49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 xml:space="preserve">Xampp (se </w:t>
      </w:r>
      <w:r w:rsidR="00381FD1" w:rsidRPr="00A24659">
        <w:rPr>
          <w:rFonts w:ascii="Book Antiqua" w:hAnsi="Book Antiqua"/>
          <w:lang w:val="es-AR"/>
        </w:rPr>
        <w:t>decidió</w:t>
      </w:r>
      <w:r w:rsidRPr="00A24659">
        <w:rPr>
          <w:rFonts w:ascii="Book Antiqua" w:hAnsi="Book Antiqua"/>
          <w:lang w:val="es-AR"/>
        </w:rPr>
        <w:t xml:space="preserve"> mostrar una versión local de la aplicación)</w:t>
      </w:r>
    </w:p>
    <w:p w14:paraId="2A03ADBD" w14:textId="11058F87" w:rsidR="00853791" w:rsidRPr="00A24659" w:rsidRDefault="00A24659" w:rsidP="00853791">
      <w:pPr>
        <w:pStyle w:val="Prrafodelista"/>
        <w:numPr>
          <w:ilvl w:val="0"/>
          <w:numId w:val="49"/>
        </w:numPr>
        <w:rPr>
          <w:rFonts w:ascii="Book Antiqua" w:hAnsi="Book Antiqua"/>
          <w:lang w:val="es-AR"/>
        </w:rPr>
      </w:pPr>
      <w:r w:rsidRPr="00A24659">
        <w:rPr>
          <w:rFonts w:ascii="Book Antiqua" w:hAnsi="Book Antiqua"/>
          <w:lang w:val="es-AR"/>
        </w:rPr>
        <w:t xml:space="preserve">Editores de texto varios (Atom, VScode, NotePad ++, </w:t>
      </w:r>
      <w:r w:rsidR="00381FD1" w:rsidRPr="00A24659">
        <w:rPr>
          <w:rFonts w:ascii="Book Antiqua" w:hAnsi="Book Antiqua"/>
          <w:lang w:val="es-AR"/>
        </w:rPr>
        <w:t>etc.</w:t>
      </w:r>
      <w:r w:rsidRPr="00A24659">
        <w:rPr>
          <w:rFonts w:ascii="Book Antiqua" w:hAnsi="Book Antiqua"/>
          <w:lang w:val="es-AR"/>
        </w:rPr>
        <w:t>)</w:t>
      </w:r>
    </w:p>
    <w:p w14:paraId="2EC781D9" w14:textId="77777777" w:rsidR="00853791" w:rsidRPr="00A24659" w:rsidRDefault="00853791" w:rsidP="00853791">
      <w:pPr>
        <w:rPr>
          <w:rFonts w:ascii="Book Antiqua" w:hAnsi="Book Antiqua"/>
          <w:lang w:val="es-AR"/>
        </w:rPr>
      </w:pPr>
    </w:p>
    <w:p w14:paraId="608F93EF" w14:textId="77777777" w:rsidR="00FC385D" w:rsidRDefault="00FC385D" w:rsidP="00FC385D">
      <w:pPr>
        <w:pStyle w:val="Ttulo4"/>
        <w:rPr>
          <w:lang w:val="es-AR"/>
        </w:rPr>
      </w:pPr>
    </w:p>
    <w:p w14:paraId="7F79DC82" w14:textId="77777777" w:rsidR="00A24659" w:rsidRDefault="00A24659" w:rsidP="00A24659">
      <w:pPr>
        <w:rPr>
          <w:lang w:val="es-AR"/>
        </w:rPr>
      </w:pPr>
    </w:p>
    <w:p w14:paraId="010D5E97" w14:textId="493EECDD" w:rsidR="00A24659" w:rsidRPr="009F6CA3" w:rsidRDefault="00A24659" w:rsidP="00A24659">
      <w:pPr>
        <w:pStyle w:val="Indice"/>
        <w:rPr>
          <w:rFonts w:ascii="Book Antiqua" w:hAnsi="Book Antiqua"/>
          <w:i/>
          <w:lang w:val="es-AR"/>
        </w:rPr>
      </w:pPr>
      <w:r w:rsidRPr="009F6CA3">
        <w:rPr>
          <w:rFonts w:ascii="Book Antiqua" w:hAnsi="Book Antiqua"/>
          <w:i/>
          <w:lang w:val="es-AR"/>
        </w:rPr>
        <w:lastRenderedPageBreak/>
        <w:t>Clases Intervinientes en el Desarrollo del Sistema</w:t>
      </w:r>
    </w:p>
    <w:p w14:paraId="6E510BE8" w14:textId="0894D48A" w:rsidR="00A24659" w:rsidRPr="009F6CA3" w:rsidRDefault="00A24659" w:rsidP="00A24659">
      <w:pPr>
        <w:pStyle w:val="Indice"/>
        <w:rPr>
          <w:rFonts w:ascii="Book Antiqua" w:hAnsi="Book Antiqua"/>
          <w:b w:val="0"/>
          <w:lang w:val="es-AR"/>
        </w:rPr>
      </w:pPr>
      <w:r w:rsidRPr="009F6CA3">
        <w:rPr>
          <w:rFonts w:ascii="Book Antiqua" w:hAnsi="Book Antiqua"/>
          <w:b w:val="0"/>
          <w:lang w:val="es-AR"/>
        </w:rPr>
        <w:t>Clases Correspondientes al Model:</w:t>
      </w:r>
    </w:p>
    <w:p w14:paraId="066F9876" w14:textId="51496AD8" w:rsidR="00A24659" w:rsidRPr="009F6CA3" w:rsidRDefault="00A24659" w:rsidP="00A24659">
      <w:pPr>
        <w:pStyle w:val="Ttulo4"/>
        <w:rPr>
          <w:rFonts w:ascii="Book Antiqua" w:hAnsi="Book Antiqua"/>
          <w:sz w:val="28"/>
          <w:lang w:val="es-AR"/>
        </w:rPr>
      </w:pPr>
      <w:r w:rsidRPr="009F6CA3">
        <w:rPr>
          <w:rFonts w:ascii="Book Antiqua" w:hAnsi="Book Antiqua"/>
          <w:sz w:val="28"/>
          <w:lang w:val="es-AR"/>
        </w:rPr>
        <w:t>Form Model</w:t>
      </w:r>
    </w:p>
    <w:p w14:paraId="367869D4" w14:textId="4480C26E" w:rsidR="00A24659" w:rsidRPr="009F6CA3" w:rsidRDefault="00A24659" w:rsidP="00A24659">
      <w:pPr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>La funcionalidad principal de esta clase es de guardar los datos provistos por el formulario principal de la aplicación (denuncia de ciudadano).</w:t>
      </w:r>
    </w:p>
    <w:p w14:paraId="1AAFDCB1" w14:textId="67B226E6" w:rsidR="00A24659" w:rsidRPr="009F6CA3" w:rsidRDefault="00A24659" w:rsidP="00A24659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0E6AC78B" w14:textId="54F58137" w:rsidR="009F6CA3" w:rsidRPr="009F6CA3" w:rsidRDefault="00A24659" w:rsidP="00A24659">
      <w:pPr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b/>
          <w:lang w:val="es-AR"/>
        </w:rPr>
        <w:t>createAComplaint</w:t>
      </w:r>
      <w:r w:rsidRPr="009F6CA3">
        <w:rPr>
          <w:rFonts w:ascii="Book Antiqua" w:hAnsi="Book Antiqua"/>
          <w:lang w:val="es-AR"/>
        </w:rPr>
        <w:t xml:space="preserve">: </w:t>
      </w:r>
      <w:r w:rsidR="009F6CA3" w:rsidRPr="009F6CA3">
        <w:rPr>
          <w:rFonts w:ascii="Book Antiqua" w:hAnsi="Book Antiqua"/>
          <w:lang w:val="es-AR"/>
        </w:rPr>
        <w:t xml:space="preserve">Dado los datos provisto por el formulario la función se encarga de guardar dichos datos en la Base de datos de forma segura y </w:t>
      </w:r>
      <w:r w:rsidR="00381FD1" w:rsidRPr="009F6CA3">
        <w:rPr>
          <w:rFonts w:ascii="Book Antiqua" w:hAnsi="Book Antiqua"/>
          <w:lang w:val="es-AR"/>
        </w:rPr>
        <w:t>utilizando</w:t>
      </w:r>
      <w:r w:rsidR="009F6CA3" w:rsidRPr="009F6CA3">
        <w:rPr>
          <w:rFonts w:ascii="Book Antiqua" w:hAnsi="Book Antiqua"/>
          <w:lang w:val="es-AR"/>
        </w:rPr>
        <w:t xml:space="preserve"> buenas practicas</w:t>
      </w:r>
    </w:p>
    <w:p w14:paraId="68042F4F" w14:textId="609F71A2" w:rsidR="00A24659" w:rsidRPr="009F6CA3" w:rsidRDefault="009F6CA3" w:rsidP="00A24659">
      <w:pPr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b/>
          <w:lang w:val="es-AR"/>
        </w:rPr>
        <w:t>uploadImage</w:t>
      </w:r>
      <w:r w:rsidRPr="009F6CA3">
        <w:rPr>
          <w:rFonts w:ascii="Book Antiqua" w:hAnsi="Book Antiqua"/>
          <w:lang w:val="es-AR"/>
        </w:rPr>
        <w:t xml:space="preserve">: Dada una imagen provista por el formulario, esta función se encarga de guardarla en la base de datos </w:t>
      </w:r>
    </w:p>
    <w:p w14:paraId="32419166" w14:textId="6ED14FDF" w:rsidR="009F6CA3" w:rsidRPr="009F6CA3" w:rsidRDefault="009F6CA3" w:rsidP="009F6CA3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t>Admin</w:t>
      </w:r>
      <w:r w:rsidRPr="009F6CA3">
        <w:rPr>
          <w:rFonts w:ascii="Book Antiqua" w:hAnsi="Book Antiqua"/>
          <w:sz w:val="28"/>
          <w:lang w:val="es-AR"/>
        </w:rPr>
        <w:t xml:space="preserve"> Model</w:t>
      </w:r>
    </w:p>
    <w:p w14:paraId="1873BF30" w14:textId="4A77E8D8" w:rsidR="009F6CA3" w:rsidRPr="009F6CA3" w:rsidRDefault="009F6CA3" w:rsidP="009F6CA3">
      <w:pPr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La funcionalidad principal de esta clase </w:t>
      </w:r>
      <w:r>
        <w:rPr>
          <w:rFonts w:ascii="Book Antiqua" w:hAnsi="Book Antiqua"/>
          <w:lang w:val="es-AR"/>
        </w:rPr>
        <w:t xml:space="preserve">traer los datos de las denuncias para luego poder ser utilizadas en la </w:t>
      </w:r>
      <w:r w:rsidR="00381FD1">
        <w:rPr>
          <w:rFonts w:ascii="Book Antiqua" w:hAnsi="Book Antiqua"/>
          <w:lang w:val="es-AR"/>
        </w:rPr>
        <w:t>sesión</w:t>
      </w:r>
      <w:r>
        <w:rPr>
          <w:rFonts w:ascii="Book Antiqua" w:hAnsi="Book Antiqua"/>
          <w:lang w:val="es-AR"/>
        </w:rPr>
        <w:t xml:space="preserve"> de administrador </w:t>
      </w:r>
    </w:p>
    <w:p w14:paraId="2B7A52B4" w14:textId="77777777" w:rsidR="009F6CA3" w:rsidRPr="009F6CA3" w:rsidRDefault="009F6CA3" w:rsidP="009F6CA3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0EC39B0F" w14:textId="4AC1AE63" w:rsidR="009F6CA3" w:rsidRPr="009F6CA3" w:rsidRDefault="009F6CA3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fetchMap</w:t>
      </w:r>
      <w:r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Se encarga de traer las coordenadas de los registros de denuncia guardados</w:t>
      </w:r>
    </w:p>
    <w:p w14:paraId="012055DC" w14:textId="72689247" w:rsidR="009F6CA3" w:rsidRPr="009F6CA3" w:rsidRDefault="009F6CA3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fetch</w:t>
      </w:r>
      <w:r>
        <w:rPr>
          <w:rFonts w:ascii="Book Antiqua" w:hAnsi="Book Antiqua"/>
          <w:b/>
          <w:lang w:val="es-AR"/>
        </w:rPr>
        <w:t>AllReports</w:t>
      </w:r>
      <w:r>
        <w:rPr>
          <w:rFonts w:ascii="Book Antiqua" w:hAnsi="Book Antiqua"/>
          <w:lang w:val="es-AR"/>
        </w:rPr>
        <w:t>: Retorna todos los reportes que contenga la base de datos, independientemente del estado de dichos reportes</w:t>
      </w:r>
    </w:p>
    <w:p w14:paraId="0A55E521" w14:textId="77777777" w:rsidR="00A24659" w:rsidRDefault="00A24659" w:rsidP="00A24659">
      <w:pPr>
        <w:rPr>
          <w:rFonts w:ascii="Book Antiqua" w:hAnsi="Book Antiqua"/>
          <w:lang w:val="es-AR"/>
        </w:rPr>
      </w:pPr>
    </w:p>
    <w:p w14:paraId="058C1ED0" w14:textId="6DAC4087" w:rsidR="009F6CA3" w:rsidRPr="009F6CA3" w:rsidRDefault="009F6CA3" w:rsidP="009F6CA3">
      <w:pPr>
        <w:pStyle w:val="Indice"/>
        <w:rPr>
          <w:rFonts w:ascii="Book Antiqua" w:hAnsi="Book Antiqua"/>
          <w:b w:val="0"/>
          <w:lang w:val="es-AR"/>
        </w:rPr>
      </w:pPr>
      <w:r w:rsidRPr="009F6CA3">
        <w:rPr>
          <w:rFonts w:ascii="Book Antiqua" w:hAnsi="Book Antiqua"/>
          <w:b w:val="0"/>
          <w:lang w:val="es-AR"/>
        </w:rPr>
        <w:t>Clases Correspondientes</w:t>
      </w:r>
      <w:r>
        <w:rPr>
          <w:rFonts w:ascii="Book Antiqua" w:hAnsi="Book Antiqua"/>
          <w:b w:val="0"/>
          <w:lang w:val="es-AR"/>
        </w:rPr>
        <w:t xml:space="preserve"> a la View</w:t>
      </w:r>
      <w:r w:rsidRPr="009F6CA3">
        <w:rPr>
          <w:rFonts w:ascii="Book Antiqua" w:hAnsi="Book Antiqua"/>
          <w:b w:val="0"/>
          <w:lang w:val="es-AR"/>
        </w:rPr>
        <w:t>:</w:t>
      </w:r>
    </w:p>
    <w:p w14:paraId="6B86CC27" w14:textId="3F50D8E4" w:rsidR="009F6CA3" w:rsidRPr="009F6CA3" w:rsidRDefault="009F6CA3" w:rsidP="009F6CA3">
      <w:pPr>
        <w:pStyle w:val="Ttulo4"/>
        <w:rPr>
          <w:rFonts w:ascii="Book Antiqua" w:hAnsi="Book Antiqua"/>
          <w:sz w:val="28"/>
          <w:lang w:val="es-AR"/>
        </w:rPr>
      </w:pPr>
      <w:r w:rsidRPr="009F6CA3">
        <w:rPr>
          <w:rFonts w:ascii="Book Antiqua" w:hAnsi="Book Antiqua"/>
          <w:sz w:val="28"/>
          <w:lang w:val="es-AR"/>
        </w:rPr>
        <w:t xml:space="preserve">Form </w:t>
      </w:r>
      <w:r w:rsidR="00B7672B">
        <w:rPr>
          <w:rFonts w:ascii="Book Antiqua" w:hAnsi="Book Antiqua"/>
          <w:sz w:val="28"/>
          <w:lang w:val="es-AR"/>
        </w:rPr>
        <w:t>View</w:t>
      </w:r>
    </w:p>
    <w:p w14:paraId="2D52F605" w14:textId="5363FAEE" w:rsidR="009F6CA3" w:rsidRPr="009F6CA3" w:rsidRDefault="00B7672B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 xml:space="preserve">Se encarga de la vista del formulario de denuncia, para mostrar la información del lado del cliente se utiliza el framework </w:t>
      </w:r>
      <w:r w:rsidRPr="00B7672B">
        <w:rPr>
          <w:rFonts w:ascii="Book Antiqua" w:hAnsi="Book Antiqua"/>
          <w:i/>
          <w:lang w:val="es-AR"/>
        </w:rPr>
        <w:t>Smarty</w:t>
      </w:r>
    </w:p>
    <w:p w14:paraId="62B4EF69" w14:textId="77777777" w:rsidR="009F6CA3" w:rsidRPr="009F6CA3" w:rsidRDefault="009F6CA3" w:rsidP="009F6CA3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525187EE" w14:textId="61C31C2B" w:rsidR="009F6CA3" w:rsidRPr="009F6CA3" w:rsidRDefault="00B7672B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showForm</w:t>
      </w:r>
      <w:r w:rsidR="009F6CA3"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Muestra el template asociado al formulario de denuncia principal</w:t>
      </w:r>
    </w:p>
    <w:p w14:paraId="1CD887CF" w14:textId="4358FC3C" w:rsidR="009F6CA3" w:rsidRDefault="00B7672B" w:rsidP="009F6CA3">
      <w:pPr>
        <w:rPr>
          <w:rFonts w:ascii="Book Antiqua" w:hAnsi="Book Antiqua"/>
          <w:lang w:val="es-AR"/>
        </w:rPr>
      </w:pPr>
      <w:r w:rsidRPr="00B7672B">
        <w:rPr>
          <w:rFonts w:ascii="Book Antiqua" w:hAnsi="Book Antiqua"/>
          <w:b/>
          <w:lang w:val="es-AR"/>
        </w:rPr>
        <w:t>successfulComplaint</w:t>
      </w:r>
      <w:r w:rsidR="009F6CA3"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Dada una denuncia, en caso de ser exitosa se mostrara un template para dar seguridad al usuario de que su denuncia fue tomada</w:t>
      </w:r>
    </w:p>
    <w:p w14:paraId="0D668D8B" w14:textId="77777777" w:rsidR="00B7672B" w:rsidRPr="009F6CA3" w:rsidRDefault="00B7672B" w:rsidP="009F6CA3">
      <w:pPr>
        <w:rPr>
          <w:rFonts w:ascii="Book Antiqua" w:hAnsi="Book Antiqua"/>
          <w:lang w:val="es-AR"/>
        </w:rPr>
      </w:pPr>
    </w:p>
    <w:p w14:paraId="39DEDB94" w14:textId="15B0B4C7" w:rsidR="009F6CA3" w:rsidRPr="009F6CA3" w:rsidRDefault="009F6CA3" w:rsidP="009F6CA3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lastRenderedPageBreak/>
        <w:t>Admin</w:t>
      </w:r>
      <w:r w:rsidRPr="009F6CA3">
        <w:rPr>
          <w:rFonts w:ascii="Book Antiqua" w:hAnsi="Book Antiqua"/>
          <w:sz w:val="28"/>
          <w:lang w:val="es-AR"/>
        </w:rPr>
        <w:t xml:space="preserve"> </w:t>
      </w:r>
      <w:r w:rsidR="00B7672B">
        <w:rPr>
          <w:rFonts w:ascii="Book Antiqua" w:hAnsi="Book Antiqua"/>
          <w:sz w:val="28"/>
          <w:lang w:val="es-AR"/>
        </w:rPr>
        <w:t>View</w:t>
      </w:r>
    </w:p>
    <w:p w14:paraId="359A8C44" w14:textId="5CF41A0D" w:rsidR="009F6CA3" w:rsidRPr="009F6CA3" w:rsidRDefault="00B7672B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 xml:space="preserve">Se encarga de la vista asociada al administrador, para esto es utilizado el framework </w:t>
      </w:r>
      <w:r w:rsidRPr="00B7672B">
        <w:rPr>
          <w:rFonts w:ascii="Book Antiqua" w:hAnsi="Book Antiqua"/>
          <w:i/>
          <w:lang w:val="es-AR"/>
        </w:rPr>
        <w:t>Smarty</w:t>
      </w:r>
    </w:p>
    <w:p w14:paraId="0503DBD5" w14:textId="77777777" w:rsidR="009F6CA3" w:rsidRPr="009F6CA3" w:rsidRDefault="009F6CA3" w:rsidP="009F6CA3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001526AA" w14:textId="5B4A65B8" w:rsidR="009F6CA3" w:rsidRPr="009F6CA3" w:rsidRDefault="00B7672B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showMap</w:t>
      </w:r>
      <w:r w:rsidR="009F6CA3"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Muestra el mapa con la ruta de la basura para que el Administrador decida el mejor camino</w:t>
      </w:r>
    </w:p>
    <w:p w14:paraId="467908A5" w14:textId="53F1E3B8" w:rsidR="009F6CA3" w:rsidRPr="009F6CA3" w:rsidRDefault="00B7672B" w:rsidP="009F6CA3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show</w:t>
      </w:r>
      <w:r w:rsidR="009F6CA3">
        <w:rPr>
          <w:rFonts w:ascii="Book Antiqua" w:hAnsi="Book Antiqua"/>
          <w:b/>
          <w:lang w:val="es-AR"/>
        </w:rPr>
        <w:t>Reports</w:t>
      </w:r>
      <w:r w:rsid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Muestra todas las denuncias de los usuarios con sus respectivos detalles </w:t>
      </w:r>
    </w:p>
    <w:p w14:paraId="55BB17C7" w14:textId="77777777" w:rsidR="009F6CA3" w:rsidRDefault="009F6CA3" w:rsidP="00A24659">
      <w:pPr>
        <w:rPr>
          <w:rFonts w:ascii="Book Antiqua" w:hAnsi="Book Antiqua"/>
          <w:lang w:val="es-AR"/>
        </w:rPr>
      </w:pPr>
    </w:p>
    <w:p w14:paraId="32489BCF" w14:textId="27279E51" w:rsidR="00B7672B" w:rsidRPr="009F6CA3" w:rsidRDefault="00B7672B" w:rsidP="00B7672B">
      <w:pPr>
        <w:pStyle w:val="Indice"/>
        <w:rPr>
          <w:rFonts w:ascii="Book Antiqua" w:hAnsi="Book Antiqua"/>
          <w:b w:val="0"/>
          <w:lang w:val="es-AR"/>
        </w:rPr>
      </w:pPr>
      <w:r w:rsidRPr="009F6CA3">
        <w:rPr>
          <w:rFonts w:ascii="Book Antiqua" w:hAnsi="Book Antiqua"/>
          <w:b w:val="0"/>
          <w:lang w:val="es-AR"/>
        </w:rPr>
        <w:t>Clases Correspondientes</w:t>
      </w:r>
      <w:r>
        <w:rPr>
          <w:rFonts w:ascii="Book Antiqua" w:hAnsi="Book Antiqua"/>
          <w:b w:val="0"/>
          <w:lang w:val="es-AR"/>
        </w:rPr>
        <w:t xml:space="preserve"> </w:t>
      </w:r>
      <w:r>
        <w:rPr>
          <w:rFonts w:ascii="Book Antiqua" w:hAnsi="Book Antiqua"/>
          <w:b w:val="0"/>
          <w:lang w:val="es-AR"/>
        </w:rPr>
        <w:t>al Controller</w:t>
      </w:r>
      <w:r w:rsidRPr="009F6CA3">
        <w:rPr>
          <w:rFonts w:ascii="Book Antiqua" w:hAnsi="Book Antiqua"/>
          <w:b w:val="0"/>
          <w:lang w:val="es-AR"/>
        </w:rPr>
        <w:t>:</w:t>
      </w:r>
    </w:p>
    <w:p w14:paraId="268E2439" w14:textId="07D9009F" w:rsidR="00B7672B" w:rsidRPr="009F6CA3" w:rsidRDefault="00B7672B" w:rsidP="00B7672B">
      <w:pPr>
        <w:pStyle w:val="Ttulo4"/>
        <w:rPr>
          <w:rFonts w:ascii="Book Antiqua" w:hAnsi="Book Antiqua"/>
          <w:sz w:val="28"/>
          <w:lang w:val="es-AR"/>
        </w:rPr>
      </w:pPr>
      <w:r w:rsidRPr="009F6CA3">
        <w:rPr>
          <w:rFonts w:ascii="Book Antiqua" w:hAnsi="Book Antiqua"/>
          <w:sz w:val="28"/>
          <w:lang w:val="es-AR"/>
        </w:rPr>
        <w:t xml:space="preserve">Form </w:t>
      </w:r>
      <w:r>
        <w:rPr>
          <w:rFonts w:ascii="Book Antiqua" w:hAnsi="Book Antiqua"/>
          <w:sz w:val="28"/>
          <w:lang w:val="es-AR"/>
        </w:rPr>
        <w:t>Controller</w:t>
      </w:r>
    </w:p>
    <w:p w14:paraId="3610783F" w14:textId="2BC923A4" w:rsidR="00B7672B" w:rsidRPr="009F6CA3" w:rsidRDefault="00B032BC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 xml:space="preserve">Se encarga de </w:t>
      </w:r>
      <w:r w:rsidR="009A1563">
        <w:rPr>
          <w:rFonts w:ascii="Book Antiqua" w:hAnsi="Book Antiqua"/>
          <w:lang w:val="es-AR"/>
        </w:rPr>
        <w:t>conectar</w:t>
      </w:r>
      <w:r>
        <w:rPr>
          <w:rFonts w:ascii="Book Antiqua" w:hAnsi="Book Antiqua"/>
          <w:lang w:val="es-AR"/>
        </w:rPr>
        <w:t xml:space="preserve"> la view y el model correspondientes al formulario de denuncia</w:t>
      </w:r>
    </w:p>
    <w:p w14:paraId="30E1E50D" w14:textId="77777777" w:rsidR="00B7672B" w:rsidRPr="009F6CA3" w:rsidRDefault="00B7672B" w:rsidP="00B7672B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651CE73B" w14:textId="68462D37" w:rsidR="00B7672B" w:rsidRPr="009F6CA3" w:rsidRDefault="00B032BC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home</w:t>
      </w:r>
      <w:r w:rsidR="00B7672B"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>Llama a la view y pide que muestre el formulario principal de denuncia</w:t>
      </w:r>
    </w:p>
    <w:p w14:paraId="20DFB587" w14:textId="59D05D91" w:rsidR="00B7672B" w:rsidRDefault="00B7672B" w:rsidP="00B7672B">
      <w:pPr>
        <w:rPr>
          <w:rFonts w:ascii="Book Antiqua" w:hAnsi="Book Antiqua"/>
          <w:lang w:val="es-AR"/>
        </w:rPr>
      </w:pPr>
      <w:r w:rsidRPr="00B7672B">
        <w:rPr>
          <w:rFonts w:ascii="Book Antiqua" w:hAnsi="Book Antiqua"/>
          <w:b/>
          <w:lang w:val="es-AR"/>
        </w:rPr>
        <w:t>successfulComplaint</w:t>
      </w:r>
      <w:r w:rsidRPr="009F6CA3">
        <w:rPr>
          <w:rFonts w:ascii="Book Antiqua" w:hAnsi="Book Antiqua"/>
          <w:lang w:val="es-AR"/>
        </w:rPr>
        <w:t xml:space="preserve">: </w:t>
      </w:r>
      <w:r w:rsidR="00B032BC">
        <w:rPr>
          <w:rFonts w:ascii="Book Antiqua" w:hAnsi="Book Antiqua"/>
          <w:lang w:val="es-AR"/>
        </w:rPr>
        <w:t>Se encarga de pedirle a la view que informe de cuando una denuncia es exitosa</w:t>
      </w:r>
    </w:p>
    <w:p w14:paraId="6F4D9152" w14:textId="06089072" w:rsidR="00B032BC" w:rsidRPr="00B032BC" w:rsidRDefault="00B032BC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add</w:t>
      </w:r>
      <w:r w:rsidRPr="00B7672B">
        <w:rPr>
          <w:rFonts w:ascii="Book Antiqua" w:hAnsi="Book Antiqua"/>
          <w:b/>
          <w:lang w:val="es-AR"/>
        </w:rPr>
        <w:t>Complaint</w:t>
      </w:r>
      <w:r>
        <w:rPr>
          <w:rFonts w:ascii="Book Antiqua" w:hAnsi="Book Antiqua"/>
          <w:b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Dado los datos ingresados en el formulario de denuncia, esta función se encarga de </w:t>
      </w:r>
      <w:r w:rsidR="00381FD1">
        <w:rPr>
          <w:rFonts w:ascii="Book Antiqua" w:hAnsi="Book Antiqua"/>
          <w:lang w:val="es-AR"/>
        </w:rPr>
        <w:t>pasárselos</w:t>
      </w:r>
      <w:bookmarkStart w:id="0" w:name="_GoBack"/>
      <w:bookmarkEnd w:id="0"/>
      <w:r>
        <w:rPr>
          <w:rFonts w:ascii="Book Antiqua" w:hAnsi="Book Antiqua"/>
          <w:lang w:val="es-AR"/>
        </w:rPr>
        <w:t xml:space="preserve"> al model para que luego sean guardados en la Base de Datos</w:t>
      </w:r>
    </w:p>
    <w:p w14:paraId="4143AF85" w14:textId="77777777" w:rsidR="00B7672B" w:rsidRPr="009F6CA3" w:rsidRDefault="00B7672B" w:rsidP="00B7672B">
      <w:pPr>
        <w:rPr>
          <w:rFonts w:ascii="Book Antiqua" w:hAnsi="Book Antiqua"/>
          <w:lang w:val="es-AR"/>
        </w:rPr>
      </w:pPr>
    </w:p>
    <w:p w14:paraId="5CB152FD" w14:textId="40A7988D" w:rsidR="00B7672B" w:rsidRPr="009F6CA3" w:rsidRDefault="00B7672B" w:rsidP="00B7672B">
      <w:pPr>
        <w:pStyle w:val="Ttulo4"/>
        <w:rPr>
          <w:rFonts w:ascii="Book Antiqua" w:hAnsi="Book Antiqua"/>
          <w:sz w:val="28"/>
          <w:lang w:val="es-AR"/>
        </w:rPr>
      </w:pPr>
      <w:r>
        <w:rPr>
          <w:rFonts w:ascii="Book Antiqua" w:hAnsi="Book Antiqua"/>
          <w:sz w:val="28"/>
          <w:lang w:val="es-AR"/>
        </w:rPr>
        <w:t>Admin</w:t>
      </w:r>
      <w:r w:rsidRPr="009F6CA3">
        <w:rPr>
          <w:rFonts w:ascii="Book Antiqua" w:hAnsi="Book Antiqua"/>
          <w:sz w:val="28"/>
          <w:lang w:val="es-AR"/>
        </w:rPr>
        <w:t xml:space="preserve"> </w:t>
      </w:r>
      <w:r>
        <w:rPr>
          <w:rFonts w:ascii="Book Antiqua" w:hAnsi="Book Antiqua"/>
          <w:sz w:val="28"/>
          <w:lang w:val="es-AR"/>
        </w:rPr>
        <w:t>Controller</w:t>
      </w:r>
    </w:p>
    <w:p w14:paraId="7F00B892" w14:textId="3FED947F" w:rsidR="009A1563" w:rsidRPr="009F6CA3" w:rsidRDefault="009A1563" w:rsidP="009A1563">
      <w:p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 xml:space="preserve">Se encarga de conectar la view y el model correspondientes </w:t>
      </w:r>
      <w:r>
        <w:rPr>
          <w:rFonts w:ascii="Book Antiqua" w:hAnsi="Book Antiqua"/>
          <w:lang w:val="es-AR"/>
        </w:rPr>
        <w:t>al área de administrador</w:t>
      </w:r>
    </w:p>
    <w:p w14:paraId="643E9132" w14:textId="77777777" w:rsidR="00B7672B" w:rsidRPr="009F6CA3" w:rsidRDefault="00B7672B" w:rsidP="00B7672B">
      <w:pPr>
        <w:pStyle w:val="Ttulo4"/>
        <w:rPr>
          <w:rFonts w:ascii="Book Antiqua" w:hAnsi="Book Antiqua"/>
          <w:lang w:val="es-AR"/>
        </w:rPr>
      </w:pPr>
      <w:r w:rsidRPr="009F6CA3">
        <w:rPr>
          <w:rFonts w:ascii="Book Antiqua" w:hAnsi="Book Antiqua"/>
          <w:lang w:val="es-AR"/>
        </w:rPr>
        <w:t xml:space="preserve">Funciones que intervienen en la clase </w:t>
      </w:r>
    </w:p>
    <w:p w14:paraId="4F551D47" w14:textId="5F609882" w:rsidR="00B7672B" w:rsidRPr="009F6CA3" w:rsidRDefault="0054508F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map</w:t>
      </w:r>
      <w:r w:rsidR="00B7672B" w:rsidRPr="009F6CA3">
        <w:rPr>
          <w:rFonts w:ascii="Book Antiqua" w:hAnsi="Book Antiqua"/>
          <w:lang w:val="es-AR"/>
        </w:rPr>
        <w:t xml:space="preserve">: </w:t>
      </w:r>
      <w:r>
        <w:rPr>
          <w:rFonts w:ascii="Book Antiqua" w:hAnsi="Book Antiqua"/>
          <w:lang w:val="es-AR"/>
        </w:rPr>
        <w:t xml:space="preserve">Le facilita los datos a la view para que </w:t>
      </w:r>
      <w:r w:rsidR="00381FD1">
        <w:rPr>
          <w:rFonts w:ascii="Book Antiqua" w:hAnsi="Book Antiqua"/>
          <w:lang w:val="es-AR"/>
        </w:rPr>
        <w:t>así</w:t>
      </w:r>
      <w:r>
        <w:rPr>
          <w:rFonts w:ascii="Book Antiqua" w:hAnsi="Book Antiqua"/>
          <w:lang w:val="es-AR"/>
        </w:rPr>
        <w:t xml:space="preserve"> pueda mostrar en el mapa los lugares donde existen denuncias</w:t>
      </w:r>
    </w:p>
    <w:p w14:paraId="0F511F23" w14:textId="3AF1F1FE" w:rsidR="00B7672B" w:rsidRPr="009F6CA3" w:rsidRDefault="0054508F" w:rsidP="00B7672B">
      <w:pPr>
        <w:rPr>
          <w:rFonts w:ascii="Book Antiqua" w:hAnsi="Book Antiqua"/>
          <w:lang w:val="es-AR"/>
        </w:rPr>
      </w:pPr>
      <w:r>
        <w:rPr>
          <w:rFonts w:ascii="Book Antiqua" w:hAnsi="Book Antiqua"/>
          <w:b/>
          <w:lang w:val="es-AR"/>
        </w:rPr>
        <w:t>report</w:t>
      </w:r>
      <w:r>
        <w:rPr>
          <w:rFonts w:ascii="Book Antiqua" w:hAnsi="Book Antiqua"/>
          <w:lang w:val="es-AR"/>
        </w:rPr>
        <w:t xml:space="preserve">: Pide los reportes de basura al Model y se los pasa a la View para ser visualizados en el área de administrador </w:t>
      </w:r>
    </w:p>
    <w:p w14:paraId="300105CF" w14:textId="77777777" w:rsidR="00B7672B" w:rsidRPr="00A24659" w:rsidRDefault="00B7672B" w:rsidP="00A24659">
      <w:pPr>
        <w:rPr>
          <w:rFonts w:ascii="Book Antiqua" w:hAnsi="Book Antiqua"/>
          <w:lang w:val="es-AR"/>
        </w:rPr>
      </w:pPr>
    </w:p>
    <w:p w14:paraId="6D15907F" w14:textId="77777777" w:rsidR="00A24659" w:rsidRPr="00A24659" w:rsidRDefault="00A24659" w:rsidP="00A24659">
      <w:pPr>
        <w:ind w:left="1416"/>
        <w:rPr>
          <w:rFonts w:ascii="Book Antiqua" w:hAnsi="Book Antiqua"/>
          <w:lang w:val="es-AR"/>
        </w:rPr>
      </w:pPr>
    </w:p>
    <w:sectPr w:rsidR="00A24659" w:rsidRPr="00A24659" w:rsidSect="004A5C5D">
      <w:headerReference w:type="default" r:id="rId8"/>
      <w:footerReference w:type="default" r:id="rId9"/>
      <w:pgSz w:w="11906" w:h="16838" w:code="9"/>
      <w:pgMar w:top="768" w:right="1134" w:bottom="851" w:left="1134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2F789" w14:textId="77777777" w:rsidR="00D23621" w:rsidRDefault="00D23621" w:rsidP="004A70CF">
      <w:pPr>
        <w:spacing w:line="240" w:lineRule="auto"/>
      </w:pPr>
      <w:r>
        <w:separator/>
      </w:r>
    </w:p>
  </w:endnote>
  <w:endnote w:type="continuationSeparator" w:id="0">
    <w:p w14:paraId="13968F08" w14:textId="77777777" w:rsidR="00D23621" w:rsidRDefault="00D23621" w:rsidP="004A7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06"/>
      <w:gridCol w:w="8632"/>
    </w:tblGrid>
    <w:tr w:rsidR="002D6F8B" w14:paraId="3B55C4B7" w14:textId="77777777" w:rsidTr="007C5B50">
      <w:tc>
        <w:tcPr>
          <w:tcW w:w="1021" w:type="dxa"/>
        </w:tcPr>
        <w:p w14:paraId="73AB8D36" w14:textId="41B5B8DA" w:rsidR="002D6F8B" w:rsidRPr="00C57FF1" w:rsidRDefault="002D6F8B" w:rsidP="001E6743">
          <w:pPr>
            <w:pStyle w:val="Piedepgina"/>
            <w:spacing w:line="240" w:lineRule="auto"/>
            <w:jc w:val="right"/>
            <w:rPr>
              <w:b/>
              <w:color w:val="008943"/>
              <w:sz w:val="32"/>
              <w:szCs w:val="32"/>
            </w:rPr>
          </w:pPr>
          <w:r w:rsidRPr="00C57FF1">
            <w:rPr>
              <w:color w:val="008943"/>
            </w:rPr>
            <w:fldChar w:fldCharType="begin"/>
          </w:r>
          <w:r w:rsidRPr="00C57FF1">
            <w:rPr>
              <w:color w:val="008943"/>
            </w:rPr>
            <w:instrText xml:space="preserve"> PAGE   \* MERGEFORMAT </w:instrText>
          </w:r>
          <w:r w:rsidRPr="00C57FF1">
            <w:rPr>
              <w:color w:val="008943"/>
            </w:rPr>
            <w:fldChar w:fldCharType="separate"/>
          </w:r>
          <w:r w:rsidR="00381FD1" w:rsidRPr="00381FD1">
            <w:rPr>
              <w:b/>
              <w:noProof/>
              <w:color w:val="008943"/>
              <w:sz w:val="32"/>
              <w:szCs w:val="32"/>
            </w:rPr>
            <w:t>4</w:t>
          </w:r>
          <w:r w:rsidRPr="00C57FF1">
            <w:rPr>
              <w:color w:val="008943"/>
            </w:rPr>
            <w:fldChar w:fldCharType="end"/>
          </w:r>
        </w:p>
      </w:tc>
      <w:tc>
        <w:tcPr>
          <w:tcW w:w="8833" w:type="dxa"/>
        </w:tcPr>
        <w:p w14:paraId="17553819" w14:textId="77777777" w:rsidR="002D6F8B" w:rsidRDefault="002D6F8B">
          <w:pPr>
            <w:pStyle w:val="Piedepgina"/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E72C5C" wp14:editId="0E9D7980">
                    <wp:simplePos x="0" y="0"/>
                    <wp:positionH relativeFrom="column">
                      <wp:posOffset>4199255</wp:posOffset>
                    </wp:positionH>
                    <wp:positionV relativeFrom="paragraph">
                      <wp:posOffset>67945</wp:posOffset>
                    </wp:positionV>
                    <wp:extent cx="1496060" cy="427355"/>
                    <wp:effectExtent l="0" t="0" r="8890" b="0"/>
                    <wp:wrapNone/>
                    <wp:docPr id="1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6060" cy="427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D527B4" w14:textId="0D78DA6D" w:rsidR="002D6F8B" w:rsidRPr="007E0360" w:rsidRDefault="002D6F8B" w:rsidP="007C5B50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E72C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left:0;text-align:left;margin-left:330.65pt;margin-top:5.35pt;width:117.8pt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" stroked="f">
                    <v:textbox>
                      <w:txbxContent>
                        <w:p w14:paraId="41D527B4" w14:textId="0D78DA6D" w:rsidR="002D6F8B" w:rsidRPr="007E0360" w:rsidRDefault="002D6F8B" w:rsidP="007C5B50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4AE031" wp14:editId="35879696">
                    <wp:simplePos x="0" y="0"/>
                    <wp:positionH relativeFrom="column">
                      <wp:posOffset>5640705</wp:posOffset>
                    </wp:positionH>
                    <wp:positionV relativeFrom="paragraph">
                      <wp:posOffset>9998710</wp:posOffset>
                    </wp:positionV>
                    <wp:extent cx="1242695" cy="563245"/>
                    <wp:effectExtent l="0" t="0" r="14605" b="8255"/>
                    <wp:wrapNone/>
                    <wp:docPr id="8" name="Cuadro de text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42695" cy="563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BADB74" w14:textId="77777777" w:rsidR="002D6F8B" w:rsidRDefault="002D6F8B" w:rsidP="00315069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7E036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REG 7.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7E036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10  </w:t>
                                </w:r>
                                <w:r w:rsidRPr="007E036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Rev.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  <w:p w14:paraId="3D819794" w14:textId="77777777" w:rsidR="002D6F8B" w:rsidRPr="007E0360" w:rsidRDefault="002D6F8B" w:rsidP="00315069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Fecha Rev.: 08/02/2012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4AE031" id="Cuadro de texto 8" o:spid="_x0000_s1028" type="#_x0000_t202" style="position:absolute;left:0;text-align:left;margin-left:444.15pt;margin-top:787.3pt;width:97.85pt;height: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" filled="f" stroked="f">
                    <v:textbox inset="0,0,0,0">
                      <w:txbxContent>
                        <w:p w14:paraId="0ABADB74" w14:textId="77777777" w:rsidR="002D6F8B" w:rsidRDefault="002D6F8B" w:rsidP="00315069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REG 7.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 </w:t>
                          </w: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Rev.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</w:p>
                        <w:p w14:paraId="3D819794" w14:textId="77777777" w:rsidR="002D6F8B" w:rsidRPr="007E0360" w:rsidRDefault="002D6F8B" w:rsidP="00315069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Fecha Rev.: 08/02/2012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4686BB5" w14:textId="77777777" w:rsidR="002D6F8B" w:rsidRDefault="002D6F8B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8C9B7" wp14:editId="3F4F476C">
              <wp:simplePos x="0" y="0"/>
              <wp:positionH relativeFrom="column">
                <wp:posOffset>5712460</wp:posOffset>
              </wp:positionH>
              <wp:positionV relativeFrom="paragraph">
                <wp:posOffset>9998710</wp:posOffset>
              </wp:positionV>
              <wp:extent cx="1242695" cy="563245"/>
              <wp:effectExtent l="0" t="0" r="14605" b="825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695" cy="563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D79F4" w14:textId="77777777" w:rsidR="002D6F8B" w:rsidRDefault="002D6F8B" w:rsidP="00315069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REG 7.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 </w:t>
                          </w:r>
                          <w:r w:rsidRPr="007E036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Rev.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</w:p>
                        <w:p w14:paraId="2AAC5F68" w14:textId="77777777" w:rsidR="002D6F8B" w:rsidRPr="007E0360" w:rsidRDefault="002D6F8B" w:rsidP="00315069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Fecha Rev.: 08/02/2012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A8C9B7" id="Cuadro de texto 9" o:spid="_x0000_s1029" type="#_x0000_t202" style="position:absolute;left:0;text-align:left;margin-left:449.8pt;margin-top:787.3pt;width:97.85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" filled="f" stroked="f">
              <v:textbox inset="0,0,0,0">
                <w:txbxContent>
                  <w:p w14:paraId="4B2D79F4" w14:textId="77777777" w:rsidR="002D6F8B" w:rsidRDefault="002D6F8B" w:rsidP="00315069">
                    <w:pPr>
                      <w:spacing w:line="240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0360">
                      <w:rPr>
                        <w:rFonts w:ascii="Arial" w:hAnsi="Arial" w:cs="Arial"/>
                        <w:sz w:val="16"/>
                        <w:szCs w:val="16"/>
                      </w:rPr>
                      <w:t>REG 7.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</w:t>
                    </w:r>
                    <w:r w:rsidRPr="007E036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 </w:t>
                    </w:r>
                    <w:r w:rsidRPr="007E036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Rev.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  <w:p w14:paraId="2AAC5F68" w14:textId="77777777" w:rsidR="002D6F8B" w:rsidRPr="007E0360" w:rsidRDefault="002D6F8B" w:rsidP="00315069">
                    <w:pPr>
                      <w:spacing w:line="240" w:lineRule="auto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Fecha Rev.: 08/02/2012</w:t>
                    </w:r>
                  </w:p>
                </w:txbxContent>
              </v:textbox>
            </v:shape>
          </w:pict>
        </mc:Fallback>
      </mc:AlternateContent>
    </w:r>
  </w:p>
  <w:p w14:paraId="14F8E6AF" w14:textId="77777777" w:rsidR="002D6F8B" w:rsidRDefault="002D6F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863D7" w14:textId="77777777" w:rsidR="00D23621" w:rsidRDefault="00D23621" w:rsidP="004A70CF">
      <w:pPr>
        <w:spacing w:line="240" w:lineRule="auto"/>
      </w:pPr>
      <w:r>
        <w:separator/>
      </w:r>
    </w:p>
  </w:footnote>
  <w:footnote w:type="continuationSeparator" w:id="0">
    <w:p w14:paraId="083A93E4" w14:textId="77777777" w:rsidR="00D23621" w:rsidRDefault="00D23621" w:rsidP="004A7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5125" w14:textId="047C098F" w:rsidR="002D6F8B" w:rsidRDefault="00F56D7A" w:rsidP="00862692">
    <w:pPr>
      <w:pStyle w:val="Encabezado"/>
    </w:pPr>
    <w:r>
      <w:rPr>
        <w:noProof/>
        <w:lang w:val="es-AR" w:eastAsia="es-AR"/>
      </w:rPr>
      <w:drawing>
        <wp:inline distT="0" distB="0" distL="0" distR="0" wp14:anchorId="25876D52" wp14:editId="23167D5A">
          <wp:extent cx="1381125" cy="537718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scs-key50455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095" cy="553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B7A94B" w14:textId="77777777" w:rsidR="002D6F8B" w:rsidRPr="00E2035E" w:rsidRDefault="002D6F8B" w:rsidP="00862692">
    <w:pPr>
      <w:pBdr>
        <w:top w:val="single" w:sz="4" w:space="1" w:color="auto"/>
      </w:pBdr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F2E"/>
    <w:multiLevelType w:val="multilevel"/>
    <w:tmpl w:val="E8B86E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4DD3989"/>
    <w:multiLevelType w:val="multilevel"/>
    <w:tmpl w:val="16AAD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33F58"/>
    <w:multiLevelType w:val="multilevel"/>
    <w:tmpl w:val="CE32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F061E2"/>
    <w:multiLevelType w:val="hybridMultilevel"/>
    <w:tmpl w:val="DB365FA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85565F6"/>
    <w:multiLevelType w:val="multilevel"/>
    <w:tmpl w:val="D6A4EFCE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5">
    <w:nsid w:val="0A9D5B57"/>
    <w:multiLevelType w:val="hybridMultilevel"/>
    <w:tmpl w:val="C16ABAC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AA224F5"/>
    <w:multiLevelType w:val="hybridMultilevel"/>
    <w:tmpl w:val="F3964F80"/>
    <w:lvl w:ilvl="0" w:tplc="6DB0577C">
      <w:start w:val="1"/>
      <w:numFmt w:val="decimal"/>
      <w:pStyle w:val="TtuloPrincipal"/>
      <w:lvlText w:val="%1 |"/>
      <w:lvlJc w:val="left"/>
      <w:pPr>
        <w:ind w:left="644" w:hanging="360"/>
      </w:pPr>
      <w:rPr>
        <w:rFonts w:hint="default"/>
        <w:b/>
        <w:color w:val="008943"/>
        <w:sz w:val="36"/>
        <w:szCs w:val="36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A8787D"/>
    <w:multiLevelType w:val="hybridMultilevel"/>
    <w:tmpl w:val="4FBA12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1D5783"/>
    <w:multiLevelType w:val="hybridMultilevel"/>
    <w:tmpl w:val="08309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055F51"/>
    <w:multiLevelType w:val="hybridMultilevel"/>
    <w:tmpl w:val="EBB2B324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13CF2167"/>
    <w:multiLevelType w:val="hybridMultilevel"/>
    <w:tmpl w:val="6052B5B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D27595"/>
    <w:multiLevelType w:val="hybridMultilevel"/>
    <w:tmpl w:val="6D0E1D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D0162F"/>
    <w:multiLevelType w:val="hybridMultilevel"/>
    <w:tmpl w:val="7AD00524"/>
    <w:lvl w:ilvl="0" w:tplc="ACCA6C9C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44E71"/>
    <w:multiLevelType w:val="hybridMultilevel"/>
    <w:tmpl w:val="105C1AD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2170D65"/>
    <w:multiLevelType w:val="hybridMultilevel"/>
    <w:tmpl w:val="3D3691E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30A706D"/>
    <w:multiLevelType w:val="hybridMultilevel"/>
    <w:tmpl w:val="9C4EEE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FF641F"/>
    <w:multiLevelType w:val="multilevel"/>
    <w:tmpl w:val="9D46FC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505D5A"/>
    <w:multiLevelType w:val="hybridMultilevel"/>
    <w:tmpl w:val="0D54B82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6CA191C"/>
    <w:multiLevelType w:val="hybridMultilevel"/>
    <w:tmpl w:val="F5FEC7F6"/>
    <w:lvl w:ilvl="0" w:tplc="2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3764368C"/>
    <w:multiLevelType w:val="multilevel"/>
    <w:tmpl w:val="985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7A4580A"/>
    <w:multiLevelType w:val="hybridMultilevel"/>
    <w:tmpl w:val="EEEC95E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89A2FBA"/>
    <w:multiLevelType w:val="multilevel"/>
    <w:tmpl w:val="45CA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A07B53"/>
    <w:multiLevelType w:val="multilevel"/>
    <w:tmpl w:val="DAE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B24224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C217716"/>
    <w:multiLevelType w:val="multilevel"/>
    <w:tmpl w:val="97AE7AB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5">
    <w:nsid w:val="3C886215"/>
    <w:multiLevelType w:val="multilevel"/>
    <w:tmpl w:val="3C145BB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3FA71D1F"/>
    <w:multiLevelType w:val="hybridMultilevel"/>
    <w:tmpl w:val="E08619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447856"/>
    <w:multiLevelType w:val="hybridMultilevel"/>
    <w:tmpl w:val="BF6040D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3AD0724"/>
    <w:multiLevelType w:val="hybridMultilevel"/>
    <w:tmpl w:val="5C8A8FC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444F5455"/>
    <w:multiLevelType w:val="multilevel"/>
    <w:tmpl w:val="0398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3967CF"/>
    <w:multiLevelType w:val="hybridMultilevel"/>
    <w:tmpl w:val="88D259C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9657DFE"/>
    <w:multiLevelType w:val="multilevel"/>
    <w:tmpl w:val="804EA9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C760C2"/>
    <w:multiLevelType w:val="multilevel"/>
    <w:tmpl w:val="8B222878"/>
    <w:lvl w:ilvl="0">
      <w:start w:val="3"/>
      <w:numFmt w:val="decimal"/>
      <w:lvlText w:val="%1.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FFB1AB2"/>
    <w:multiLevelType w:val="hybridMultilevel"/>
    <w:tmpl w:val="A1220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046F5D"/>
    <w:multiLevelType w:val="hybridMultilevel"/>
    <w:tmpl w:val="3F32D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3674B3"/>
    <w:multiLevelType w:val="multilevel"/>
    <w:tmpl w:val="581454B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56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36">
    <w:nsid w:val="5D36355C"/>
    <w:multiLevelType w:val="hybridMultilevel"/>
    <w:tmpl w:val="D340F94A"/>
    <w:lvl w:ilvl="0" w:tplc="B978CA82">
      <w:start w:val="1"/>
      <w:numFmt w:val="decimal"/>
      <w:lvlText w:val="%1."/>
      <w:lvlJc w:val="left"/>
      <w:pPr>
        <w:ind w:left="1800" w:hanging="360"/>
      </w:pPr>
    </w:lvl>
    <w:lvl w:ilvl="1" w:tplc="CE38E0A6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2" w:tplc="2C0A001B">
      <w:start w:val="1"/>
      <w:numFmt w:val="lowerRoman"/>
      <w:lvlText w:val="%3."/>
      <w:lvlJc w:val="right"/>
      <w:pPr>
        <w:ind w:left="3240" w:hanging="180"/>
      </w:pPr>
    </w:lvl>
    <w:lvl w:ilvl="3" w:tplc="2C0A000F">
      <w:start w:val="1"/>
      <w:numFmt w:val="decimal"/>
      <w:lvlText w:val="%4."/>
      <w:lvlJc w:val="left"/>
      <w:pPr>
        <w:ind w:left="360" w:hanging="360"/>
      </w:pPr>
    </w:lvl>
    <w:lvl w:ilvl="4" w:tplc="4F7EED5C">
      <w:start w:val="1"/>
      <w:numFmt w:val="decimal"/>
      <w:lvlText w:val="%5.1"/>
      <w:lvlJc w:val="left"/>
      <w:pPr>
        <w:ind w:left="468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E9414BA"/>
    <w:multiLevelType w:val="hybridMultilevel"/>
    <w:tmpl w:val="97CE57F0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>
    <w:nsid w:val="63B02EDD"/>
    <w:multiLevelType w:val="hybridMultilevel"/>
    <w:tmpl w:val="1F6848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265367"/>
    <w:multiLevelType w:val="hybridMultilevel"/>
    <w:tmpl w:val="DCBCD426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0">
    <w:nsid w:val="654A0CCB"/>
    <w:multiLevelType w:val="hybridMultilevel"/>
    <w:tmpl w:val="08ECB21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68084899"/>
    <w:multiLevelType w:val="hybridMultilevel"/>
    <w:tmpl w:val="B3CE65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FE45BC"/>
    <w:multiLevelType w:val="hybridMultilevel"/>
    <w:tmpl w:val="923C9B14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D7149C4"/>
    <w:multiLevelType w:val="hybridMultilevel"/>
    <w:tmpl w:val="9572D82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0B10576"/>
    <w:multiLevelType w:val="hybridMultilevel"/>
    <w:tmpl w:val="EE248FB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263033A"/>
    <w:multiLevelType w:val="multilevel"/>
    <w:tmpl w:val="EFB4650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6">
    <w:nsid w:val="742179C2"/>
    <w:multiLevelType w:val="hybridMultilevel"/>
    <w:tmpl w:val="B92A2C94"/>
    <w:lvl w:ilvl="0" w:tplc="6E261352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5F223C4"/>
    <w:multiLevelType w:val="hybridMultilevel"/>
    <w:tmpl w:val="F7B2F5B6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8">
    <w:nsid w:val="77EA175F"/>
    <w:multiLevelType w:val="hybridMultilevel"/>
    <w:tmpl w:val="73DC5882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>
    <w:nsid w:val="7F5774C3"/>
    <w:multiLevelType w:val="hybridMultilevel"/>
    <w:tmpl w:val="91445C02"/>
    <w:lvl w:ilvl="0" w:tplc="6E261352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6"/>
  </w:num>
  <w:num w:numId="3">
    <w:abstractNumId w:val="23"/>
  </w:num>
  <w:num w:numId="4">
    <w:abstractNumId w:val="12"/>
  </w:num>
  <w:num w:numId="5">
    <w:abstractNumId w:val="39"/>
  </w:num>
  <w:num w:numId="6">
    <w:abstractNumId w:val="48"/>
  </w:num>
  <w:num w:numId="7">
    <w:abstractNumId w:val="47"/>
  </w:num>
  <w:num w:numId="8">
    <w:abstractNumId w:val="46"/>
  </w:num>
  <w:num w:numId="9">
    <w:abstractNumId w:val="0"/>
  </w:num>
  <w:num w:numId="10">
    <w:abstractNumId w:val="10"/>
  </w:num>
  <w:num w:numId="11">
    <w:abstractNumId w:val="49"/>
  </w:num>
  <w:num w:numId="12">
    <w:abstractNumId w:val="4"/>
  </w:num>
  <w:num w:numId="13">
    <w:abstractNumId w:val="32"/>
  </w:num>
  <w:num w:numId="14">
    <w:abstractNumId w:val="45"/>
  </w:num>
  <w:num w:numId="15">
    <w:abstractNumId w:val="35"/>
  </w:num>
  <w:num w:numId="16">
    <w:abstractNumId w:val="24"/>
  </w:num>
  <w:num w:numId="17">
    <w:abstractNumId w:val="17"/>
  </w:num>
  <w:num w:numId="18">
    <w:abstractNumId w:val="28"/>
  </w:num>
  <w:num w:numId="19">
    <w:abstractNumId w:val="13"/>
  </w:num>
  <w:num w:numId="20">
    <w:abstractNumId w:val="42"/>
  </w:num>
  <w:num w:numId="21">
    <w:abstractNumId w:val="37"/>
  </w:num>
  <w:num w:numId="22">
    <w:abstractNumId w:val="27"/>
  </w:num>
  <w:num w:numId="23">
    <w:abstractNumId w:val="9"/>
  </w:num>
  <w:num w:numId="24">
    <w:abstractNumId w:val="38"/>
  </w:num>
  <w:num w:numId="25">
    <w:abstractNumId w:val="5"/>
  </w:num>
  <w:num w:numId="26">
    <w:abstractNumId w:val="30"/>
  </w:num>
  <w:num w:numId="27">
    <w:abstractNumId w:val="3"/>
  </w:num>
  <w:num w:numId="28">
    <w:abstractNumId w:val="29"/>
  </w:num>
  <w:num w:numId="29">
    <w:abstractNumId w:val="21"/>
  </w:num>
  <w:num w:numId="30">
    <w:abstractNumId w:val="22"/>
  </w:num>
  <w:num w:numId="31">
    <w:abstractNumId w:val="18"/>
  </w:num>
  <w:num w:numId="32">
    <w:abstractNumId w:val="43"/>
  </w:num>
  <w:num w:numId="33">
    <w:abstractNumId w:val="1"/>
  </w:num>
  <w:num w:numId="34">
    <w:abstractNumId w:val="14"/>
  </w:num>
  <w:num w:numId="35">
    <w:abstractNumId w:val="40"/>
  </w:num>
  <w:num w:numId="36">
    <w:abstractNumId w:val="20"/>
  </w:num>
  <w:num w:numId="37">
    <w:abstractNumId w:val="31"/>
  </w:num>
  <w:num w:numId="38">
    <w:abstractNumId w:val="25"/>
  </w:num>
  <w:num w:numId="39">
    <w:abstractNumId w:val="2"/>
  </w:num>
  <w:num w:numId="40">
    <w:abstractNumId w:val="16"/>
  </w:num>
  <w:num w:numId="41">
    <w:abstractNumId w:val="19"/>
  </w:num>
  <w:num w:numId="42">
    <w:abstractNumId w:val="7"/>
  </w:num>
  <w:num w:numId="43">
    <w:abstractNumId w:val="34"/>
  </w:num>
  <w:num w:numId="44">
    <w:abstractNumId w:val="41"/>
  </w:num>
  <w:num w:numId="45">
    <w:abstractNumId w:val="33"/>
  </w:num>
  <w:num w:numId="46">
    <w:abstractNumId w:val="44"/>
  </w:num>
  <w:num w:numId="47">
    <w:abstractNumId w:val="26"/>
  </w:num>
  <w:num w:numId="48">
    <w:abstractNumId w:val="8"/>
  </w:num>
  <w:num w:numId="49">
    <w:abstractNumId w:val="11"/>
  </w:num>
  <w:num w:numId="5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CD"/>
    <w:rsid w:val="0000096E"/>
    <w:rsid w:val="000011A2"/>
    <w:rsid w:val="00002E38"/>
    <w:rsid w:val="0000305D"/>
    <w:rsid w:val="0000333D"/>
    <w:rsid w:val="000037D5"/>
    <w:rsid w:val="00003E03"/>
    <w:rsid w:val="00004212"/>
    <w:rsid w:val="0000479E"/>
    <w:rsid w:val="000051CB"/>
    <w:rsid w:val="000062B0"/>
    <w:rsid w:val="00006DF2"/>
    <w:rsid w:val="00006EC1"/>
    <w:rsid w:val="00007C1C"/>
    <w:rsid w:val="00007E51"/>
    <w:rsid w:val="0001011D"/>
    <w:rsid w:val="00010637"/>
    <w:rsid w:val="00011025"/>
    <w:rsid w:val="00011B70"/>
    <w:rsid w:val="00011C91"/>
    <w:rsid w:val="00013023"/>
    <w:rsid w:val="00013EE3"/>
    <w:rsid w:val="00014714"/>
    <w:rsid w:val="00014809"/>
    <w:rsid w:val="0001657F"/>
    <w:rsid w:val="000206B5"/>
    <w:rsid w:val="00020701"/>
    <w:rsid w:val="0002147B"/>
    <w:rsid w:val="00021CD7"/>
    <w:rsid w:val="00021DCD"/>
    <w:rsid w:val="0002250F"/>
    <w:rsid w:val="0002285B"/>
    <w:rsid w:val="0002295A"/>
    <w:rsid w:val="000236E2"/>
    <w:rsid w:val="00023D41"/>
    <w:rsid w:val="00024052"/>
    <w:rsid w:val="0002495C"/>
    <w:rsid w:val="00025A95"/>
    <w:rsid w:val="00026167"/>
    <w:rsid w:val="00026985"/>
    <w:rsid w:val="0002761F"/>
    <w:rsid w:val="00027AA8"/>
    <w:rsid w:val="00027EDF"/>
    <w:rsid w:val="00031C67"/>
    <w:rsid w:val="0003215C"/>
    <w:rsid w:val="0003307E"/>
    <w:rsid w:val="0003349C"/>
    <w:rsid w:val="0003418C"/>
    <w:rsid w:val="0003437B"/>
    <w:rsid w:val="00035042"/>
    <w:rsid w:val="00035480"/>
    <w:rsid w:val="000367CC"/>
    <w:rsid w:val="000405B9"/>
    <w:rsid w:val="00040D30"/>
    <w:rsid w:val="00041216"/>
    <w:rsid w:val="0004128D"/>
    <w:rsid w:val="00041791"/>
    <w:rsid w:val="00042371"/>
    <w:rsid w:val="00043EC0"/>
    <w:rsid w:val="00044627"/>
    <w:rsid w:val="00044BBE"/>
    <w:rsid w:val="0004544B"/>
    <w:rsid w:val="00046642"/>
    <w:rsid w:val="000472B5"/>
    <w:rsid w:val="00047B5B"/>
    <w:rsid w:val="00050C30"/>
    <w:rsid w:val="00051E8C"/>
    <w:rsid w:val="0005234D"/>
    <w:rsid w:val="00052B98"/>
    <w:rsid w:val="00053032"/>
    <w:rsid w:val="00053158"/>
    <w:rsid w:val="00053456"/>
    <w:rsid w:val="00053FE4"/>
    <w:rsid w:val="000543F5"/>
    <w:rsid w:val="000544BB"/>
    <w:rsid w:val="00055342"/>
    <w:rsid w:val="00055D40"/>
    <w:rsid w:val="00056BE1"/>
    <w:rsid w:val="00060B29"/>
    <w:rsid w:val="000618FD"/>
    <w:rsid w:val="00062336"/>
    <w:rsid w:val="000642D1"/>
    <w:rsid w:val="000650D8"/>
    <w:rsid w:val="00065B05"/>
    <w:rsid w:val="0006633C"/>
    <w:rsid w:val="00067CCF"/>
    <w:rsid w:val="00070208"/>
    <w:rsid w:val="000703A2"/>
    <w:rsid w:val="000706DD"/>
    <w:rsid w:val="00071D71"/>
    <w:rsid w:val="00072292"/>
    <w:rsid w:val="00072484"/>
    <w:rsid w:val="00072A8D"/>
    <w:rsid w:val="000732CC"/>
    <w:rsid w:val="00073E31"/>
    <w:rsid w:val="00074C6D"/>
    <w:rsid w:val="00074FD6"/>
    <w:rsid w:val="000753CC"/>
    <w:rsid w:val="00076345"/>
    <w:rsid w:val="00076618"/>
    <w:rsid w:val="0007773F"/>
    <w:rsid w:val="00077F9C"/>
    <w:rsid w:val="000801AC"/>
    <w:rsid w:val="00080CD0"/>
    <w:rsid w:val="00080ECE"/>
    <w:rsid w:val="000811E6"/>
    <w:rsid w:val="000814B4"/>
    <w:rsid w:val="00081963"/>
    <w:rsid w:val="0008381E"/>
    <w:rsid w:val="00084234"/>
    <w:rsid w:val="000844DC"/>
    <w:rsid w:val="00084C56"/>
    <w:rsid w:val="000852A7"/>
    <w:rsid w:val="0008549F"/>
    <w:rsid w:val="00086E82"/>
    <w:rsid w:val="00087464"/>
    <w:rsid w:val="00087BC3"/>
    <w:rsid w:val="00087DE3"/>
    <w:rsid w:val="00090293"/>
    <w:rsid w:val="00090463"/>
    <w:rsid w:val="00090951"/>
    <w:rsid w:val="00090E5A"/>
    <w:rsid w:val="0009312D"/>
    <w:rsid w:val="000931B8"/>
    <w:rsid w:val="00093324"/>
    <w:rsid w:val="000933A6"/>
    <w:rsid w:val="000940F4"/>
    <w:rsid w:val="00094CCB"/>
    <w:rsid w:val="000975D4"/>
    <w:rsid w:val="000A1529"/>
    <w:rsid w:val="000A2015"/>
    <w:rsid w:val="000A254E"/>
    <w:rsid w:val="000A292B"/>
    <w:rsid w:val="000A2B7B"/>
    <w:rsid w:val="000A3310"/>
    <w:rsid w:val="000A37F7"/>
    <w:rsid w:val="000A3CBA"/>
    <w:rsid w:val="000A3EA3"/>
    <w:rsid w:val="000A576F"/>
    <w:rsid w:val="000A5B1B"/>
    <w:rsid w:val="000A649A"/>
    <w:rsid w:val="000A64C9"/>
    <w:rsid w:val="000A6A3D"/>
    <w:rsid w:val="000A734B"/>
    <w:rsid w:val="000A7BBF"/>
    <w:rsid w:val="000B0987"/>
    <w:rsid w:val="000B1323"/>
    <w:rsid w:val="000B2102"/>
    <w:rsid w:val="000B22DB"/>
    <w:rsid w:val="000B2427"/>
    <w:rsid w:val="000B30B2"/>
    <w:rsid w:val="000B37FE"/>
    <w:rsid w:val="000B5865"/>
    <w:rsid w:val="000B63AD"/>
    <w:rsid w:val="000B66FF"/>
    <w:rsid w:val="000B77DA"/>
    <w:rsid w:val="000B7A98"/>
    <w:rsid w:val="000B7AC7"/>
    <w:rsid w:val="000C060F"/>
    <w:rsid w:val="000C0B26"/>
    <w:rsid w:val="000C2675"/>
    <w:rsid w:val="000C3862"/>
    <w:rsid w:val="000C4244"/>
    <w:rsid w:val="000C4818"/>
    <w:rsid w:val="000C4965"/>
    <w:rsid w:val="000C4AE3"/>
    <w:rsid w:val="000C5417"/>
    <w:rsid w:val="000D06D7"/>
    <w:rsid w:val="000D1228"/>
    <w:rsid w:val="000D12D4"/>
    <w:rsid w:val="000D164A"/>
    <w:rsid w:val="000D2E3C"/>
    <w:rsid w:val="000D3DDE"/>
    <w:rsid w:val="000D4D27"/>
    <w:rsid w:val="000D58AE"/>
    <w:rsid w:val="000D5C17"/>
    <w:rsid w:val="000D5E83"/>
    <w:rsid w:val="000D5FE7"/>
    <w:rsid w:val="000D7159"/>
    <w:rsid w:val="000D75A8"/>
    <w:rsid w:val="000D7750"/>
    <w:rsid w:val="000E0378"/>
    <w:rsid w:val="000E047B"/>
    <w:rsid w:val="000E0947"/>
    <w:rsid w:val="000E12F8"/>
    <w:rsid w:val="000E146D"/>
    <w:rsid w:val="000E1E97"/>
    <w:rsid w:val="000E3693"/>
    <w:rsid w:val="000E3EDE"/>
    <w:rsid w:val="000E544E"/>
    <w:rsid w:val="000E588B"/>
    <w:rsid w:val="000E6185"/>
    <w:rsid w:val="000E621E"/>
    <w:rsid w:val="000E67AF"/>
    <w:rsid w:val="000E70C7"/>
    <w:rsid w:val="000E729D"/>
    <w:rsid w:val="000E7533"/>
    <w:rsid w:val="000E7B47"/>
    <w:rsid w:val="000F1153"/>
    <w:rsid w:val="000F1307"/>
    <w:rsid w:val="000F18AA"/>
    <w:rsid w:val="000F18FF"/>
    <w:rsid w:val="000F2CB7"/>
    <w:rsid w:val="000F3689"/>
    <w:rsid w:val="000F38EB"/>
    <w:rsid w:val="000F39FF"/>
    <w:rsid w:val="000F3BB7"/>
    <w:rsid w:val="000F473E"/>
    <w:rsid w:val="000F47E4"/>
    <w:rsid w:val="000F554F"/>
    <w:rsid w:val="000F65D0"/>
    <w:rsid w:val="000F7015"/>
    <w:rsid w:val="000F76D0"/>
    <w:rsid w:val="000F77FD"/>
    <w:rsid w:val="000F7CC9"/>
    <w:rsid w:val="0010042C"/>
    <w:rsid w:val="00100AD7"/>
    <w:rsid w:val="00100AE6"/>
    <w:rsid w:val="0010198F"/>
    <w:rsid w:val="00102F5E"/>
    <w:rsid w:val="00103128"/>
    <w:rsid w:val="00103C4D"/>
    <w:rsid w:val="001050BA"/>
    <w:rsid w:val="00105E2A"/>
    <w:rsid w:val="00107824"/>
    <w:rsid w:val="0011015F"/>
    <w:rsid w:val="00111BE4"/>
    <w:rsid w:val="00113D5E"/>
    <w:rsid w:val="00114141"/>
    <w:rsid w:val="00115773"/>
    <w:rsid w:val="00116227"/>
    <w:rsid w:val="0011660B"/>
    <w:rsid w:val="0011677C"/>
    <w:rsid w:val="00116DFD"/>
    <w:rsid w:val="00117151"/>
    <w:rsid w:val="001178A4"/>
    <w:rsid w:val="00117A28"/>
    <w:rsid w:val="00120401"/>
    <w:rsid w:val="0012048C"/>
    <w:rsid w:val="0012074A"/>
    <w:rsid w:val="00120972"/>
    <w:rsid w:val="00121F01"/>
    <w:rsid w:val="00121F23"/>
    <w:rsid w:val="0012205A"/>
    <w:rsid w:val="00123AA6"/>
    <w:rsid w:val="00123E7C"/>
    <w:rsid w:val="001240BF"/>
    <w:rsid w:val="00124E5B"/>
    <w:rsid w:val="00124F68"/>
    <w:rsid w:val="00125103"/>
    <w:rsid w:val="00125B0B"/>
    <w:rsid w:val="00127019"/>
    <w:rsid w:val="0012704E"/>
    <w:rsid w:val="0012706A"/>
    <w:rsid w:val="00127229"/>
    <w:rsid w:val="001279C7"/>
    <w:rsid w:val="00127D22"/>
    <w:rsid w:val="00127D65"/>
    <w:rsid w:val="00130029"/>
    <w:rsid w:val="001303D6"/>
    <w:rsid w:val="00130492"/>
    <w:rsid w:val="0013296E"/>
    <w:rsid w:val="00132A35"/>
    <w:rsid w:val="00133215"/>
    <w:rsid w:val="00134951"/>
    <w:rsid w:val="00135E2E"/>
    <w:rsid w:val="00136426"/>
    <w:rsid w:val="00136AEB"/>
    <w:rsid w:val="00136B65"/>
    <w:rsid w:val="00136E17"/>
    <w:rsid w:val="00137AB2"/>
    <w:rsid w:val="00137C69"/>
    <w:rsid w:val="00137D24"/>
    <w:rsid w:val="00137D38"/>
    <w:rsid w:val="00137FF9"/>
    <w:rsid w:val="001412D6"/>
    <w:rsid w:val="001413FA"/>
    <w:rsid w:val="00141FE4"/>
    <w:rsid w:val="001423B3"/>
    <w:rsid w:val="001438A3"/>
    <w:rsid w:val="00145097"/>
    <w:rsid w:val="001454D7"/>
    <w:rsid w:val="001455DA"/>
    <w:rsid w:val="00145C96"/>
    <w:rsid w:val="00145CAB"/>
    <w:rsid w:val="00146384"/>
    <w:rsid w:val="00146BF3"/>
    <w:rsid w:val="001471C8"/>
    <w:rsid w:val="001474B1"/>
    <w:rsid w:val="00147880"/>
    <w:rsid w:val="00147B77"/>
    <w:rsid w:val="00147CC1"/>
    <w:rsid w:val="001500F5"/>
    <w:rsid w:val="00151A52"/>
    <w:rsid w:val="00151FDF"/>
    <w:rsid w:val="0015368C"/>
    <w:rsid w:val="001539D0"/>
    <w:rsid w:val="0015492E"/>
    <w:rsid w:val="001550F1"/>
    <w:rsid w:val="00155838"/>
    <w:rsid w:val="001561F3"/>
    <w:rsid w:val="00156AED"/>
    <w:rsid w:val="00156D9F"/>
    <w:rsid w:val="00162047"/>
    <w:rsid w:val="00162769"/>
    <w:rsid w:val="001627AA"/>
    <w:rsid w:val="00163567"/>
    <w:rsid w:val="0016376A"/>
    <w:rsid w:val="001638F0"/>
    <w:rsid w:val="00164687"/>
    <w:rsid w:val="00164BE7"/>
    <w:rsid w:val="001651F6"/>
    <w:rsid w:val="00166415"/>
    <w:rsid w:val="00166F35"/>
    <w:rsid w:val="001675CA"/>
    <w:rsid w:val="00167805"/>
    <w:rsid w:val="0016790A"/>
    <w:rsid w:val="00167B75"/>
    <w:rsid w:val="001700E9"/>
    <w:rsid w:val="00171A95"/>
    <w:rsid w:val="00174FB7"/>
    <w:rsid w:val="00176ACB"/>
    <w:rsid w:val="0017700D"/>
    <w:rsid w:val="0017756E"/>
    <w:rsid w:val="00177EDF"/>
    <w:rsid w:val="0018084B"/>
    <w:rsid w:val="00181B45"/>
    <w:rsid w:val="00182AEF"/>
    <w:rsid w:val="001830BC"/>
    <w:rsid w:val="00183966"/>
    <w:rsid w:val="00183DAE"/>
    <w:rsid w:val="001846E1"/>
    <w:rsid w:val="001856EC"/>
    <w:rsid w:val="001858DB"/>
    <w:rsid w:val="00185BF5"/>
    <w:rsid w:val="0018602C"/>
    <w:rsid w:val="001872B4"/>
    <w:rsid w:val="001873BA"/>
    <w:rsid w:val="001878B9"/>
    <w:rsid w:val="00187CB7"/>
    <w:rsid w:val="001918BE"/>
    <w:rsid w:val="00191A32"/>
    <w:rsid w:val="00192D98"/>
    <w:rsid w:val="00193518"/>
    <w:rsid w:val="00193C8F"/>
    <w:rsid w:val="00193ED1"/>
    <w:rsid w:val="0019428B"/>
    <w:rsid w:val="00196005"/>
    <w:rsid w:val="00196FB5"/>
    <w:rsid w:val="001972BA"/>
    <w:rsid w:val="00197621"/>
    <w:rsid w:val="001A0C4A"/>
    <w:rsid w:val="001A19DF"/>
    <w:rsid w:val="001A38D9"/>
    <w:rsid w:val="001A48C4"/>
    <w:rsid w:val="001A57B5"/>
    <w:rsid w:val="001A5864"/>
    <w:rsid w:val="001A5D84"/>
    <w:rsid w:val="001A68EF"/>
    <w:rsid w:val="001A696C"/>
    <w:rsid w:val="001A6CA0"/>
    <w:rsid w:val="001A716B"/>
    <w:rsid w:val="001A7FBB"/>
    <w:rsid w:val="001B0FB9"/>
    <w:rsid w:val="001B1226"/>
    <w:rsid w:val="001B21BD"/>
    <w:rsid w:val="001B23DB"/>
    <w:rsid w:val="001B2C8F"/>
    <w:rsid w:val="001B3902"/>
    <w:rsid w:val="001B5BF7"/>
    <w:rsid w:val="001B5E9F"/>
    <w:rsid w:val="001B616B"/>
    <w:rsid w:val="001B6661"/>
    <w:rsid w:val="001B6997"/>
    <w:rsid w:val="001C1166"/>
    <w:rsid w:val="001C146C"/>
    <w:rsid w:val="001C2E3D"/>
    <w:rsid w:val="001C3DA6"/>
    <w:rsid w:val="001C47B8"/>
    <w:rsid w:val="001C4C93"/>
    <w:rsid w:val="001C68C3"/>
    <w:rsid w:val="001C6BE9"/>
    <w:rsid w:val="001D036C"/>
    <w:rsid w:val="001D12A1"/>
    <w:rsid w:val="001D1779"/>
    <w:rsid w:val="001D1BFA"/>
    <w:rsid w:val="001D1C0D"/>
    <w:rsid w:val="001D20C3"/>
    <w:rsid w:val="001D3217"/>
    <w:rsid w:val="001D3443"/>
    <w:rsid w:val="001D3565"/>
    <w:rsid w:val="001D357A"/>
    <w:rsid w:val="001D3E1A"/>
    <w:rsid w:val="001D3FD4"/>
    <w:rsid w:val="001D4A52"/>
    <w:rsid w:val="001D5948"/>
    <w:rsid w:val="001D6339"/>
    <w:rsid w:val="001D6968"/>
    <w:rsid w:val="001D69E7"/>
    <w:rsid w:val="001D70F0"/>
    <w:rsid w:val="001D7229"/>
    <w:rsid w:val="001D7419"/>
    <w:rsid w:val="001D7AD5"/>
    <w:rsid w:val="001D7D0E"/>
    <w:rsid w:val="001E022E"/>
    <w:rsid w:val="001E27EC"/>
    <w:rsid w:val="001E29A6"/>
    <w:rsid w:val="001E2C0C"/>
    <w:rsid w:val="001E391F"/>
    <w:rsid w:val="001E4B7E"/>
    <w:rsid w:val="001E6743"/>
    <w:rsid w:val="001E7554"/>
    <w:rsid w:val="001E7F56"/>
    <w:rsid w:val="001F042E"/>
    <w:rsid w:val="001F1A55"/>
    <w:rsid w:val="001F3E8C"/>
    <w:rsid w:val="001F48F5"/>
    <w:rsid w:val="001F54C8"/>
    <w:rsid w:val="001F5865"/>
    <w:rsid w:val="001F5990"/>
    <w:rsid w:val="001F6C59"/>
    <w:rsid w:val="001F6DF9"/>
    <w:rsid w:val="002002ED"/>
    <w:rsid w:val="00200302"/>
    <w:rsid w:val="00201C71"/>
    <w:rsid w:val="002023D5"/>
    <w:rsid w:val="00202A8F"/>
    <w:rsid w:val="00202F37"/>
    <w:rsid w:val="00202F93"/>
    <w:rsid w:val="00204384"/>
    <w:rsid w:val="00205552"/>
    <w:rsid w:val="00205918"/>
    <w:rsid w:val="00205B6B"/>
    <w:rsid w:val="00205BD5"/>
    <w:rsid w:val="0020741C"/>
    <w:rsid w:val="00210754"/>
    <w:rsid w:val="002107D5"/>
    <w:rsid w:val="00211BBA"/>
    <w:rsid w:val="00211C71"/>
    <w:rsid w:val="00211E8C"/>
    <w:rsid w:val="002121EC"/>
    <w:rsid w:val="00212453"/>
    <w:rsid w:val="0021273B"/>
    <w:rsid w:val="00213472"/>
    <w:rsid w:val="00213779"/>
    <w:rsid w:val="00213926"/>
    <w:rsid w:val="00213F2D"/>
    <w:rsid w:val="00214EF4"/>
    <w:rsid w:val="0021511D"/>
    <w:rsid w:val="0021528B"/>
    <w:rsid w:val="00215732"/>
    <w:rsid w:val="00216514"/>
    <w:rsid w:val="002170BB"/>
    <w:rsid w:val="00217DC3"/>
    <w:rsid w:val="002204DD"/>
    <w:rsid w:val="00220B75"/>
    <w:rsid w:val="00220C4A"/>
    <w:rsid w:val="0022107C"/>
    <w:rsid w:val="00221A02"/>
    <w:rsid w:val="00221DAD"/>
    <w:rsid w:val="00222076"/>
    <w:rsid w:val="00222512"/>
    <w:rsid w:val="00223E0B"/>
    <w:rsid w:val="00225B22"/>
    <w:rsid w:val="0022602D"/>
    <w:rsid w:val="0022677E"/>
    <w:rsid w:val="00226C18"/>
    <w:rsid w:val="00227172"/>
    <w:rsid w:val="00227C6D"/>
    <w:rsid w:val="00230611"/>
    <w:rsid w:val="00230B3A"/>
    <w:rsid w:val="00230CD2"/>
    <w:rsid w:val="00230FC4"/>
    <w:rsid w:val="00231AFF"/>
    <w:rsid w:val="002322D4"/>
    <w:rsid w:val="00233CC3"/>
    <w:rsid w:val="00234577"/>
    <w:rsid w:val="002346E3"/>
    <w:rsid w:val="002379B9"/>
    <w:rsid w:val="00237D06"/>
    <w:rsid w:val="00240C68"/>
    <w:rsid w:val="00241724"/>
    <w:rsid w:val="0024187F"/>
    <w:rsid w:val="0024216D"/>
    <w:rsid w:val="00242930"/>
    <w:rsid w:val="002431AB"/>
    <w:rsid w:val="00243E6D"/>
    <w:rsid w:val="002444C5"/>
    <w:rsid w:val="00244E66"/>
    <w:rsid w:val="00245374"/>
    <w:rsid w:val="00245C2D"/>
    <w:rsid w:val="002469FA"/>
    <w:rsid w:val="002472E6"/>
    <w:rsid w:val="002508F0"/>
    <w:rsid w:val="00250F72"/>
    <w:rsid w:val="00251E93"/>
    <w:rsid w:val="00252069"/>
    <w:rsid w:val="002520ED"/>
    <w:rsid w:val="00252318"/>
    <w:rsid w:val="002523E0"/>
    <w:rsid w:val="002523E1"/>
    <w:rsid w:val="002524F8"/>
    <w:rsid w:val="00252EAB"/>
    <w:rsid w:val="00253046"/>
    <w:rsid w:val="0025467D"/>
    <w:rsid w:val="00254F93"/>
    <w:rsid w:val="00256671"/>
    <w:rsid w:val="00256F8F"/>
    <w:rsid w:val="002576A7"/>
    <w:rsid w:val="00257D87"/>
    <w:rsid w:val="00260300"/>
    <w:rsid w:val="00260547"/>
    <w:rsid w:val="00261286"/>
    <w:rsid w:val="002618DF"/>
    <w:rsid w:val="00261A15"/>
    <w:rsid w:val="002632A3"/>
    <w:rsid w:val="00263912"/>
    <w:rsid w:val="00263C28"/>
    <w:rsid w:val="00263EA8"/>
    <w:rsid w:val="00265827"/>
    <w:rsid w:val="002678BB"/>
    <w:rsid w:val="00267D27"/>
    <w:rsid w:val="00270608"/>
    <w:rsid w:val="002708D5"/>
    <w:rsid w:val="00271978"/>
    <w:rsid w:val="00271E26"/>
    <w:rsid w:val="0027201C"/>
    <w:rsid w:val="00272408"/>
    <w:rsid w:val="0027265B"/>
    <w:rsid w:val="0027374E"/>
    <w:rsid w:val="00273F22"/>
    <w:rsid w:val="002744CF"/>
    <w:rsid w:val="00274E5B"/>
    <w:rsid w:val="0027506E"/>
    <w:rsid w:val="00275D27"/>
    <w:rsid w:val="00275EA4"/>
    <w:rsid w:val="00276B50"/>
    <w:rsid w:val="00277AE8"/>
    <w:rsid w:val="00277C96"/>
    <w:rsid w:val="00281050"/>
    <w:rsid w:val="00281FE9"/>
    <w:rsid w:val="0028262C"/>
    <w:rsid w:val="002828D7"/>
    <w:rsid w:val="002834B3"/>
    <w:rsid w:val="00283D54"/>
    <w:rsid w:val="00284DBB"/>
    <w:rsid w:val="00284E91"/>
    <w:rsid w:val="00285ED7"/>
    <w:rsid w:val="00286524"/>
    <w:rsid w:val="002870C7"/>
    <w:rsid w:val="00287739"/>
    <w:rsid w:val="00290678"/>
    <w:rsid w:val="00290D47"/>
    <w:rsid w:val="0029114C"/>
    <w:rsid w:val="00291240"/>
    <w:rsid w:val="0029157A"/>
    <w:rsid w:val="00291ACF"/>
    <w:rsid w:val="00291BE6"/>
    <w:rsid w:val="002923DE"/>
    <w:rsid w:val="002928AE"/>
    <w:rsid w:val="002935DB"/>
    <w:rsid w:val="00297A83"/>
    <w:rsid w:val="002A0945"/>
    <w:rsid w:val="002A12D1"/>
    <w:rsid w:val="002A14FA"/>
    <w:rsid w:val="002A15C1"/>
    <w:rsid w:val="002A175B"/>
    <w:rsid w:val="002A1FC4"/>
    <w:rsid w:val="002A2251"/>
    <w:rsid w:val="002A237F"/>
    <w:rsid w:val="002A26D8"/>
    <w:rsid w:val="002A3EB6"/>
    <w:rsid w:val="002A4EAF"/>
    <w:rsid w:val="002A4F9B"/>
    <w:rsid w:val="002A5093"/>
    <w:rsid w:val="002A5166"/>
    <w:rsid w:val="002A5CEB"/>
    <w:rsid w:val="002A6160"/>
    <w:rsid w:val="002A7CF9"/>
    <w:rsid w:val="002B005A"/>
    <w:rsid w:val="002B0ED5"/>
    <w:rsid w:val="002B1B5B"/>
    <w:rsid w:val="002B1E7A"/>
    <w:rsid w:val="002B1F06"/>
    <w:rsid w:val="002B2694"/>
    <w:rsid w:val="002B3484"/>
    <w:rsid w:val="002B40C2"/>
    <w:rsid w:val="002B511A"/>
    <w:rsid w:val="002B5325"/>
    <w:rsid w:val="002B5F1B"/>
    <w:rsid w:val="002B6D81"/>
    <w:rsid w:val="002B6F0D"/>
    <w:rsid w:val="002B79AB"/>
    <w:rsid w:val="002B7AFF"/>
    <w:rsid w:val="002C0983"/>
    <w:rsid w:val="002C1C80"/>
    <w:rsid w:val="002C20BF"/>
    <w:rsid w:val="002C2E41"/>
    <w:rsid w:val="002C3F48"/>
    <w:rsid w:val="002C6B51"/>
    <w:rsid w:val="002C771A"/>
    <w:rsid w:val="002C7FD3"/>
    <w:rsid w:val="002D0A2D"/>
    <w:rsid w:val="002D12EF"/>
    <w:rsid w:val="002D15BA"/>
    <w:rsid w:val="002D1E32"/>
    <w:rsid w:val="002D2390"/>
    <w:rsid w:val="002D2AFA"/>
    <w:rsid w:val="002D3431"/>
    <w:rsid w:val="002D39B7"/>
    <w:rsid w:val="002D3E01"/>
    <w:rsid w:val="002D4945"/>
    <w:rsid w:val="002D4C2B"/>
    <w:rsid w:val="002D4F61"/>
    <w:rsid w:val="002D574B"/>
    <w:rsid w:val="002D5D5F"/>
    <w:rsid w:val="002D5DFE"/>
    <w:rsid w:val="002D63B8"/>
    <w:rsid w:val="002D65B7"/>
    <w:rsid w:val="002D679F"/>
    <w:rsid w:val="002D6F8B"/>
    <w:rsid w:val="002D7B65"/>
    <w:rsid w:val="002E09DD"/>
    <w:rsid w:val="002E10CC"/>
    <w:rsid w:val="002E14A2"/>
    <w:rsid w:val="002E1F1A"/>
    <w:rsid w:val="002E299F"/>
    <w:rsid w:val="002E3A79"/>
    <w:rsid w:val="002E44BF"/>
    <w:rsid w:val="002E4AA7"/>
    <w:rsid w:val="002E4E42"/>
    <w:rsid w:val="002E5620"/>
    <w:rsid w:val="002E6DDD"/>
    <w:rsid w:val="002E7A6D"/>
    <w:rsid w:val="002E7EA6"/>
    <w:rsid w:val="002F0289"/>
    <w:rsid w:val="002F1528"/>
    <w:rsid w:val="002F272F"/>
    <w:rsid w:val="002F2A3C"/>
    <w:rsid w:val="002F2BC0"/>
    <w:rsid w:val="002F2C95"/>
    <w:rsid w:val="002F2EF1"/>
    <w:rsid w:val="002F33F8"/>
    <w:rsid w:val="002F3824"/>
    <w:rsid w:val="002F3E78"/>
    <w:rsid w:val="002F42CF"/>
    <w:rsid w:val="002F43C4"/>
    <w:rsid w:val="002F45A9"/>
    <w:rsid w:val="002F4E01"/>
    <w:rsid w:val="002F510D"/>
    <w:rsid w:val="002F536F"/>
    <w:rsid w:val="002F618F"/>
    <w:rsid w:val="002F698F"/>
    <w:rsid w:val="002F7291"/>
    <w:rsid w:val="002F72C7"/>
    <w:rsid w:val="0030075F"/>
    <w:rsid w:val="00301A2A"/>
    <w:rsid w:val="00301A9A"/>
    <w:rsid w:val="003020AC"/>
    <w:rsid w:val="003033AB"/>
    <w:rsid w:val="0030346C"/>
    <w:rsid w:val="00303A04"/>
    <w:rsid w:val="0030453C"/>
    <w:rsid w:val="00304B37"/>
    <w:rsid w:val="003057DD"/>
    <w:rsid w:val="00307958"/>
    <w:rsid w:val="00307C4B"/>
    <w:rsid w:val="00307CD7"/>
    <w:rsid w:val="00312C6C"/>
    <w:rsid w:val="00313822"/>
    <w:rsid w:val="00313E16"/>
    <w:rsid w:val="0031469E"/>
    <w:rsid w:val="00314C8B"/>
    <w:rsid w:val="00314DE2"/>
    <w:rsid w:val="00314E00"/>
    <w:rsid w:val="00315069"/>
    <w:rsid w:val="00315CD4"/>
    <w:rsid w:val="003164FB"/>
    <w:rsid w:val="003166BF"/>
    <w:rsid w:val="00317287"/>
    <w:rsid w:val="00317594"/>
    <w:rsid w:val="00317791"/>
    <w:rsid w:val="0032021C"/>
    <w:rsid w:val="00320F80"/>
    <w:rsid w:val="00321B4E"/>
    <w:rsid w:val="00321E93"/>
    <w:rsid w:val="00322411"/>
    <w:rsid w:val="00323645"/>
    <w:rsid w:val="00323F55"/>
    <w:rsid w:val="0032425C"/>
    <w:rsid w:val="00324B83"/>
    <w:rsid w:val="00324BA0"/>
    <w:rsid w:val="0032520A"/>
    <w:rsid w:val="003269D0"/>
    <w:rsid w:val="0032757C"/>
    <w:rsid w:val="003309C9"/>
    <w:rsid w:val="00332B2F"/>
    <w:rsid w:val="00333F06"/>
    <w:rsid w:val="00335531"/>
    <w:rsid w:val="00335A4D"/>
    <w:rsid w:val="00335BFB"/>
    <w:rsid w:val="00340AA1"/>
    <w:rsid w:val="0034131B"/>
    <w:rsid w:val="0034141F"/>
    <w:rsid w:val="00341879"/>
    <w:rsid w:val="0034275E"/>
    <w:rsid w:val="003429D9"/>
    <w:rsid w:val="00343358"/>
    <w:rsid w:val="00343BBF"/>
    <w:rsid w:val="00344B86"/>
    <w:rsid w:val="00345D48"/>
    <w:rsid w:val="0034634C"/>
    <w:rsid w:val="00347532"/>
    <w:rsid w:val="00347B1D"/>
    <w:rsid w:val="00347B66"/>
    <w:rsid w:val="00350090"/>
    <w:rsid w:val="003508A9"/>
    <w:rsid w:val="003508CA"/>
    <w:rsid w:val="00353905"/>
    <w:rsid w:val="00353CB4"/>
    <w:rsid w:val="00354032"/>
    <w:rsid w:val="00354731"/>
    <w:rsid w:val="00355592"/>
    <w:rsid w:val="003567AC"/>
    <w:rsid w:val="00356F7B"/>
    <w:rsid w:val="0035712E"/>
    <w:rsid w:val="00357208"/>
    <w:rsid w:val="003574AC"/>
    <w:rsid w:val="00357C8B"/>
    <w:rsid w:val="003600CE"/>
    <w:rsid w:val="003606DE"/>
    <w:rsid w:val="003608AC"/>
    <w:rsid w:val="00360ECE"/>
    <w:rsid w:val="00360ED1"/>
    <w:rsid w:val="00362199"/>
    <w:rsid w:val="003631CA"/>
    <w:rsid w:val="003640A2"/>
    <w:rsid w:val="003646CC"/>
    <w:rsid w:val="0036503F"/>
    <w:rsid w:val="003654A8"/>
    <w:rsid w:val="00366336"/>
    <w:rsid w:val="00366572"/>
    <w:rsid w:val="00370AB4"/>
    <w:rsid w:val="00371392"/>
    <w:rsid w:val="00371BC9"/>
    <w:rsid w:val="00372249"/>
    <w:rsid w:val="00373C34"/>
    <w:rsid w:val="00375994"/>
    <w:rsid w:val="00377520"/>
    <w:rsid w:val="0037768C"/>
    <w:rsid w:val="00377B7B"/>
    <w:rsid w:val="00380D9E"/>
    <w:rsid w:val="0038103F"/>
    <w:rsid w:val="00381C19"/>
    <w:rsid w:val="00381FD1"/>
    <w:rsid w:val="0038293B"/>
    <w:rsid w:val="00382F86"/>
    <w:rsid w:val="00384393"/>
    <w:rsid w:val="00384EEB"/>
    <w:rsid w:val="00384EF3"/>
    <w:rsid w:val="00385395"/>
    <w:rsid w:val="00385DAC"/>
    <w:rsid w:val="003875F2"/>
    <w:rsid w:val="00387728"/>
    <w:rsid w:val="00390505"/>
    <w:rsid w:val="0039100F"/>
    <w:rsid w:val="00391A88"/>
    <w:rsid w:val="00393575"/>
    <w:rsid w:val="0039414B"/>
    <w:rsid w:val="003959F0"/>
    <w:rsid w:val="00395DFD"/>
    <w:rsid w:val="00397480"/>
    <w:rsid w:val="003A0F3B"/>
    <w:rsid w:val="003A1F36"/>
    <w:rsid w:val="003A214A"/>
    <w:rsid w:val="003A2663"/>
    <w:rsid w:val="003A281A"/>
    <w:rsid w:val="003A401A"/>
    <w:rsid w:val="003A4AE9"/>
    <w:rsid w:val="003A56FC"/>
    <w:rsid w:val="003A5AF6"/>
    <w:rsid w:val="003A61E0"/>
    <w:rsid w:val="003A655D"/>
    <w:rsid w:val="003A783F"/>
    <w:rsid w:val="003A7B11"/>
    <w:rsid w:val="003B02BB"/>
    <w:rsid w:val="003B08C5"/>
    <w:rsid w:val="003B2222"/>
    <w:rsid w:val="003B254D"/>
    <w:rsid w:val="003B3797"/>
    <w:rsid w:val="003B3B98"/>
    <w:rsid w:val="003B4762"/>
    <w:rsid w:val="003B4BFD"/>
    <w:rsid w:val="003B4E79"/>
    <w:rsid w:val="003B52F7"/>
    <w:rsid w:val="003B5B21"/>
    <w:rsid w:val="003B6B83"/>
    <w:rsid w:val="003B7711"/>
    <w:rsid w:val="003B79F7"/>
    <w:rsid w:val="003B7C2F"/>
    <w:rsid w:val="003C0646"/>
    <w:rsid w:val="003C08B0"/>
    <w:rsid w:val="003C09FC"/>
    <w:rsid w:val="003C180B"/>
    <w:rsid w:val="003C1A5D"/>
    <w:rsid w:val="003C24D1"/>
    <w:rsid w:val="003C34C4"/>
    <w:rsid w:val="003C3FE0"/>
    <w:rsid w:val="003C5032"/>
    <w:rsid w:val="003C5617"/>
    <w:rsid w:val="003C58B4"/>
    <w:rsid w:val="003C6A43"/>
    <w:rsid w:val="003C6A75"/>
    <w:rsid w:val="003C6D8F"/>
    <w:rsid w:val="003C7052"/>
    <w:rsid w:val="003C74BE"/>
    <w:rsid w:val="003C7AD9"/>
    <w:rsid w:val="003C7B92"/>
    <w:rsid w:val="003C7F4A"/>
    <w:rsid w:val="003D26E5"/>
    <w:rsid w:val="003D35E7"/>
    <w:rsid w:val="003D6366"/>
    <w:rsid w:val="003D68B6"/>
    <w:rsid w:val="003D6A68"/>
    <w:rsid w:val="003D6D02"/>
    <w:rsid w:val="003D6D3C"/>
    <w:rsid w:val="003E0010"/>
    <w:rsid w:val="003E078F"/>
    <w:rsid w:val="003E0D2B"/>
    <w:rsid w:val="003E20CC"/>
    <w:rsid w:val="003E2F8E"/>
    <w:rsid w:val="003E321E"/>
    <w:rsid w:val="003E402D"/>
    <w:rsid w:val="003E425D"/>
    <w:rsid w:val="003E498C"/>
    <w:rsid w:val="003E4F09"/>
    <w:rsid w:val="003E5209"/>
    <w:rsid w:val="003E536D"/>
    <w:rsid w:val="003E673F"/>
    <w:rsid w:val="003E749B"/>
    <w:rsid w:val="003E79B1"/>
    <w:rsid w:val="003E7A29"/>
    <w:rsid w:val="003F0B45"/>
    <w:rsid w:val="003F0B69"/>
    <w:rsid w:val="003F155E"/>
    <w:rsid w:val="003F1862"/>
    <w:rsid w:val="003F1DA8"/>
    <w:rsid w:val="003F3325"/>
    <w:rsid w:val="003F3536"/>
    <w:rsid w:val="003F38BF"/>
    <w:rsid w:val="003F4207"/>
    <w:rsid w:val="003F478B"/>
    <w:rsid w:val="003F4B81"/>
    <w:rsid w:val="003F4C11"/>
    <w:rsid w:val="003F5587"/>
    <w:rsid w:val="003F5727"/>
    <w:rsid w:val="003F5732"/>
    <w:rsid w:val="003F6BB8"/>
    <w:rsid w:val="003F71A1"/>
    <w:rsid w:val="003F7477"/>
    <w:rsid w:val="003F777F"/>
    <w:rsid w:val="004004D0"/>
    <w:rsid w:val="00400C7B"/>
    <w:rsid w:val="00400CF0"/>
    <w:rsid w:val="00401090"/>
    <w:rsid w:val="004019A3"/>
    <w:rsid w:val="00401DA7"/>
    <w:rsid w:val="00402019"/>
    <w:rsid w:val="00402967"/>
    <w:rsid w:val="00403002"/>
    <w:rsid w:val="00403089"/>
    <w:rsid w:val="00403370"/>
    <w:rsid w:val="004036CA"/>
    <w:rsid w:val="00403D22"/>
    <w:rsid w:val="00403D23"/>
    <w:rsid w:val="004043D9"/>
    <w:rsid w:val="00404B80"/>
    <w:rsid w:val="00404EAE"/>
    <w:rsid w:val="004050DF"/>
    <w:rsid w:val="004057EE"/>
    <w:rsid w:val="00405A9C"/>
    <w:rsid w:val="004066E2"/>
    <w:rsid w:val="00407535"/>
    <w:rsid w:val="00410B7C"/>
    <w:rsid w:val="00410CC5"/>
    <w:rsid w:val="00410FAC"/>
    <w:rsid w:val="00411566"/>
    <w:rsid w:val="00412CCB"/>
    <w:rsid w:val="00412EF6"/>
    <w:rsid w:val="00413A2A"/>
    <w:rsid w:val="00415206"/>
    <w:rsid w:val="00415B0E"/>
    <w:rsid w:val="00416592"/>
    <w:rsid w:val="00416755"/>
    <w:rsid w:val="00417F14"/>
    <w:rsid w:val="00420498"/>
    <w:rsid w:val="00421456"/>
    <w:rsid w:val="0042183C"/>
    <w:rsid w:val="004240E8"/>
    <w:rsid w:val="004247D1"/>
    <w:rsid w:val="00425548"/>
    <w:rsid w:val="00426828"/>
    <w:rsid w:val="00427B34"/>
    <w:rsid w:val="004329A2"/>
    <w:rsid w:val="004337DF"/>
    <w:rsid w:val="00433ADB"/>
    <w:rsid w:val="00434378"/>
    <w:rsid w:val="00435716"/>
    <w:rsid w:val="00435956"/>
    <w:rsid w:val="00436BAB"/>
    <w:rsid w:val="004410C4"/>
    <w:rsid w:val="0044189A"/>
    <w:rsid w:val="00442573"/>
    <w:rsid w:val="00442A51"/>
    <w:rsid w:val="00442CFB"/>
    <w:rsid w:val="00444032"/>
    <w:rsid w:val="00444A2D"/>
    <w:rsid w:val="00444B17"/>
    <w:rsid w:val="00444C3D"/>
    <w:rsid w:val="00444F24"/>
    <w:rsid w:val="00445133"/>
    <w:rsid w:val="00445718"/>
    <w:rsid w:val="00446177"/>
    <w:rsid w:val="004468E5"/>
    <w:rsid w:val="00446C9B"/>
    <w:rsid w:val="004471C0"/>
    <w:rsid w:val="00447C08"/>
    <w:rsid w:val="00447E82"/>
    <w:rsid w:val="00447FC3"/>
    <w:rsid w:val="0045035F"/>
    <w:rsid w:val="0045179A"/>
    <w:rsid w:val="0045217E"/>
    <w:rsid w:val="0045240A"/>
    <w:rsid w:val="004527CB"/>
    <w:rsid w:val="00452BF7"/>
    <w:rsid w:val="00452D56"/>
    <w:rsid w:val="0045323F"/>
    <w:rsid w:val="004535C0"/>
    <w:rsid w:val="00454485"/>
    <w:rsid w:val="00454F0E"/>
    <w:rsid w:val="00455281"/>
    <w:rsid w:val="004554E6"/>
    <w:rsid w:val="004556A6"/>
    <w:rsid w:val="00456271"/>
    <w:rsid w:val="00456D2F"/>
    <w:rsid w:val="004573CF"/>
    <w:rsid w:val="00457915"/>
    <w:rsid w:val="00460DB0"/>
    <w:rsid w:val="004610A8"/>
    <w:rsid w:val="00461994"/>
    <w:rsid w:val="00461A2D"/>
    <w:rsid w:val="00461C04"/>
    <w:rsid w:val="004623ED"/>
    <w:rsid w:val="004628B0"/>
    <w:rsid w:val="00462C6F"/>
    <w:rsid w:val="00462C7E"/>
    <w:rsid w:val="00462F77"/>
    <w:rsid w:val="004634A7"/>
    <w:rsid w:val="00463E53"/>
    <w:rsid w:val="0046424C"/>
    <w:rsid w:val="00464628"/>
    <w:rsid w:val="004648BE"/>
    <w:rsid w:val="00464A96"/>
    <w:rsid w:val="0046561C"/>
    <w:rsid w:val="00465B9F"/>
    <w:rsid w:val="0046669F"/>
    <w:rsid w:val="004666D7"/>
    <w:rsid w:val="0046692E"/>
    <w:rsid w:val="00467A77"/>
    <w:rsid w:val="00467B90"/>
    <w:rsid w:val="00470550"/>
    <w:rsid w:val="004705DA"/>
    <w:rsid w:val="004706D9"/>
    <w:rsid w:val="00470CDF"/>
    <w:rsid w:val="00472CF4"/>
    <w:rsid w:val="0047315D"/>
    <w:rsid w:val="004738D6"/>
    <w:rsid w:val="00473ACA"/>
    <w:rsid w:val="00474144"/>
    <w:rsid w:val="00474262"/>
    <w:rsid w:val="00475327"/>
    <w:rsid w:val="00476499"/>
    <w:rsid w:val="004765DF"/>
    <w:rsid w:val="0047670B"/>
    <w:rsid w:val="0047674C"/>
    <w:rsid w:val="00477CC5"/>
    <w:rsid w:val="00481350"/>
    <w:rsid w:val="00482192"/>
    <w:rsid w:val="00482BEB"/>
    <w:rsid w:val="00482D7B"/>
    <w:rsid w:val="00483242"/>
    <w:rsid w:val="00483832"/>
    <w:rsid w:val="00483EEE"/>
    <w:rsid w:val="004840A5"/>
    <w:rsid w:val="0048460A"/>
    <w:rsid w:val="00484DD7"/>
    <w:rsid w:val="004868DA"/>
    <w:rsid w:val="00486E3C"/>
    <w:rsid w:val="00490A1B"/>
    <w:rsid w:val="004911D1"/>
    <w:rsid w:val="004915DD"/>
    <w:rsid w:val="00491D11"/>
    <w:rsid w:val="0049245D"/>
    <w:rsid w:val="00492850"/>
    <w:rsid w:val="00493850"/>
    <w:rsid w:val="004939B2"/>
    <w:rsid w:val="00493AA8"/>
    <w:rsid w:val="00493FB0"/>
    <w:rsid w:val="00494041"/>
    <w:rsid w:val="0049409C"/>
    <w:rsid w:val="00495086"/>
    <w:rsid w:val="00495B42"/>
    <w:rsid w:val="00496954"/>
    <w:rsid w:val="004974FF"/>
    <w:rsid w:val="0049791C"/>
    <w:rsid w:val="00497D06"/>
    <w:rsid w:val="00497DDB"/>
    <w:rsid w:val="004A090C"/>
    <w:rsid w:val="004A213E"/>
    <w:rsid w:val="004A2701"/>
    <w:rsid w:val="004A3368"/>
    <w:rsid w:val="004A33D5"/>
    <w:rsid w:val="004A365D"/>
    <w:rsid w:val="004A48A6"/>
    <w:rsid w:val="004A4ADB"/>
    <w:rsid w:val="004A5199"/>
    <w:rsid w:val="004A51E8"/>
    <w:rsid w:val="004A566C"/>
    <w:rsid w:val="004A5C5D"/>
    <w:rsid w:val="004A5C81"/>
    <w:rsid w:val="004A6239"/>
    <w:rsid w:val="004A6588"/>
    <w:rsid w:val="004A6751"/>
    <w:rsid w:val="004A70CF"/>
    <w:rsid w:val="004A73E3"/>
    <w:rsid w:val="004B02A3"/>
    <w:rsid w:val="004B0301"/>
    <w:rsid w:val="004B09DE"/>
    <w:rsid w:val="004B0C07"/>
    <w:rsid w:val="004B0D50"/>
    <w:rsid w:val="004B1259"/>
    <w:rsid w:val="004B26ED"/>
    <w:rsid w:val="004B340C"/>
    <w:rsid w:val="004B3735"/>
    <w:rsid w:val="004B3818"/>
    <w:rsid w:val="004B4D83"/>
    <w:rsid w:val="004B562F"/>
    <w:rsid w:val="004B56D3"/>
    <w:rsid w:val="004B5846"/>
    <w:rsid w:val="004B79FE"/>
    <w:rsid w:val="004B7EED"/>
    <w:rsid w:val="004C00DC"/>
    <w:rsid w:val="004C13E5"/>
    <w:rsid w:val="004C36E2"/>
    <w:rsid w:val="004C3896"/>
    <w:rsid w:val="004C3FA9"/>
    <w:rsid w:val="004C4911"/>
    <w:rsid w:val="004C4A73"/>
    <w:rsid w:val="004C4BFA"/>
    <w:rsid w:val="004C4E41"/>
    <w:rsid w:val="004C556B"/>
    <w:rsid w:val="004C5730"/>
    <w:rsid w:val="004C59C7"/>
    <w:rsid w:val="004C6080"/>
    <w:rsid w:val="004C784D"/>
    <w:rsid w:val="004C7929"/>
    <w:rsid w:val="004C7BC8"/>
    <w:rsid w:val="004D1191"/>
    <w:rsid w:val="004D2F30"/>
    <w:rsid w:val="004D369B"/>
    <w:rsid w:val="004D4CBE"/>
    <w:rsid w:val="004D5E4C"/>
    <w:rsid w:val="004D5FD8"/>
    <w:rsid w:val="004D702C"/>
    <w:rsid w:val="004D786B"/>
    <w:rsid w:val="004E01A2"/>
    <w:rsid w:val="004E06B6"/>
    <w:rsid w:val="004E0B07"/>
    <w:rsid w:val="004E1867"/>
    <w:rsid w:val="004E213A"/>
    <w:rsid w:val="004E2209"/>
    <w:rsid w:val="004E3449"/>
    <w:rsid w:val="004E3EE3"/>
    <w:rsid w:val="004E46B5"/>
    <w:rsid w:val="004E5FA9"/>
    <w:rsid w:val="004E6213"/>
    <w:rsid w:val="004E7F40"/>
    <w:rsid w:val="004F00BC"/>
    <w:rsid w:val="004F0C72"/>
    <w:rsid w:val="004F0CCD"/>
    <w:rsid w:val="004F3B5B"/>
    <w:rsid w:val="004F51F3"/>
    <w:rsid w:val="004F5D5F"/>
    <w:rsid w:val="004F61A6"/>
    <w:rsid w:val="004F66B5"/>
    <w:rsid w:val="004F689C"/>
    <w:rsid w:val="005002C9"/>
    <w:rsid w:val="0050093F"/>
    <w:rsid w:val="005017BF"/>
    <w:rsid w:val="0050228A"/>
    <w:rsid w:val="005029AA"/>
    <w:rsid w:val="00503865"/>
    <w:rsid w:val="00503F2F"/>
    <w:rsid w:val="00505481"/>
    <w:rsid w:val="00506574"/>
    <w:rsid w:val="00510007"/>
    <w:rsid w:val="00510334"/>
    <w:rsid w:val="0051051D"/>
    <w:rsid w:val="005114DF"/>
    <w:rsid w:val="005118E8"/>
    <w:rsid w:val="00511978"/>
    <w:rsid w:val="00511BBA"/>
    <w:rsid w:val="00512333"/>
    <w:rsid w:val="0051283A"/>
    <w:rsid w:val="00512D6C"/>
    <w:rsid w:val="00512D81"/>
    <w:rsid w:val="00514023"/>
    <w:rsid w:val="00514854"/>
    <w:rsid w:val="005166A4"/>
    <w:rsid w:val="00516B08"/>
    <w:rsid w:val="00516EF3"/>
    <w:rsid w:val="0052091E"/>
    <w:rsid w:val="00520C08"/>
    <w:rsid w:val="005217B3"/>
    <w:rsid w:val="00522921"/>
    <w:rsid w:val="005231D2"/>
    <w:rsid w:val="00523344"/>
    <w:rsid w:val="00523934"/>
    <w:rsid w:val="00523E36"/>
    <w:rsid w:val="00523E8B"/>
    <w:rsid w:val="00525173"/>
    <w:rsid w:val="00525266"/>
    <w:rsid w:val="0052600F"/>
    <w:rsid w:val="0052687C"/>
    <w:rsid w:val="00526A65"/>
    <w:rsid w:val="005276DB"/>
    <w:rsid w:val="005276E5"/>
    <w:rsid w:val="00527B58"/>
    <w:rsid w:val="00527F14"/>
    <w:rsid w:val="0053001A"/>
    <w:rsid w:val="00530744"/>
    <w:rsid w:val="005308B1"/>
    <w:rsid w:val="00530A58"/>
    <w:rsid w:val="00530B76"/>
    <w:rsid w:val="005313AA"/>
    <w:rsid w:val="005317A4"/>
    <w:rsid w:val="00531852"/>
    <w:rsid w:val="00533C9C"/>
    <w:rsid w:val="00533FA3"/>
    <w:rsid w:val="0053435F"/>
    <w:rsid w:val="00534F4E"/>
    <w:rsid w:val="00535059"/>
    <w:rsid w:val="0053538E"/>
    <w:rsid w:val="005353D7"/>
    <w:rsid w:val="00537560"/>
    <w:rsid w:val="00537A68"/>
    <w:rsid w:val="005402B9"/>
    <w:rsid w:val="00541264"/>
    <w:rsid w:val="00541FE4"/>
    <w:rsid w:val="00542837"/>
    <w:rsid w:val="00542FC5"/>
    <w:rsid w:val="00543C00"/>
    <w:rsid w:val="00544275"/>
    <w:rsid w:val="0054508F"/>
    <w:rsid w:val="0054595E"/>
    <w:rsid w:val="00546343"/>
    <w:rsid w:val="00547165"/>
    <w:rsid w:val="005472D1"/>
    <w:rsid w:val="00547407"/>
    <w:rsid w:val="00547C4E"/>
    <w:rsid w:val="005503B9"/>
    <w:rsid w:val="00551D7B"/>
    <w:rsid w:val="00552606"/>
    <w:rsid w:val="00552742"/>
    <w:rsid w:val="0055389D"/>
    <w:rsid w:val="0055422E"/>
    <w:rsid w:val="0055605D"/>
    <w:rsid w:val="005565D4"/>
    <w:rsid w:val="0055684F"/>
    <w:rsid w:val="00556BF9"/>
    <w:rsid w:val="00556C05"/>
    <w:rsid w:val="0056100A"/>
    <w:rsid w:val="0056184B"/>
    <w:rsid w:val="0056211B"/>
    <w:rsid w:val="00562401"/>
    <w:rsid w:val="00562E68"/>
    <w:rsid w:val="0056303F"/>
    <w:rsid w:val="00563CCF"/>
    <w:rsid w:val="00563FD2"/>
    <w:rsid w:val="005643D0"/>
    <w:rsid w:val="005646F3"/>
    <w:rsid w:val="00565D99"/>
    <w:rsid w:val="005701B9"/>
    <w:rsid w:val="005709E4"/>
    <w:rsid w:val="00571665"/>
    <w:rsid w:val="00571875"/>
    <w:rsid w:val="00571B00"/>
    <w:rsid w:val="00571D4F"/>
    <w:rsid w:val="005722E0"/>
    <w:rsid w:val="00573380"/>
    <w:rsid w:val="0057419C"/>
    <w:rsid w:val="005741D2"/>
    <w:rsid w:val="00574EDB"/>
    <w:rsid w:val="00576D5F"/>
    <w:rsid w:val="00577CD1"/>
    <w:rsid w:val="005802C5"/>
    <w:rsid w:val="005803E1"/>
    <w:rsid w:val="0058064A"/>
    <w:rsid w:val="00580917"/>
    <w:rsid w:val="00580A5A"/>
    <w:rsid w:val="00581081"/>
    <w:rsid w:val="00581AD8"/>
    <w:rsid w:val="00581F4C"/>
    <w:rsid w:val="0058202A"/>
    <w:rsid w:val="00582468"/>
    <w:rsid w:val="00582991"/>
    <w:rsid w:val="0058375A"/>
    <w:rsid w:val="0058456A"/>
    <w:rsid w:val="0058504A"/>
    <w:rsid w:val="0058590B"/>
    <w:rsid w:val="00585F19"/>
    <w:rsid w:val="00586BE5"/>
    <w:rsid w:val="00587D65"/>
    <w:rsid w:val="00587DAA"/>
    <w:rsid w:val="00590544"/>
    <w:rsid w:val="00590900"/>
    <w:rsid w:val="00590E1B"/>
    <w:rsid w:val="00590E7D"/>
    <w:rsid w:val="00591F20"/>
    <w:rsid w:val="00592402"/>
    <w:rsid w:val="00594624"/>
    <w:rsid w:val="005948C7"/>
    <w:rsid w:val="00594951"/>
    <w:rsid w:val="0059646D"/>
    <w:rsid w:val="00596C21"/>
    <w:rsid w:val="00596C92"/>
    <w:rsid w:val="0059708D"/>
    <w:rsid w:val="005971B7"/>
    <w:rsid w:val="00597301"/>
    <w:rsid w:val="00597C96"/>
    <w:rsid w:val="005A052A"/>
    <w:rsid w:val="005A0556"/>
    <w:rsid w:val="005A1024"/>
    <w:rsid w:val="005A1087"/>
    <w:rsid w:val="005A1892"/>
    <w:rsid w:val="005A1A91"/>
    <w:rsid w:val="005A267D"/>
    <w:rsid w:val="005A3022"/>
    <w:rsid w:val="005A450D"/>
    <w:rsid w:val="005A5126"/>
    <w:rsid w:val="005A5CFE"/>
    <w:rsid w:val="005A6F52"/>
    <w:rsid w:val="005A741B"/>
    <w:rsid w:val="005B07B1"/>
    <w:rsid w:val="005B1193"/>
    <w:rsid w:val="005B13CE"/>
    <w:rsid w:val="005B19AA"/>
    <w:rsid w:val="005B26D9"/>
    <w:rsid w:val="005B2E2F"/>
    <w:rsid w:val="005B343E"/>
    <w:rsid w:val="005B3EB4"/>
    <w:rsid w:val="005B3F7A"/>
    <w:rsid w:val="005B413C"/>
    <w:rsid w:val="005B4EDC"/>
    <w:rsid w:val="005B58B9"/>
    <w:rsid w:val="005B6CF4"/>
    <w:rsid w:val="005B74FE"/>
    <w:rsid w:val="005B78B3"/>
    <w:rsid w:val="005C023B"/>
    <w:rsid w:val="005C0948"/>
    <w:rsid w:val="005C0B4E"/>
    <w:rsid w:val="005C0D77"/>
    <w:rsid w:val="005C2022"/>
    <w:rsid w:val="005C2E3B"/>
    <w:rsid w:val="005C3309"/>
    <w:rsid w:val="005C3782"/>
    <w:rsid w:val="005C558A"/>
    <w:rsid w:val="005C5D7B"/>
    <w:rsid w:val="005C6069"/>
    <w:rsid w:val="005C632B"/>
    <w:rsid w:val="005C635F"/>
    <w:rsid w:val="005C6558"/>
    <w:rsid w:val="005C6DEE"/>
    <w:rsid w:val="005C7425"/>
    <w:rsid w:val="005D09F5"/>
    <w:rsid w:val="005D142C"/>
    <w:rsid w:val="005D193D"/>
    <w:rsid w:val="005D26EA"/>
    <w:rsid w:val="005D29D1"/>
    <w:rsid w:val="005D34F0"/>
    <w:rsid w:val="005D48BB"/>
    <w:rsid w:val="005D592E"/>
    <w:rsid w:val="005D5948"/>
    <w:rsid w:val="005D6639"/>
    <w:rsid w:val="005D6AE6"/>
    <w:rsid w:val="005D6E26"/>
    <w:rsid w:val="005E1982"/>
    <w:rsid w:val="005E227E"/>
    <w:rsid w:val="005E2E40"/>
    <w:rsid w:val="005E42AA"/>
    <w:rsid w:val="005E4B6D"/>
    <w:rsid w:val="005E5B1D"/>
    <w:rsid w:val="005E6259"/>
    <w:rsid w:val="005E7381"/>
    <w:rsid w:val="005E7BBF"/>
    <w:rsid w:val="005E7BDA"/>
    <w:rsid w:val="005F125C"/>
    <w:rsid w:val="005F253F"/>
    <w:rsid w:val="005F3066"/>
    <w:rsid w:val="005F32FE"/>
    <w:rsid w:val="005F3F89"/>
    <w:rsid w:val="005F4E99"/>
    <w:rsid w:val="005F4FBB"/>
    <w:rsid w:val="005F5AB6"/>
    <w:rsid w:val="005F5C0D"/>
    <w:rsid w:val="005F5D68"/>
    <w:rsid w:val="005F6794"/>
    <w:rsid w:val="005F71C5"/>
    <w:rsid w:val="006008EE"/>
    <w:rsid w:val="00601154"/>
    <w:rsid w:val="00601F75"/>
    <w:rsid w:val="006031B5"/>
    <w:rsid w:val="0060324B"/>
    <w:rsid w:val="006032AC"/>
    <w:rsid w:val="006051E4"/>
    <w:rsid w:val="00606597"/>
    <w:rsid w:val="006069CF"/>
    <w:rsid w:val="006071F1"/>
    <w:rsid w:val="006075C5"/>
    <w:rsid w:val="006076BB"/>
    <w:rsid w:val="006101EC"/>
    <w:rsid w:val="00610A34"/>
    <w:rsid w:val="00611313"/>
    <w:rsid w:val="00611414"/>
    <w:rsid w:val="00611BB9"/>
    <w:rsid w:val="0061207D"/>
    <w:rsid w:val="00612587"/>
    <w:rsid w:val="00612868"/>
    <w:rsid w:val="00613816"/>
    <w:rsid w:val="00613A18"/>
    <w:rsid w:val="00613DE4"/>
    <w:rsid w:val="00614252"/>
    <w:rsid w:val="00614971"/>
    <w:rsid w:val="0061519A"/>
    <w:rsid w:val="0061519D"/>
    <w:rsid w:val="0061552B"/>
    <w:rsid w:val="006167D6"/>
    <w:rsid w:val="00617D00"/>
    <w:rsid w:val="00620AF7"/>
    <w:rsid w:val="006213E6"/>
    <w:rsid w:val="00621475"/>
    <w:rsid w:val="00621D3F"/>
    <w:rsid w:val="0062303D"/>
    <w:rsid w:val="00624322"/>
    <w:rsid w:val="006268D8"/>
    <w:rsid w:val="00626DE8"/>
    <w:rsid w:val="00627D35"/>
    <w:rsid w:val="006304EE"/>
    <w:rsid w:val="00631F3E"/>
    <w:rsid w:val="006333E6"/>
    <w:rsid w:val="00633899"/>
    <w:rsid w:val="00634265"/>
    <w:rsid w:val="00634748"/>
    <w:rsid w:val="00634B02"/>
    <w:rsid w:val="00634F9A"/>
    <w:rsid w:val="00635BF6"/>
    <w:rsid w:val="00636112"/>
    <w:rsid w:val="00636329"/>
    <w:rsid w:val="0063695B"/>
    <w:rsid w:val="0063732D"/>
    <w:rsid w:val="00637620"/>
    <w:rsid w:val="00637D58"/>
    <w:rsid w:val="0064041D"/>
    <w:rsid w:val="00640509"/>
    <w:rsid w:val="006417B9"/>
    <w:rsid w:val="00641FDD"/>
    <w:rsid w:val="0064245D"/>
    <w:rsid w:val="00643087"/>
    <w:rsid w:val="00643801"/>
    <w:rsid w:val="006440C6"/>
    <w:rsid w:val="00644B97"/>
    <w:rsid w:val="00644C93"/>
    <w:rsid w:val="00645A01"/>
    <w:rsid w:val="00646379"/>
    <w:rsid w:val="00646CBC"/>
    <w:rsid w:val="0064728A"/>
    <w:rsid w:val="00650122"/>
    <w:rsid w:val="00651227"/>
    <w:rsid w:val="00652DBC"/>
    <w:rsid w:val="0065326D"/>
    <w:rsid w:val="00653B08"/>
    <w:rsid w:val="00653CD4"/>
    <w:rsid w:val="006545B2"/>
    <w:rsid w:val="006557A0"/>
    <w:rsid w:val="0065586C"/>
    <w:rsid w:val="00655BCC"/>
    <w:rsid w:val="0065612D"/>
    <w:rsid w:val="006568CE"/>
    <w:rsid w:val="00656A78"/>
    <w:rsid w:val="006572C0"/>
    <w:rsid w:val="006573B9"/>
    <w:rsid w:val="006573E4"/>
    <w:rsid w:val="00657DBF"/>
    <w:rsid w:val="006602DE"/>
    <w:rsid w:val="00660B42"/>
    <w:rsid w:val="00660DA4"/>
    <w:rsid w:val="0066186A"/>
    <w:rsid w:val="00661916"/>
    <w:rsid w:val="00661A30"/>
    <w:rsid w:val="00663B1B"/>
    <w:rsid w:val="00663C83"/>
    <w:rsid w:val="006645F7"/>
    <w:rsid w:val="0066467F"/>
    <w:rsid w:val="00665949"/>
    <w:rsid w:val="0066713B"/>
    <w:rsid w:val="00667CC8"/>
    <w:rsid w:val="0067022A"/>
    <w:rsid w:val="00670246"/>
    <w:rsid w:val="00670A04"/>
    <w:rsid w:val="00671610"/>
    <w:rsid w:val="00672207"/>
    <w:rsid w:val="006724BD"/>
    <w:rsid w:val="0067252F"/>
    <w:rsid w:val="006739B1"/>
    <w:rsid w:val="00674004"/>
    <w:rsid w:val="006745DB"/>
    <w:rsid w:val="00674B96"/>
    <w:rsid w:val="00674EBF"/>
    <w:rsid w:val="00676717"/>
    <w:rsid w:val="0067695A"/>
    <w:rsid w:val="00676CBB"/>
    <w:rsid w:val="00676D0C"/>
    <w:rsid w:val="0067728B"/>
    <w:rsid w:val="00677307"/>
    <w:rsid w:val="00677476"/>
    <w:rsid w:val="00680896"/>
    <w:rsid w:val="00680AE7"/>
    <w:rsid w:val="006812BD"/>
    <w:rsid w:val="006815BB"/>
    <w:rsid w:val="00681AF4"/>
    <w:rsid w:val="006821E5"/>
    <w:rsid w:val="006835BB"/>
    <w:rsid w:val="006844A3"/>
    <w:rsid w:val="006851C0"/>
    <w:rsid w:val="00685640"/>
    <w:rsid w:val="006857F6"/>
    <w:rsid w:val="006867AA"/>
    <w:rsid w:val="006867D0"/>
    <w:rsid w:val="00691218"/>
    <w:rsid w:val="00691DC3"/>
    <w:rsid w:val="00692923"/>
    <w:rsid w:val="00692931"/>
    <w:rsid w:val="00693969"/>
    <w:rsid w:val="0069419A"/>
    <w:rsid w:val="00694338"/>
    <w:rsid w:val="00694C9B"/>
    <w:rsid w:val="0069580F"/>
    <w:rsid w:val="00695D6D"/>
    <w:rsid w:val="00695E5C"/>
    <w:rsid w:val="006963AF"/>
    <w:rsid w:val="006973A7"/>
    <w:rsid w:val="006979DB"/>
    <w:rsid w:val="006A0EE1"/>
    <w:rsid w:val="006A1ACE"/>
    <w:rsid w:val="006A3083"/>
    <w:rsid w:val="006A433F"/>
    <w:rsid w:val="006A51F3"/>
    <w:rsid w:val="006A52A5"/>
    <w:rsid w:val="006A6CA4"/>
    <w:rsid w:val="006B1113"/>
    <w:rsid w:val="006B173A"/>
    <w:rsid w:val="006B3C32"/>
    <w:rsid w:val="006B6622"/>
    <w:rsid w:val="006B6B33"/>
    <w:rsid w:val="006B7116"/>
    <w:rsid w:val="006B77A5"/>
    <w:rsid w:val="006B7D31"/>
    <w:rsid w:val="006C168E"/>
    <w:rsid w:val="006C17DF"/>
    <w:rsid w:val="006C1A42"/>
    <w:rsid w:val="006C1F2A"/>
    <w:rsid w:val="006C2004"/>
    <w:rsid w:val="006C2102"/>
    <w:rsid w:val="006C21FE"/>
    <w:rsid w:val="006C31B0"/>
    <w:rsid w:val="006C3CDE"/>
    <w:rsid w:val="006C3FAE"/>
    <w:rsid w:val="006C57F1"/>
    <w:rsid w:val="006C5806"/>
    <w:rsid w:val="006C59E1"/>
    <w:rsid w:val="006C6C4F"/>
    <w:rsid w:val="006C6D0E"/>
    <w:rsid w:val="006C72A8"/>
    <w:rsid w:val="006C7772"/>
    <w:rsid w:val="006C792B"/>
    <w:rsid w:val="006C7D6A"/>
    <w:rsid w:val="006D00C2"/>
    <w:rsid w:val="006D0807"/>
    <w:rsid w:val="006D0C61"/>
    <w:rsid w:val="006D11FE"/>
    <w:rsid w:val="006D2C15"/>
    <w:rsid w:val="006D3F47"/>
    <w:rsid w:val="006D41C5"/>
    <w:rsid w:val="006D5091"/>
    <w:rsid w:val="006D5376"/>
    <w:rsid w:val="006D6480"/>
    <w:rsid w:val="006D6559"/>
    <w:rsid w:val="006D68F2"/>
    <w:rsid w:val="006D6965"/>
    <w:rsid w:val="006D6C4D"/>
    <w:rsid w:val="006E0529"/>
    <w:rsid w:val="006E1358"/>
    <w:rsid w:val="006E1A3A"/>
    <w:rsid w:val="006E2575"/>
    <w:rsid w:val="006E31D2"/>
    <w:rsid w:val="006E4965"/>
    <w:rsid w:val="006E4C3C"/>
    <w:rsid w:val="006E4F66"/>
    <w:rsid w:val="006E62DC"/>
    <w:rsid w:val="006E6867"/>
    <w:rsid w:val="006E6D7C"/>
    <w:rsid w:val="006E7EA5"/>
    <w:rsid w:val="006F04B1"/>
    <w:rsid w:val="006F088D"/>
    <w:rsid w:val="006F0AE4"/>
    <w:rsid w:val="006F16F1"/>
    <w:rsid w:val="006F1A3B"/>
    <w:rsid w:val="006F23A2"/>
    <w:rsid w:val="006F2BC9"/>
    <w:rsid w:val="006F2F26"/>
    <w:rsid w:val="006F3EA0"/>
    <w:rsid w:val="006F54A3"/>
    <w:rsid w:val="006F5504"/>
    <w:rsid w:val="006F591A"/>
    <w:rsid w:val="006F599E"/>
    <w:rsid w:val="006F5C43"/>
    <w:rsid w:val="006F7156"/>
    <w:rsid w:val="006F7627"/>
    <w:rsid w:val="00700059"/>
    <w:rsid w:val="00701897"/>
    <w:rsid w:val="0070217A"/>
    <w:rsid w:val="00702D2C"/>
    <w:rsid w:val="00702F1B"/>
    <w:rsid w:val="00702FE2"/>
    <w:rsid w:val="0070300B"/>
    <w:rsid w:val="00704C10"/>
    <w:rsid w:val="00705EFA"/>
    <w:rsid w:val="00706B3F"/>
    <w:rsid w:val="00706D93"/>
    <w:rsid w:val="007104D1"/>
    <w:rsid w:val="00710F72"/>
    <w:rsid w:val="00711229"/>
    <w:rsid w:val="0071167E"/>
    <w:rsid w:val="00711751"/>
    <w:rsid w:val="007117EE"/>
    <w:rsid w:val="00712510"/>
    <w:rsid w:val="007126DC"/>
    <w:rsid w:val="00712BFD"/>
    <w:rsid w:val="00716949"/>
    <w:rsid w:val="0071767C"/>
    <w:rsid w:val="007176C1"/>
    <w:rsid w:val="0071776A"/>
    <w:rsid w:val="00720047"/>
    <w:rsid w:val="007203A7"/>
    <w:rsid w:val="007203C9"/>
    <w:rsid w:val="0072278B"/>
    <w:rsid w:val="00722C36"/>
    <w:rsid w:val="007242CE"/>
    <w:rsid w:val="00725468"/>
    <w:rsid w:val="00725956"/>
    <w:rsid w:val="00725A91"/>
    <w:rsid w:val="00725CB5"/>
    <w:rsid w:val="00726002"/>
    <w:rsid w:val="007260B5"/>
    <w:rsid w:val="00727B9B"/>
    <w:rsid w:val="00730510"/>
    <w:rsid w:val="007308AC"/>
    <w:rsid w:val="00732FB4"/>
    <w:rsid w:val="00733052"/>
    <w:rsid w:val="00733B49"/>
    <w:rsid w:val="007344FE"/>
    <w:rsid w:val="00734517"/>
    <w:rsid w:val="0073482E"/>
    <w:rsid w:val="007353DA"/>
    <w:rsid w:val="0073597D"/>
    <w:rsid w:val="00735A65"/>
    <w:rsid w:val="00735C4B"/>
    <w:rsid w:val="00737577"/>
    <w:rsid w:val="00740220"/>
    <w:rsid w:val="00740D8A"/>
    <w:rsid w:val="0074157C"/>
    <w:rsid w:val="0074217D"/>
    <w:rsid w:val="00742471"/>
    <w:rsid w:val="007429AD"/>
    <w:rsid w:val="00742AC6"/>
    <w:rsid w:val="00742D3A"/>
    <w:rsid w:val="00742DBD"/>
    <w:rsid w:val="007432D4"/>
    <w:rsid w:val="00745063"/>
    <w:rsid w:val="007462FE"/>
    <w:rsid w:val="00746DAF"/>
    <w:rsid w:val="007471EE"/>
    <w:rsid w:val="00747BD9"/>
    <w:rsid w:val="00747CC4"/>
    <w:rsid w:val="00751BC4"/>
    <w:rsid w:val="00752353"/>
    <w:rsid w:val="00752B0A"/>
    <w:rsid w:val="00752B5A"/>
    <w:rsid w:val="00753AC1"/>
    <w:rsid w:val="00753D35"/>
    <w:rsid w:val="00753FB2"/>
    <w:rsid w:val="00754577"/>
    <w:rsid w:val="00754BBB"/>
    <w:rsid w:val="00755B07"/>
    <w:rsid w:val="00756C9D"/>
    <w:rsid w:val="007577CB"/>
    <w:rsid w:val="00757CD6"/>
    <w:rsid w:val="00760389"/>
    <w:rsid w:val="00760561"/>
    <w:rsid w:val="00760C2C"/>
    <w:rsid w:val="00760C94"/>
    <w:rsid w:val="00760D64"/>
    <w:rsid w:val="00761162"/>
    <w:rsid w:val="007635A6"/>
    <w:rsid w:val="00763D74"/>
    <w:rsid w:val="00763FCC"/>
    <w:rsid w:val="0076436F"/>
    <w:rsid w:val="00764372"/>
    <w:rsid w:val="007650D6"/>
    <w:rsid w:val="00765A35"/>
    <w:rsid w:val="00765E0D"/>
    <w:rsid w:val="0076617F"/>
    <w:rsid w:val="007664B3"/>
    <w:rsid w:val="0076753C"/>
    <w:rsid w:val="00767CCC"/>
    <w:rsid w:val="00767D05"/>
    <w:rsid w:val="00767F75"/>
    <w:rsid w:val="00771141"/>
    <w:rsid w:val="007712FA"/>
    <w:rsid w:val="007720BD"/>
    <w:rsid w:val="00772329"/>
    <w:rsid w:val="00772845"/>
    <w:rsid w:val="00772DDC"/>
    <w:rsid w:val="0077329E"/>
    <w:rsid w:val="0077388A"/>
    <w:rsid w:val="00774632"/>
    <w:rsid w:val="00774A68"/>
    <w:rsid w:val="00774C72"/>
    <w:rsid w:val="00774F88"/>
    <w:rsid w:val="007750F0"/>
    <w:rsid w:val="00775170"/>
    <w:rsid w:val="00775744"/>
    <w:rsid w:val="00775A5C"/>
    <w:rsid w:val="0077659C"/>
    <w:rsid w:val="007774E5"/>
    <w:rsid w:val="00777981"/>
    <w:rsid w:val="00777B47"/>
    <w:rsid w:val="0078234E"/>
    <w:rsid w:val="007824A8"/>
    <w:rsid w:val="0078317A"/>
    <w:rsid w:val="00784A20"/>
    <w:rsid w:val="00784A46"/>
    <w:rsid w:val="00784FEB"/>
    <w:rsid w:val="00785479"/>
    <w:rsid w:val="0078571A"/>
    <w:rsid w:val="0078576B"/>
    <w:rsid w:val="0078604D"/>
    <w:rsid w:val="0078634A"/>
    <w:rsid w:val="00786953"/>
    <w:rsid w:val="00786A5E"/>
    <w:rsid w:val="00786A70"/>
    <w:rsid w:val="00790F70"/>
    <w:rsid w:val="00791252"/>
    <w:rsid w:val="007919F9"/>
    <w:rsid w:val="00791B7C"/>
    <w:rsid w:val="00791B8C"/>
    <w:rsid w:val="00791E37"/>
    <w:rsid w:val="00792E0F"/>
    <w:rsid w:val="007935D3"/>
    <w:rsid w:val="00793A33"/>
    <w:rsid w:val="00793AB7"/>
    <w:rsid w:val="00793F63"/>
    <w:rsid w:val="00795AE9"/>
    <w:rsid w:val="00796290"/>
    <w:rsid w:val="00796A75"/>
    <w:rsid w:val="007979B1"/>
    <w:rsid w:val="00797A7A"/>
    <w:rsid w:val="00797C6A"/>
    <w:rsid w:val="007A04A0"/>
    <w:rsid w:val="007A09AB"/>
    <w:rsid w:val="007A36BE"/>
    <w:rsid w:val="007A43AE"/>
    <w:rsid w:val="007A507D"/>
    <w:rsid w:val="007A5696"/>
    <w:rsid w:val="007A6FD1"/>
    <w:rsid w:val="007B03FB"/>
    <w:rsid w:val="007B0AC9"/>
    <w:rsid w:val="007B0CF0"/>
    <w:rsid w:val="007B0DDB"/>
    <w:rsid w:val="007B0F53"/>
    <w:rsid w:val="007B1C70"/>
    <w:rsid w:val="007B207D"/>
    <w:rsid w:val="007B21DE"/>
    <w:rsid w:val="007B2B33"/>
    <w:rsid w:val="007B4F9D"/>
    <w:rsid w:val="007B533D"/>
    <w:rsid w:val="007B5A5C"/>
    <w:rsid w:val="007B6B4F"/>
    <w:rsid w:val="007B7223"/>
    <w:rsid w:val="007B77EA"/>
    <w:rsid w:val="007C069E"/>
    <w:rsid w:val="007C0902"/>
    <w:rsid w:val="007C0F07"/>
    <w:rsid w:val="007C1107"/>
    <w:rsid w:val="007C127B"/>
    <w:rsid w:val="007C157C"/>
    <w:rsid w:val="007C1CF7"/>
    <w:rsid w:val="007C23FD"/>
    <w:rsid w:val="007C310C"/>
    <w:rsid w:val="007C31DF"/>
    <w:rsid w:val="007C471D"/>
    <w:rsid w:val="007C5623"/>
    <w:rsid w:val="007C58AC"/>
    <w:rsid w:val="007C5B50"/>
    <w:rsid w:val="007C5B6F"/>
    <w:rsid w:val="007C6C6D"/>
    <w:rsid w:val="007C75B6"/>
    <w:rsid w:val="007C7F16"/>
    <w:rsid w:val="007D01DD"/>
    <w:rsid w:val="007D0F3C"/>
    <w:rsid w:val="007D19AB"/>
    <w:rsid w:val="007D21AA"/>
    <w:rsid w:val="007D2D1F"/>
    <w:rsid w:val="007D3B21"/>
    <w:rsid w:val="007D3DAF"/>
    <w:rsid w:val="007D3F54"/>
    <w:rsid w:val="007D44BD"/>
    <w:rsid w:val="007D4E72"/>
    <w:rsid w:val="007D545A"/>
    <w:rsid w:val="007D5BAF"/>
    <w:rsid w:val="007D611F"/>
    <w:rsid w:val="007D627F"/>
    <w:rsid w:val="007D7E18"/>
    <w:rsid w:val="007E023E"/>
    <w:rsid w:val="007E0379"/>
    <w:rsid w:val="007E179D"/>
    <w:rsid w:val="007E1BE7"/>
    <w:rsid w:val="007E2F3D"/>
    <w:rsid w:val="007E328C"/>
    <w:rsid w:val="007E375C"/>
    <w:rsid w:val="007E4844"/>
    <w:rsid w:val="007E5171"/>
    <w:rsid w:val="007E6C27"/>
    <w:rsid w:val="007E7367"/>
    <w:rsid w:val="007F01FA"/>
    <w:rsid w:val="007F0A85"/>
    <w:rsid w:val="007F0CD5"/>
    <w:rsid w:val="007F0E27"/>
    <w:rsid w:val="007F12F5"/>
    <w:rsid w:val="007F1C63"/>
    <w:rsid w:val="007F1E69"/>
    <w:rsid w:val="007F1E98"/>
    <w:rsid w:val="007F1F66"/>
    <w:rsid w:val="007F220F"/>
    <w:rsid w:val="007F2C0E"/>
    <w:rsid w:val="007F30DF"/>
    <w:rsid w:val="007F428C"/>
    <w:rsid w:val="007F4541"/>
    <w:rsid w:val="007F49F1"/>
    <w:rsid w:val="007F49F3"/>
    <w:rsid w:val="007F5158"/>
    <w:rsid w:val="007F5CBC"/>
    <w:rsid w:val="007F627B"/>
    <w:rsid w:val="007F6C17"/>
    <w:rsid w:val="007F714C"/>
    <w:rsid w:val="007F71AB"/>
    <w:rsid w:val="008001FA"/>
    <w:rsid w:val="00801A05"/>
    <w:rsid w:val="00801B79"/>
    <w:rsid w:val="00802362"/>
    <w:rsid w:val="0080267A"/>
    <w:rsid w:val="0080326E"/>
    <w:rsid w:val="00803B85"/>
    <w:rsid w:val="00803C10"/>
    <w:rsid w:val="00803E76"/>
    <w:rsid w:val="00803F8D"/>
    <w:rsid w:val="00805556"/>
    <w:rsid w:val="008066FA"/>
    <w:rsid w:val="00806D45"/>
    <w:rsid w:val="00810336"/>
    <w:rsid w:val="00810E3C"/>
    <w:rsid w:val="008115DF"/>
    <w:rsid w:val="008122BA"/>
    <w:rsid w:val="008138DC"/>
    <w:rsid w:val="0081587F"/>
    <w:rsid w:val="008158E9"/>
    <w:rsid w:val="00816153"/>
    <w:rsid w:val="008164C1"/>
    <w:rsid w:val="0081666A"/>
    <w:rsid w:val="00817368"/>
    <w:rsid w:val="00817560"/>
    <w:rsid w:val="00817607"/>
    <w:rsid w:val="0081763D"/>
    <w:rsid w:val="0081780A"/>
    <w:rsid w:val="008214B1"/>
    <w:rsid w:val="00821C57"/>
    <w:rsid w:val="00826371"/>
    <w:rsid w:val="00826475"/>
    <w:rsid w:val="00826486"/>
    <w:rsid w:val="008273B8"/>
    <w:rsid w:val="008275B2"/>
    <w:rsid w:val="00827C1E"/>
    <w:rsid w:val="008303AE"/>
    <w:rsid w:val="008310F3"/>
    <w:rsid w:val="008314C8"/>
    <w:rsid w:val="00831FB2"/>
    <w:rsid w:val="00832BCC"/>
    <w:rsid w:val="00832E52"/>
    <w:rsid w:val="00833676"/>
    <w:rsid w:val="0083377F"/>
    <w:rsid w:val="00833C96"/>
    <w:rsid w:val="00833E1D"/>
    <w:rsid w:val="00835D16"/>
    <w:rsid w:val="008362C5"/>
    <w:rsid w:val="008373CD"/>
    <w:rsid w:val="0083771B"/>
    <w:rsid w:val="008401CD"/>
    <w:rsid w:val="008402D2"/>
    <w:rsid w:val="0084102C"/>
    <w:rsid w:val="00841C9D"/>
    <w:rsid w:val="00841E53"/>
    <w:rsid w:val="0084257E"/>
    <w:rsid w:val="008425B0"/>
    <w:rsid w:val="00842ADD"/>
    <w:rsid w:val="008436ED"/>
    <w:rsid w:val="008439B9"/>
    <w:rsid w:val="00843D09"/>
    <w:rsid w:val="00843E6B"/>
    <w:rsid w:val="00843EF4"/>
    <w:rsid w:val="0084433A"/>
    <w:rsid w:val="00844C18"/>
    <w:rsid w:val="008460D5"/>
    <w:rsid w:val="0085038A"/>
    <w:rsid w:val="00850CCE"/>
    <w:rsid w:val="00850F0B"/>
    <w:rsid w:val="00851A3C"/>
    <w:rsid w:val="00851D51"/>
    <w:rsid w:val="0085231E"/>
    <w:rsid w:val="0085280A"/>
    <w:rsid w:val="00852AF4"/>
    <w:rsid w:val="00853791"/>
    <w:rsid w:val="00853F97"/>
    <w:rsid w:val="008549A9"/>
    <w:rsid w:val="00854A56"/>
    <w:rsid w:val="008554B3"/>
    <w:rsid w:val="0085681C"/>
    <w:rsid w:val="00860370"/>
    <w:rsid w:val="008619BA"/>
    <w:rsid w:val="00862300"/>
    <w:rsid w:val="00862692"/>
    <w:rsid w:val="00862962"/>
    <w:rsid w:val="0086386F"/>
    <w:rsid w:val="00865474"/>
    <w:rsid w:val="008654CE"/>
    <w:rsid w:val="00865514"/>
    <w:rsid w:val="00865B0C"/>
    <w:rsid w:val="00865E50"/>
    <w:rsid w:val="00866706"/>
    <w:rsid w:val="00866D0A"/>
    <w:rsid w:val="00867728"/>
    <w:rsid w:val="00870079"/>
    <w:rsid w:val="00870A17"/>
    <w:rsid w:val="00871A25"/>
    <w:rsid w:val="00872755"/>
    <w:rsid w:val="008741C4"/>
    <w:rsid w:val="00875093"/>
    <w:rsid w:val="0087522C"/>
    <w:rsid w:val="0087540A"/>
    <w:rsid w:val="0087553A"/>
    <w:rsid w:val="00875A10"/>
    <w:rsid w:val="0087673E"/>
    <w:rsid w:val="00876B5F"/>
    <w:rsid w:val="00877793"/>
    <w:rsid w:val="008804C0"/>
    <w:rsid w:val="0088089E"/>
    <w:rsid w:val="00881BFC"/>
    <w:rsid w:val="00881C11"/>
    <w:rsid w:val="00882175"/>
    <w:rsid w:val="00883B01"/>
    <w:rsid w:val="0088404F"/>
    <w:rsid w:val="00884054"/>
    <w:rsid w:val="00884923"/>
    <w:rsid w:val="00884ADE"/>
    <w:rsid w:val="00886A43"/>
    <w:rsid w:val="00887BFC"/>
    <w:rsid w:val="00890589"/>
    <w:rsid w:val="0089151B"/>
    <w:rsid w:val="00891DE9"/>
    <w:rsid w:val="0089209A"/>
    <w:rsid w:val="008920BA"/>
    <w:rsid w:val="00892F9F"/>
    <w:rsid w:val="008930BD"/>
    <w:rsid w:val="00893558"/>
    <w:rsid w:val="00893656"/>
    <w:rsid w:val="00893736"/>
    <w:rsid w:val="008954EE"/>
    <w:rsid w:val="00895B3D"/>
    <w:rsid w:val="00897153"/>
    <w:rsid w:val="008973BB"/>
    <w:rsid w:val="0089748A"/>
    <w:rsid w:val="0089773B"/>
    <w:rsid w:val="00897864"/>
    <w:rsid w:val="00897F60"/>
    <w:rsid w:val="008A10CC"/>
    <w:rsid w:val="008A1C5F"/>
    <w:rsid w:val="008A21E2"/>
    <w:rsid w:val="008A21FE"/>
    <w:rsid w:val="008A22B9"/>
    <w:rsid w:val="008A29C8"/>
    <w:rsid w:val="008A35E7"/>
    <w:rsid w:val="008A364D"/>
    <w:rsid w:val="008A373A"/>
    <w:rsid w:val="008A5122"/>
    <w:rsid w:val="008A5684"/>
    <w:rsid w:val="008A591B"/>
    <w:rsid w:val="008A6228"/>
    <w:rsid w:val="008A64F5"/>
    <w:rsid w:val="008A658B"/>
    <w:rsid w:val="008A6ABB"/>
    <w:rsid w:val="008A7969"/>
    <w:rsid w:val="008A7EC7"/>
    <w:rsid w:val="008B0A93"/>
    <w:rsid w:val="008B140C"/>
    <w:rsid w:val="008B31B1"/>
    <w:rsid w:val="008B388E"/>
    <w:rsid w:val="008B44AC"/>
    <w:rsid w:val="008B51DD"/>
    <w:rsid w:val="008B5E17"/>
    <w:rsid w:val="008B6217"/>
    <w:rsid w:val="008B67D2"/>
    <w:rsid w:val="008B6C3E"/>
    <w:rsid w:val="008B71BB"/>
    <w:rsid w:val="008B7669"/>
    <w:rsid w:val="008B7FD1"/>
    <w:rsid w:val="008C0633"/>
    <w:rsid w:val="008C0DE9"/>
    <w:rsid w:val="008C12B6"/>
    <w:rsid w:val="008C131C"/>
    <w:rsid w:val="008C1668"/>
    <w:rsid w:val="008C1E1E"/>
    <w:rsid w:val="008C3172"/>
    <w:rsid w:val="008C4409"/>
    <w:rsid w:val="008C4CD0"/>
    <w:rsid w:val="008C5825"/>
    <w:rsid w:val="008C61E7"/>
    <w:rsid w:val="008C689E"/>
    <w:rsid w:val="008C6DA8"/>
    <w:rsid w:val="008C785B"/>
    <w:rsid w:val="008D0139"/>
    <w:rsid w:val="008D1C88"/>
    <w:rsid w:val="008D1E8E"/>
    <w:rsid w:val="008D281E"/>
    <w:rsid w:val="008D2A20"/>
    <w:rsid w:val="008D2E4B"/>
    <w:rsid w:val="008D54BF"/>
    <w:rsid w:val="008D646E"/>
    <w:rsid w:val="008D6A09"/>
    <w:rsid w:val="008D74D9"/>
    <w:rsid w:val="008D76F1"/>
    <w:rsid w:val="008D7D30"/>
    <w:rsid w:val="008E00A1"/>
    <w:rsid w:val="008E043A"/>
    <w:rsid w:val="008E0FD5"/>
    <w:rsid w:val="008E157F"/>
    <w:rsid w:val="008E2BEE"/>
    <w:rsid w:val="008E2FB2"/>
    <w:rsid w:val="008E4124"/>
    <w:rsid w:val="008E4800"/>
    <w:rsid w:val="008E4AE9"/>
    <w:rsid w:val="008E4C6F"/>
    <w:rsid w:val="008E59BE"/>
    <w:rsid w:val="008E5A77"/>
    <w:rsid w:val="008E6032"/>
    <w:rsid w:val="008E6846"/>
    <w:rsid w:val="008E721C"/>
    <w:rsid w:val="008E78EF"/>
    <w:rsid w:val="008E7B20"/>
    <w:rsid w:val="008F069F"/>
    <w:rsid w:val="008F07AC"/>
    <w:rsid w:val="008F264F"/>
    <w:rsid w:val="008F31A5"/>
    <w:rsid w:val="008F3408"/>
    <w:rsid w:val="008F4185"/>
    <w:rsid w:val="008F446A"/>
    <w:rsid w:val="008F5433"/>
    <w:rsid w:val="008F56FF"/>
    <w:rsid w:val="008F69F3"/>
    <w:rsid w:val="009003A2"/>
    <w:rsid w:val="00901E55"/>
    <w:rsid w:val="00902CEB"/>
    <w:rsid w:val="009034E7"/>
    <w:rsid w:val="00903C5E"/>
    <w:rsid w:val="0090420A"/>
    <w:rsid w:val="00904476"/>
    <w:rsid w:val="009046D9"/>
    <w:rsid w:val="009046EA"/>
    <w:rsid w:val="00904E22"/>
    <w:rsid w:val="00906E7A"/>
    <w:rsid w:val="00910429"/>
    <w:rsid w:val="0091058D"/>
    <w:rsid w:val="00910A56"/>
    <w:rsid w:val="00910A84"/>
    <w:rsid w:val="00910AD3"/>
    <w:rsid w:val="00911526"/>
    <w:rsid w:val="00911642"/>
    <w:rsid w:val="00911E53"/>
    <w:rsid w:val="00912A6C"/>
    <w:rsid w:val="00912C83"/>
    <w:rsid w:val="00912FCB"/>
    <w:rsid w:val="00913625"/>
    <w:rsid w:val="0091377B"/>
    <w:rsid w:val="00914725"/>
    <w:rsid w:val="00914E51"/>
    <w:rsid w:val="00915178"/>
    <w:rsid w:val="00915A39"/>
    <w:rsid w:val="00915E28"/>
    <w:rsid w:val="00917324"/>
    <w:rsid w:val="00917524"/>
    <w:rsid w:val="009208BD"/>
    <w:rsid w:val="009209B6"/>
    <w:rsid w:val="00920E6D"/>
    <w:rsid w:val="00920E7B"/>
    <w:rsid w:val="00921FAA"/>
    <w:rsid w:val="00922782"/>
    <w:rsid w:val="009234CF"/>
    <w:rsid w:val="00923552"/>
    <w:rsid w:val="00923E2F"/>
    <w:rsid w:val="009253E0"/>
    <w:rsid w:val="0092582B"/>
    <w:rsid w:val="00927815"/>
    <w:rsid w:val="00927EE1"/>
    <w:rsid w:val="0093036D"/>
    <w:rsid w:val="009318C2"/>
    <w:rsid w:val="00931A32"/>
    <w:rsid w:val="00931B9B"/>
    <w:rsid w:val="00932617"/>
    <w:rsid w:val="009343F8"/>
    <w:rsid w:val="009344A5"/>
    <w:rsid w:val="00935384"/>
    <w:rsid w:val="00935D0C"/>
    <w:rsid w:val="0093617A"/>
    <w:rsid w:val="009368CF"/>
    <w:rsid w:val="00937BBF"/>
    <w:rsid w:val="00940A64"/>
    <w:rsid w:val="0094140C"/>
    <w:rsid w:val="00941D21"/>
    <w:rsid w:val="0094240C"/>
    <w:rsid w:val="00942E5C"/>
    <w:rsid w:val="009431ED"/>
    <w:rsid w:val="00944219"/>
    <w:rsid w:val="00944A98"/>
    <w:rsid w:val="00944D25"/>
    <w:rsid w:val="00944DDF"/>
    <w:rsid w:val="009456CF"/>
    <w:rsid w:val="00945A59"/>
    <w:rsid w:val="009461C6"/>
    <w:rsid w:val="009469E0"/>
    <w:rsid w:val="00946A7D"/>
    <w:rsid w:val="00946B2E"/>
    <w:rsid w:val="00947366"/>
    <w:rsid w:val="009509DE"/>
    <w:rsid w:val="00950AC4"/>
    <w:rsid w:val="00951140"/>
    <w:rsid w:val="0095114A"/>
    <w:rsid w:val="009529F9"/>
    <w:rsid w:val="00952B31"/>
    <w:rsid w:val="00953059"/>
    <w:rsid w:val="00954E91"/>
    <w:rsid w:val="009556A2"/>
    <w:rsid w:val="00957D91"/>
    <w:rsid w:val="00960726"/>
    <w:rsid w:val="0096082C"/>
    <w:rsid w:val="0096094B"/>
    <w:rsid w:val="00960ED4"/>
    <w:rsid w:val="00960FC5"/>
    <w:rsid w:val="00962AEC"/>
    <w:rsid w:val="00963A60"/>
    <w:rsid w:val="0096444F"/>
    <w:rsid w:val="00965AB8"/>
    <w:rsid w:val="00965D10"/>
    <w:rsid w:val="00966FF3"/>
    <w:rsid w:val="0096768A"/>
    <w:rsid w:val="00967BC5"/>
    <w:rsid w:val="00967C0B"/>
    <w:rsid w:val="009701BF"/>
    <w:rsid w:val="00970FA0"/>
    <w:rsid w:val="009715A3"/>
    <w:rsid w:val="00971743"/>
    <w:rsid w:val="009717EF"/>
    <w:rsid w:val="00971864"/>
    <w:rsid w:val="009721E5"/>
    <w:rsid w:val="00973A91"/>
    <w:rsid w:val="009748B4"/>
    <w:rsid w:val="00975E70"/>
    <w:rsid w:val="009769E7"/>
    <w:rsid w:val="00977015"/>
    <w:rsid w:val="009773AA"/>
    <w:rsid w:val="00977556"/>
    <w:rsid w:val="00980449"/>
    <w:rsid w:val="0098058E"/>
    <w:rsid w:val="0098088C"/>
    <w:rsid w:val="0098165A"/>
    <w:rsid w:val="009829B4"/>
    <w:rsid w:val="00983A26"/>
    <w:rsid w:val="00984E7F"/>
    <w:rsid w:val="00985901"/>
    <w:rsid w:val="00985E35"/>
    <w:rsid w:val="00987736"/>
    <w:rsid w:val="00987A98"/>
    <w:rsid w:val="0099078B"/>
    <w:rsid w:val="0099189D"/>
    <w:rsid w:val="00991F78"/>
    <w:rsid w:val="00991FCA"/>
    <w:rsid w:val="009923E3"/>
    <w:rsid w:val="00992DBA"/>
    <w:rsid w:val="009937DD"/>
    <w:rsid w:val="009944A4"/>
    <w:rsid w:val="009946A5"/>
    <w:rsid w:val="0099497D"/>
    <w:rsid w:val="00994DBA"/>
    <w:rsid w:val="00997E2F"/>
    <w:rsid w:val="009A02C4"/>
    <w:rsid w:val="009A1201"/>
    <w:rsid w:val="009A1563"/>
    <w:rsid w:val="009A19E6"/>
    <w:rsid w:val="009A1A0C"/>
    <w:rsid w:val="009A399C"/>
    <w:rsid w:val="009A4182"/>
    <w:rsid w:val="009A4D7C"/>
    <w:rsid w:val="009A6045"/>
    <w:rsid w:val="009A6A5E"/>
    <w:rsid w:val="009B22D5"/>
    <w:rsid w:val="009B28D3"/>
    <w:rsid w:val="009B2B88"/>
    <w:rsid w:val="009B333E"/>
    <w:rsid w:val="009B3BB7"/>
    <w:rsid w:val="009B3CAD"/>
    <w:rsid w:val="009B3F31"/>
    <w:rsid w:val="009B4713"/>
    <w:rsid w:val="009B4EDC"/>
    <w:rsid w:val="009B5DEE"/>
    <w:rsid w:val="009C0133"/>
    <w:rsid w:val="009C0AD9"/>
    <w:rsid w:val="009C0DDB"/>
    <w:rsid w:val="009C1785"/>
    <w:rsid w:val="009C31FB"/>
    <w:rsid w:val="009C367B"/>
    <w:rsid w:val="009C3BA3"/>
    <w:rsid w:val="009C3C09"/>
    <w:rsid w:val="009C3E76"/>
    <w:rsid w:val="009C41A2"/>
    <w:rsid w:val="009C4505"/>
    <w:rsid w:val="009C469F"/>
    <w:rsid w:val="009C46B1"/>
    <w:rsid w:val="009C4CD1"/>
    <w:rsid w:val="009C561D"/>
    <w:rsid w:val="009C5A16"/>
    <w:rsid w:val="009C75E2"/>
    <w:rsid w:val="009C76C9"/>
    <w:rsid w:val="009C7F51"/>
    <w:rsid w:val="009D1010"/>
    <w:rsid w:val="009D18C0"/>
    <w:rsid w:val="009D2887"/>
    <w:rsid w:val="009D39A5"/>
    <w:rsid w:val="009D3FE4"/>
    <w:rsid w:val="009D3FF5"/>
    <w:rsid w:val="009D4EFC"/>
    <w:rsid w:val="009D4FCF"/>
    <w:rsid w:val="009D5443"/>
    <w:rsid w:val="009D58CE"/>
    <w:rsid w:val="009D5919"/>
    <w:rsid w:val="009D6B7C"/>
    <w:rsid w:val="009D6E50"/>
    <w:rsid w:val="009D7322"/>
    <w:rsid w:val="009D7E8E"/>
    <w:rsid w:val="009D7F87"/>
    <w:rsid w:val="009E058B"/>
    <w:rsid w:val="009E08EC"/>
    <w:rsid w:val="009E0919"/>
    <w:rsid w:val="009E09BE"/>
    <w:rsid w:val="009E0AF5"/>
    <w:rsid w:val="009E0DEB"/>
    <w:rsid w:val="009E3A16"/>
    <w:rsid w:val="009E3CF5"/>
    <w:rsid w:val="009E3EDA"/>
    <w:rsid w:val="009E46E1"/>
    <w:rsid w:val="009E4760"/>
    <w:rsid w:val="009E5FB5"/>
    <w:rsid w:val="009E5FF5"/>
    <w:rsid w:val="009E660A"/>
    <w:rsid w:val="009E6C8F"/>
    <w:rsid w:val="009E7632"/>
    <w:rsid w:val="009E775A"/>
    <w:rsid w:val="009F0E06"/>
    <w:rsid w:val="009F12F9"/>
    <w:rsid w:val="009F1FDB"/>
    <w:rsid w:val="009F2252"/>
    <w:rsid w:val="009F2A5C"/>
    <w:rsid w:val="009F2AF4"/>
    <w:rsid w:val="009F39CE"/>
    <w:rsid w:val="009F3F84"/>
    <w:rsid w:val="009F4F25"/>
    <w:rsid w:val="009F52EC"/>
    <w:rsid w:val="009F557F"/>
    <w:rsid w:val="009F6288"/>
    <w:rsid w:val="009F6480"/>
    <w:rsid w:val="009F6CA3"/>
    <w:rsid w:val="009F75D0"/>
    <w:rsid w:val="009F7F7B"/>
    <w:rsid w:val="00A01040"/>
    <w:rsid w:val="00A01AA3"/>
    <w:rsid w:val="00A01AF7"/>
    <w:rsid w:val="00A024CD"/>
    <w:rsid w:val="00A02C5A"/>
    <w:rsid w:val="00A02F72"/>
    <w:rsid w:val="00A04737"/>
    <w:rsid w:val="00A04A8C"/>
    <w:rsid w:val="00A04C1A"/>
    <w:rsid w:val="00A04C8B"/>
    <w:rsid w:val="00A05D90"/>
    <w:rsid w:val="00A06288"/>
    <w:rsid w:val="00A0705C"/>
    <w:rsid w:val="00A07494"/>
    <w:rsid w:val="00A077B8"/>
    <w:rsid w:val="00A07FCC"/>
    <w:rsid w:val="00A1145E"/>
    <w:rsid w:val="00A123CB"/>
    <w:rsid w:val="00A129D3"/>
    <w:rsid w:val="00A1331C"/>
    <w:rsid w:val="00A13766"/>
    <w:rsid w:val="00A13F52"/>
    <w:rsid w:val="00A14187"/>
    <w:rsid w:val="00A14337"/>
    <w:rsid w:val="00A147EF"/>
    <w:rsid w:val="00A14D4A"/>
    <w:rsid w:val="00A15069"/>
    <w:rsid w:val="00A155A4"/>
    <w:rsid w:val="00A16330"/>
    <w:rsid w:val="00A21A2E"/>
    <w:rsid w:val="00A2298A"/>
    <w:rsid w:val="00A22BC7"/>
    <w:rsid w:val="00A22FF8"/>
    <w:rsid w:val="00A23161"/>
    <w:rsid w:val="00A23240"/>
    <w:rsid w:val="00A24659"/>
    <w:rsid w:val="00A2525A"/>
    <w:rsid w:val="00A252D6"/>
    <w:rsid w:val="00A25A91"/>
    <w:rsid w:val="00A27B03"/>
    <w:rsid w:val="00A30352"/>
    <w:rsid w:val="00A30586"/>
    <w:rsid w:val="00A305E7"/>
    <w:rsid w:val="00A30E41"/>
    <w:rsid w:val="00A317CA"/>
    <w:rsid w:val="00A31A09"/>
    <w:rsid w:val="00A31FC5"/>
    <w:rsid w:val="00A32466"/>
    <w:rsid w:val="00A32C74"/>
    <w:rsid w:val="00A34B2E"/>
    <w:rsid w:val="00A35092"/>
    <w:rsid w:val="00A36A90"/>
    <w:rsid w:val="00A4001C"/>
    <w:rsid w:val="00A403C0"/>
    <w:rsid w:val="00A447EE"/>
    <w:rsid w:val="00A455A0"/>
    <w:rsid w:val="00A45664"/>
    <w:rsid w:val="00A45EF6"/>
    <w:rsid w:val="00A46B16"/>
    <w:rsid w:val="00A46EC9"/>
    <w:rsid w:val="00A47094"/>
    <w:rsid w:val="00A472B7"/>
    <w:rsid w:val="00A50134"/>
    <w:rsid w:val="00A50228"/>
    <w:rsid w:val="00A50CA4"/>
    <w:rsid w:val="00A51F7D"/>
    <w:rsid w:val="00A52603"/>
    <w:rsid w:val="00A532C5"/>
    <w:rsid w:val="00A5397E"/>
    <w:rsid w:val="00A53A5A"/>
    <w:rsid w:val="00A53CFF"/>
    <w:rsid w:val="00A5592E"/>
    <w:rsid w:val="00A56678"/>
    <w:rsid w:val="00A56713"/>
    <w:rsid w:val="00A57C05"/>
    <w:rsid w:val="00A602EF"/>
    <w:rsid w:val="00A60BA1"/>
    <w:rsid w:val="00A61290"/>
    <w:rsid w:val="00A61555"/>
    <w:rsid w:val="00A62278"/>
    <w:rsid w:val="00A62A60"/>
    <w:rsid w:val="00A64AB7"/>
    <w:rsid w:val="00A6550E"/>
    <w:rsid w:val="00A65569"/>
    <w:rsid w:val="00A65D34"/>
    <w:rsid w:val="00A66D49"/>
    <w:rsid w:val="00A67990"/>
    <w:rsid w:val="00A67EEA"/>
    <w:rsid w:val="00A706FF"/>
    <w:rsid w:val="00A70AA6"/>
    <w:rsid w:val="00A70BEB"/>
    <w:rsid w:val="00A7151E"/>
    <w:rsid w:val="00A71588"/>
    <w:rsid w:val="00A72969"/>
    <w:rsid w:val="00A732F6"/>
    <w:rsid w:val="00A7487A"/>
    <w:rsid w:val="00A74AD4"/>
    <w:rsid w:val="00A74D1B"/>
    <w:rsid w:val="00A7502C"/>
    <w:rsid w:val="00A772E3"/>
    <w:rsid w:val="00A81670"/>
    <w:rsid w:val="00A829A8"/>
    <w:rsid w:val="00A83216"/>
    <w:rsid w:val="00A83A0B"/>
    <w:rsid w:val="00A83ADA"/>
    <w:rsid w:val="00A83F89"/>
    <w:rsid w:val="00A847C5"/>
    <w:rsid w:val="00A84BB5"/>
    <w:rsid w:val="00A84BE1"/>
    <w:rsid w:val="00A84D4F"/>
    <w:rsid w:val="00A85244"/>
    <w:rsid w:val="00A86172"/>
    <w:rsid w:val="00A87722"/>
    <w:rsid w:val="00A879ED"/>
    <w:rsid w:val="00A90218"/>
    <w:rsid w:val="00A9022A"/>
    <w:rsid w:val="00A903F8"/>
    <w:rsid w:val="00A90815"/>
    <w:rsid w:val="00A91102"/>
    <w:rsid w:val="00A91B49"/>
    <w:rsid w:val="00A91E2B"/>
    <w:rsid w:val="00A91F48"/>
    <w:rsid w:val="00A92647"/>
    <w:rsid w:val="00A92FEF"/>
    <w:rsid w:val="00A935B7"/>
    <w:rsid w:val="00A936B8"/>
    <w:rsid w:val="00A93DC7"/>
    <w:rsid w:val="00A9488E"/>
    <w:rsid w:val="00A9495D"/>
    <w:rsid w:val="00A95884"/>
    <w:rsid w:val="00A95A48"/>
    <w:rsid w:val="00A95F27"/>
    <w:rsid w:val="00AA09FF"/>
    <w:rsid w:val="00AA15FB"/>
    <w:rsid w:val="00AA25AF"/>
    <w:rsid w:val="00AA27D0"/>
    <w:rsid w:val="00AA3469"/>
    <w:rsid w:val="00AA4534"/>
    <w:rsid w:val="00AA468B"/>
    <w:rsid w:val="00AA52AC"/>
    <w:rsid w:val="00AA5496"/>
    <w:rsid w:val="00AA54F4"/>
    <w:rsid w:val="00AA66DD"/>
    <w:rsid w:val="00AA6B8D"/>
    <w:rsid w:val="00AA73C8"/>
    <w:rsid w:val="00AA75C5"/>
    <w:rsid w:val="00AA771C"/>
    <w:rsid w:val="00AA79C1"/>
    <w:rsid w:val="00AB0377"/>
    <w:rsid w:val="00AB16A2"/>
    <w:rsid w:val="00AB22CC"/>
    <w:rsid w:val="00AB4E7F"/>
    <w:rsid w:val="00AB5063"/>
    <w:rsid w:val="00AB5550"/>
    <w:rsid w:val="00AB5EB9"/>
    <w:rsid w:val="00AB5F2C"/>
    <w:rsid w:val="00AB61E8"/>
    <w:rsid w:val="00AB6E25"/>
    <w:rsid w:val="00AB6F1A"/>
    <w:rsid w:val="00AB7E6C"/>
    <w:rsid w:val="00AC074D"/>
    <w:rsid w:val="00AC090F"/>
    <w:rsid w:val="00AC0EF2"/>
    <w:rsid w:val="00AC0FBC"/>
    <w:rsid w:val="00AC1830"/>
    <w:rsid w:val="00AC20B4"/>
    <w:rsid w:val="00AC3025"/>
    <w:rsid w:val="00AC32FB"/>
    <w:rsid w:val="00AC37EA"/>
    <w:rsid w:val="00AC4B45"/>
    <w:rsid w:val="00AC5642"/>
    <w:rsid w:val="00AC56A2"/>
    <w:rsid w:val="00AC5700"/>
    <w:rsid w:val="00AC57BC"/>
    <w:rsid w:val="00AC5A3B"/>
    <w:rsid w:val="00AC7769"/>
    <w:rsid w:val="00AD021D"/>
    <w:rsid w:val="00AD13AC"/>
    <w:rsid w:val="00AD1914"/>
    <w:rsid w:val="00AD1D01"/>
    <w:rsid w:val="00AD22D9"/>
    <w:rsid w:val="00AD2497"/>
    <w:rsid w:val="00AD26E0"/>
    <w:rsid w:val="00AD3F23"/>
    <w:rsid w:val="00AD4193"/>
    <w:rsid w:val="00AD6D75"/>
    <w:rsid w:val="00AE2162"/>
    <w:rsid w:val="00AE288A"/>
    <w:rsid w:val="00AE2A4C"/>
    <w:rsid w:val="00AE323D"/>
    <w:rsid w:val="00AE35BF"/>
    <w:rsid w:val="00AE37DB"/>
    <w:rsid w:val="00AE42B9"/>
    <w:rsid w:val="00AE42C0"/>
    <w:rsid w:val="00AE5642"/>
    <w:rsid w:val="00AE5CDD"/>
    <w:rsid w:val="00AE6D4A"/>
    <w:rsid w:val="00AE7510"/>
    <w:rsid w:val="00AE7917"/>
    <w:rsid w:val="00AF22BC"/>
    <w:rsid w:val="00AF2AE6"/>
    <w:rsid w:val="00AF303F"/>
    <w:rsid w:val="00AF337E"/>
    <w:rsid w:val="00AF35E6"/>
    <w:rsid w:val="00AF4223"/>
    <w:rsid w:val="00AF4299"/>
    <w:rsid w:val="00AF4D2F"/>
    <w:rsid w:val="00AF4DC2"/>
    <w:rsid w:val="00AF58E2"/>
    <w:rsid w:val="00AF5DE9"/>
    <w:rsid w:val="00AF6541"/>
    <w:rsid w:val="00AF6E1A"/>
    <w:rsid w:val="00AF73BC"/>
    <w:rsid w:val="00AF76C6"/>
    <w:rsid w:val="00AF773B"/>
    <w:rsid w:val="00AF7A85"/>
    <w:rsid w:val="00AF7F9A"/>
    <w:rsid w:val="00B0118B"/>
    <w:rsid w:val="00B01410"/>
    <w:rsid w:val="00B015BF"/>
    <w:rsid w:val="00B029B6"/>
    <w:rsid w:val="00B029C2"/>
    <w:rsid w:val="00B032BC"/>
    <w:rsid w:val="00B03966"/>
    <w:rsid w:val="00B05647"/>
    <w:rsid w:val="00B05B71"/>
    <w:rsid w:val="00B05DAC"/>
    <w:rsid w:val="00B06433"/>
    <w:rsid w:val="00B06C8B"/>
    <w:rsid w:val="00B06EBE"/>
    <w:rsid w:val="00B07864"/>
    <w:rsid w:val="00B07ACA"/>
    <w:rsid w:val="00B07B28"/>
    <w:rsid w:val="00B10F65"/>
    <w:rsid w:val="00B12B9D"/>
    <w:rsid w:val="00B13BEF"/>
    <w:rsid w:val="00B13FC9"/>
    <w:rsid w:val="00B14A96"/>
    <w:rsid w:val="00B14FD1"/>
    <w:rsid w:val="00B15272"/>
    <w:rsid w:val="00B158FE"/>
    <w:rsid w:val="00B164AB"/>
    <w:rsid w:val="00B16DF6"/>
    <w:rsid w:val="00B175CF"/>
    <w:rsid w:val="00B17CED"/>
    <w:rsid w:val="00B2243C"/>
    <w:rsid w:val="00B2295C"/>
    <w:rsid w:val="00B23351"/>
    <w:rsid w:val="00B23ECE"/>
    <w:rsid w:val="00B2417E"/>
    <w:rsid w:val="00B24FC0"/>
    <w:rsid w:val="00B25324"/>
    <w:rsid w:val="00B25763"/>
    <w:rsid w:val="00B260E3"/>
    <w:rsid w:val="00B2611C"/>
    <w:rsid w:val="00B2676F"/>
    <w:rsid w:val="00B27039"/>
    <w:rsid w:val="00B279C7"/>
    <w:rsid w:val="00B303D5"/>
    <w:rsid w:val="00B30C20"/>
    <w:rsid w:val="00B31DE3"/>
    <w:rsid w:val="00B3225B"/>
    <w:rsid w:val="00B3279A"/>
    <w:rsid w:val="00B32AA0"/>
    <w:rsid w:val="00B32F14"/>
    <w:rsid w:val="00B33055"/>
    <w:rsid w:val="00B334EB"/>
    <w:rsid w:val="00B33975"/>
    <w:rsid w:val="00B33A52"/>
    <w:rsid w:val="00B33A65"/>
    <w:rsid w:val="00B33A95"/>
    <w:rsid w:val="00B33E9A"/>
    <w:rsid w:val="00B34013"/>
    <w:rsid w:val="00B3580C"/>
    <w:rsid w:val="00B359FA"/>
    <w:rsid w:val="00B362DB"/>
    <w:rsid w:val="00B363F6"/>
    <w:rsid w:val="00B36A36"/>
    <w:rsid w:val="00B3793A"/>
    <w:rsid w:val="00B37B8C"/>
    <w:rsid w:val="00B4037F"/>
    <w:rsid w:val="00B406DB"/>
    <w:rsid w:val="00B42A14"/>
    <w:rsid w:val="00B42D49"/>
    <w:rsid w:val="00B43F33"/>
    <w:rsid w:val="00B43F59"/>
    <w:rsid w:val="00B43FB5"/>
    <w:rsid w:val="00B4509B"/>
    <w:rsid w:val="00B4542A"/>
    <w:rsid w:val="00B454E2"/>
    <w:rsid w:val="00B45F49"/>
    <w:rsid w:val="00B46507"/>
    <w:rsid w:val="00B4658A"/>
    <w:rsid w:val="00B46A67"/>
    <w:rsid w:val="00B47362"/>
    <w:rsid w:val="00B47437"/>
    <w:rsid w:val="00B47862"/>
    <w:rsid w:val="00B47EAA"/>
    <w:rsid w:val="00B501EC"/>
    <w:rsid w:val="00B50EBA"/>
    <w:rsid w:val="00B51379"/>
    <w:rsid w:val="00B51B66"/>
    <w:rsid w:val="00B51F63"/>
    <w:rsid w:val="00B520A7"/>
    <w:rsid w:val="00B52A44"/>
    <w:rsid w:val="00B5307E"/>
    <w:rsid w:val="00B53161"/>
    <w:rsid w:val="00B5371C"/>
    <w:rsid w:val="00B538E4"/>
    <w:rsid w:val="00B53EA2"/>
    <w:rsid w:val="00B53EF3"/>
    <w:rsid w:val="00B55E4E"/>
    <w:rsid w:val="00B571CC"/>
    <w:rsid w:val="00B60025"/>
    <w:rsid w:val="00B6123E"/>
    <w:rsid w:val="00B61C72"/>
    <w:rsid w:val="00B61C89"/>
    <w:rsid w:val="00B626CF"/>
    <w:rsid w:val="00B6270B"/>
    <w:rsid w:val="00B63162"/>
    <w:rsid w:val="00B6363F"/>
    <w:rsid w:val="00B63AAA"/>
    <w:rsid w:val="00B63DCE"/>
    <w:rsid w:val="00B63E03"/>
    <w:rsid w:val="00B6511E"/>
    <w:rsid w:val="00B6568B"/>
    <w:rsid w:val="00B65737"/>
    <w:rsid w:val="00B6593D"/>
    <w:rsid w:val="00B65B5B"/>
    <w:rsid w:val="00B66FF6"/>
    <w:rsid w:val="00B67121"/>
    <w:rsid w:val="00B67549"/>
    <w:rsid w:val="00B70568"/>
    <w:rsid w:val="00B70624"/>
    <w:rsid w:val="00B707C8"/>
    <w:rsid w:val="00B714D5"/>
    <w:rsid w:val="00B71751"/>
    <w:rsid w:val="00B717CA"/>
    <w:rsid w:val="00B72C11"/>
    <w:rsid w:val="00B7390F"/>
    <w:rsid w:val="00B74186"/>
    <w:rsid w:val="00B751E4"/>
    <w:rsid w:val="00B752EC"/>
    <w:rsid w:val="00B75E36"/>
    <w:rsid w:val="00B7672B"/>
    <w:rsid w:val="00B76907"/>
    <w:rsid w:val="00B7775B"/>
    <w:rsid w:val="00B77764"/>
    <w:rsid w:val="00B80192"/>
    <w:rsid w:val="00B80197"/>
    <w:rsid w:val="00B8119B"/>
    <w:rsid w:val="00B81269"/>
    <w:rsid w:val="00B812C3"/>
    <w:rsid w:val="00B8204F"/>
    <w:rsid w:val="00B82052"/>
    <w:rsid w:val="00B8235B"/>
    <w:rsid w:val="00B82AF0"/>
    <w:rsid w:val="00B82B6C"/>
    <w:rsid w:val="00B85626"/>
    <w:rsid w:val="00B85BD0"/>
    <w:rsid w:val="00B86851"/>
    <w:rsid w:val="00B86F78"/>
    <w:rsid w:val="00B87091"/>
    <w:rsid w:val="00B87580"/>
    <w:rsid w:val="00B87B51"/>
    <w:rsid w:val="00B87E5B"/>
    <w:rsid w:val="00B87F0F"/>
    <w:rsid w:val="00B90C76"/>
    <w:rsid w:val="00B90EE3"/>
    <w:rsid w:val="00B91663"/>
    <w:rsid w:val="00B91FCF"/>
    <w:rsid w:val="00B9328D"/>
    <w:rsid w:val="00B939F4"/>
    <w:rsid w:val="00B93D6B"/>
    <w:rsid w:val="00B94225"/>
    <w:rsid w:val="00B94322"/>
    <w:rsid w:val="00B947D6"/>
    <w:rsid w:val="00B947EE"/>
    <w:rsid w:val="00B9489A"/>
    <w:rsid w:val="00B94F87"/>
    <w:rsid w:val="00B95E19"/>
    <w:rsid w:val="00B96354"/>
    <w:rsid w:val="00B9699E"/>
    <w:rsid w:val="00B96A1D"/>
    <w:rsid w:val="00BA0971"/>
    <w:rsid w:val="00BA2598"/>
    <w:rsid w:val="00BA3283"/>
    <w:rsid w:val="00BA3AFF"/>
    <w:rsid w:val="00BA478A"/>
    <w:rsid w:val="00BA4824"/>
    <w:rsid w:val="00BA49E2"/>
    <w:rsid w:val="00BA4CDA"/>
    <w:rsid w:val="00BA52E7"/>
    <w:rsid w:val="00BA53F0"/>
    <w:rsid w:val="00BA5DDF"/>
    <w:rsid w:val="00BA619D"/>
    <w:rsid w:val="00BA63B2"/>
    <w:rsid w:val="00BA6F1C"/>
    <w:rsid w:val="00BA7E39"/>
    <w:rsid w:val="00BB0D08"/>
    <w:rsid w:val="00BB0F6E"/>
    <w:rsid w:val="00BB0F90"/>
    <w:rsid w:val="00BB1182"/>
    <w:rsid w:val="00BB14BB"/>
    <w:rsid w:val="00BB170E"/>
    <w:rsid w:val="00BB3065"/>
    <w:rsid w:val="00BB3D0A"/>
    <w:rsid w:val="00BB46C1"/>
    <w:rsid w:val="00BB4BF3"/>
    <w:rsid w:val="00BB61F4"/>
    <w:rsid w:val="00BB696E"/>
    <w:rsid w:val="00BB752F"/>
    <w:rsid w:val="00BC0501"/>
    <w:rsid w:val="00BC135B"/>
    <w:rsid w:val="00BC18B3"/>
    <w:rsid w:val="00BC2506"/>
    <w:rsid w:val="00BC35D5"/>
    <w:rsid w:val="00BC3E07"/>
    <w:rsid w:val="00BC3E96"/>
    <w:rsid w:val="00BC4CDD"/>
    <w:rsid w:val="00BC4D02"/>
    <w:rsid w:val="00BC5A98"/>
    <w:rsid w:val="00BC5EB6"/>
    <w:rsid w:val="00BC5FA8"/>
    <w:rsid w:val="00BC620A"/>
    <w:rsid w:val="00BC789E"/>
    <w:rsid w:val="00BC7F7C"/>
    <w:rsid w:val="00BD02FB"/>
    <w:rsid w:val="00BD0542"/>
    <w:rsid w:val="00BD0608"/>
    <w:rsid w:val="00BD1A99"/>
    <w:rsid w:val="00BD1B78"/>
    <w:rsid w:val="00BD27BE"/>
    <w:rsid w:val="00BD30C0"/>
    <w:rsid w:val="00BD3A38"/>
    <w:rsid w:val="00BD3F0B"/>
    <w:rsid w:val="00BD515B"/>
    <w:rsid w:val="00BD6B31"/>
    <w:rsid w:val="00BD71A6"/>
    <w:rsid w:val="00BE0F68"/>
    <w:rsid w:val="00BE1052"/>
    <w:rsid w:val="00BE22C8"/>
    <w:rsid w:val="00BE2674"/>
    <w:rsid w:val="00BE2E71"/>
    <w:rsid w:val="00BE2F95"/>
    <w:rsid w:val="00BE306C"/>
    <w:rsid w:val="00BE3219"/>
    <w:rsid w:val="00BE3CA9"/>
    <w:rsid w:val="00BE4505"/>
    <w:rsid w:val="00BE50A9"/>
    <w:rsid w:val="00BE5703"/>
    <w:rsid w:val="00BE60C4"/>
    <w:rsid w:val="00BE64FB"/>
    <w:rsid w:val="00BE6CDE"/>
    <w:rsid w:val="00BE7453"/>
    <w:rsid w:val="00BE748F"/>
    <w:rsid w:val="00BF0673"/>
    <w:rsid w:val="00BF0E5F"/>
    <w:rsid w:val="00BF3877"/>
    <w:rsid w:val="00BF3884"/>
    <w:rsid w:val="00BF3D32"/>
    <w:rsid w:val="00BF3F4C"/>
    <w:rsid w:val="00BF422E"/>
    <w:rsid w:val="00BF4888"/>
    <w:rsid w:val="00BF4DF0"/>
    <w:rsid w:val="00BF5F18"/>
    <w:rsid w:val="00BF652F"/>
    <w:rsid w:val="00BF6924"/>
    <w:rsid w:val="00BF6CF8"/>
    <w:rsid w:val="00BF6DA6"/>
    <w:rsid w:val="00BF7234"/>
    <w:rsid w:val="00BF77D9"/>
    <w:rsid w:val="00BF7EC1"/>
    <w:rsid w:val="00C0096D"/>
    <w:rsid w:val="00C011CD"/>
    <w:rsid w:val="00C01C99"/>
    <w:rsid w:val="00C01EE1"/>
    <w:rsid w:val="00C02AB8"/>
    <w:rsid w:val="00C04448"/>
    <w:rsid w:val="00C051B8"/>
    <w:rsid w:val="00C052EF"/>
    <w:rsid w:val="00C0532A"/>
    <w:rsid w:val="00C05AF8"/>
    <w:rsid w:val="00C06E60"/>
    <w:rsid w:val="00C070EB"/>
    <w:rsid w:val="00C07826"/>
    <w:rsid w:val="00C07B9B"/>
    <w:rsid w:val="00C07F32"/>
    <w:rsid w:val="00C105FF"/>
    <w:rsid w:val="00C107A9"/>
    <w:rsid w:val="00C11619"/>
    <w:rsid w:val="00C13824"/>
    <w:rsid w:val="00C144D9"/>
    <w:rsid w:val="00C14C4E"/>
    <w:rsid w:val="00C157E7"/>
    <w:rsid w:val="00C15F81"/>
    <w:rsid w:val="00C166F1"/>
    <w:rsid w:val="00C16CCB"/>
    <w:rsid w:val="00C16DB2"/>
    <w:rsid w:val="00C17084"/>
    <w:rsid w:val="00C17D8A"/>
    <w:rsid w:val="00C21BE1"/>
    <w:rsid w:val="00C21D3D"/>
    <w:rsid w:val="00C22077"/>
    <w:rsid w:val="00C22C63"/>
    <w:rsid w:val="00C230B3"/>
    <w:rsid w:val="00C23147"/>
    <w:rsid w:val="00C23644"/>
    <w:rsid w:val="00C2412D"/>
    <w:rsid w:val="00C24FE4"/>
    <w:rsid w:val="00C253D4"/>
    <w:rsid w:val="00C263EE"/>
    <w:rsid w:val="00C26F62"/>
    <w:rsid w:val="00C27159"/>
    <w:rsid w:val="00C2753E"/>
    <w:rsid w:val="00C2779F"/>
    <w:rsid w:val="00C3053E"/>
    <w:rsid w:val="00C309A7"/>
    <w:rsid w:val="00C31283"/>
    <w:rsid w:val="00C3163C"/>
    <w:rsid w:val="00C318FC"/>
    <w:rsid w:val="00C31E95"/>
    <w:rsid w:val="00C31FE3"/>
    <w:rsid w:val="00C3255A"/>
    <w:rsid w:val="00C33564"/>
    <w:rsid w:val="00C33CC4"/>
    <w:rsid w:val="00C343F0"/>
    <w:rsid w:val="00C345D9"/>
    <w:rsid w:val="00C349F9"/>
    <w:rsid w:val="00C34AA2"/>
    <w:rsid w:val="00C40516"/>
    <w:rsid w:val="00C429F6"/>
    <w:rsid w:val="00C42A6D"/>
    <w:rsid w:val="00C4354A"/>
    <w:rsid w:val="00C43D01"/>
    <w:rsid w:val="00C4524D"/>
    <w:rsid w:val="00C45B3F"/>
    <w:rsid w:val="00C4668C"/>
    <w:rsid w:val="00C468E0"/>
    <w:rsid w:val="00C5012E"/>
    <w:rsid w:val="00C5015F"/>
    <w:rsid w:val="00C50B61"/>
    <w:rsid w:val="00C50BC7"/>
    <w:rsid w:val="00C50CC3"/>
    <w:rsid w:val="00C50F8F"/>
    <w:rsid w:val="00C52647"/>
    <w:rsid w:val="00C5271B"/>
    <w:rsid w:val="00C532DE"/>
    <w:rsid w:val="00C53506"/>
    <w:rsid w:val="00C54486"/>
    <w:rsid w:val="00C54D03"/>
    <w:rsid w:val="00C550E1"/>
    <w:rsid w:val="00C5599D"/>
    <w:rsid w:val="00C569F4"/>
    <w:rsid w:val="00C60E05"/>
    <w:rsid w:val="00C617C2"/>
    <w:rsid w:val="00C61914"/>
    <w:rsid w:val="00C623BB"/>
    <w:rsid w:val="00C62BB5"/>
    <w:rsid w:val="00C63056"/>
    <w:rsid w:val="00C635FA"/>
    <w:rsid w:val="00C64C35"/>
    <w:rsid w:val="00C6526A"/>
    <w:rsid w:val="00C66329"/>
    <w:rsid w:val="00C67252"/>
    <w:rsid w:val="00C67495"/>
    <w:rsid w:val="00C71605"/>
    <w:rsid w:val="00C72292"/>
    <w:rsid w:val="00C72D77"/>
    <w:rsid w:val="00C72F50"/>
    <w:rsid w:val="00C73A63"/>
    <w:rsid w:val="00C73AB9"/>
    <w:rsid w:val="00C749D1"/>
    <w:rsid w:val="00C74ABC"/>
    <w:rsid w:val="00C74B43"/>
    <w:rsid w:val="00C757B9"/>
    <w:rsid w:val="00C76BFB"/>
    <w:rsid w:val="00C773FE"/>
    <w:rsid w:val="00C77978"/>
    <w:rsid w:val="00C81436"/>
    <w:rsid w:val="00C81C78"/>
    <w:rsid w:val="00C821F9"/>
    <w:rsid w:val="00C83B22"/>
    <w:rsid w:val="00C84E07"/>
    <w:rsid w:val="00C84E81"/>
    <w:rsid w:val="00C85076"/>
    <w:rsid w:val="00C859BB"/>
    <w:rsid w:val="00C863E2"/>
    <w:rsid w:val="00C86D50"/>
    <w:rsid w:val="00C87B49"/>
    <w:rsid w:val="00C87EF2"/>
    <w:rsid w:val="00C90F92"/>
    <w:rsid w:val="00C910D7"/>
    <w:rsid w:val="00C91853"/>
    <w:rsid w:val="00C91865"/>
    <w:rsid w:val="00C91C62"/>
    <w:rsid w:val="00C925ED"/>
    <w:rsid w:val="00C93146"/>
    <w:rsid w:val="00C935B2"/>
    <w:rsid w:val="00C9448E"/>
    <w:rsid w:val="00C9452E"/>
    <w:rsid w:val="00C9469C"/>
    <w:rsid w:val="00C94BD0"/>
    <w:rsid w:val="00C9543D"/>
    <w:rsid w:val="00C9628B"/>
    <w:rsid w:val="00C975FB"/>
    <w:rsid w:val="00C97B58"/>
    <w:rsid w:val="00CA03FE"/>
    <w:rsid w:val="00CA0403"/>
    <w:rsid w:val="00CA2B41"/>
    <w:rsid w:val="00CA2D54"/>
    <w:rsid w:val="00CA393A"/>
    <w:rsid w:val="00CA4B86"/>
    <w:rsid w:val="00CA53FA"/>
    <w:rsid w:val="00CA59AA"/>
    <w:rsid w:val="00CA65DB"/>
    <w:rsid w:val="00CB0342"/>
    <w:rsid w:val="00CB110A"/>
    <w:rsid w:val="00CB133B"/>
    <w:rsid w:val="00CB21FB"/>
    <w:rsid w:val="00CB25DF"/>
    <w:rsid w:val="00CB2A9E"/>
    <w:rsid w:val="00CB2EE7"/>
    <w:rsid w:val="00CB3BDF"/>
    <w:rsid w:val="00CB3CEE"/>
    <w:rsid w:val="00CB4400"/>
    <w:rsid w:val="00CB49A1"/>
    <w:rsid w:val="00CB4B2C"/>
    <w:rsid w:val="00CB4B68"/>
    <w:rsid w:val="00CB512F"/>
    <w:rsid w:val="00CB55BB"/>
    <w:rsid w:val="00CB6043"/>
    <w:rsid w:val="00CB63F5"/>
    <w:rsid w:val="00CB653D"/>
    <w:rsid w:val="00CB71E2"/>
    <w:rsid w:val="00CB7858"/>
    <w:rsid w:val="00CC0A2A"/>
    <w:rsid w:val="00CC0BC3"/>
    <w:rsid w:val="00CC0C30"/>
    <w:rsid w:val="00CC1823"/>
    <w:rsid w:val="00CC1AEC"/>
    <w:rsid w:val="00CC2486"/>
    <w:rsid w:val="00CC273A"/>
    <w:rsid w:val="00CC361E"/>
    <w:rsid w:val="00CC4007"/>
    <w:rsid w:val="00CC4DA5"/>
    <w:rsid w:val="00CC4E93"/>
    <w:rsid w:val="00CC54C4"/>
    <w:rsid w:val="00CC5B6C"/>
    <w:rsid w:val="00CC604D"/>
    <w:rsid w:val="00CC616E"/>
    <w:rsid w:val="00CC62EF"/>
    <w:rsid w:val="00CC6AC6"/>
    <w:rsid w:val="00CC6BE8"/>
    <w:rsid w:val="00CC740D"/>
    <w:rsid w:val="00CC746E"/>
    <w:rsid w:val="00CC7735"/>
    <w:rsid w:val="00CC77E7"/>
    <w:rsid w:val="00CC7E95"/>
    <w:rsid w:val="00CD0584"/>
    <w:rsid w:val="00CD1BE3"/>
    <w:rsid w:val="00CD1D2E"/>
    <w:rsid w:val="00CD31B8"/>
    <w:rsid w:val="00CD46C6"/>
    <w:rsid w:val="00CD47EE"/>
    <w:rsid w:val="00CD4BF5"/>
    <w:rsid w:val="00CD56BB"/>
    <w:rsid w:val="00CD6591"/>
    <w:rsid w:val="00CD6CE6"/>
    <w:rsid w:val="00CD6ED4"/>
    <w:rsid w:val="00CD7619"/>
    <w:rsid w:val="00CE063D"/>
    <w:rsid w:val="00CE10F4"/>
    <w:rsid w:val="00CE166F"/>
    <w:rsid w:val="00CE4368"/>
    <w:rsid w:val="00CE50F4"/>
    <w:rsid w:val="00CE5331"/>
    <w:rsid w:val="00CE60E8"/>
    <w:rsid w:val="00CE61D8"/>
    <w:rsid w:val="00CE6BAB"/>
    <w:rsid w:val="00CE7DCA"/>
    <w:rsid w:val="00CF03D3"/>
    <w:rsid w:val="00CF0C4E"/>
    <w:rsid w:val="00CF12DD"/>
    <w:rsid w:val="00CF26A4"/>
    <w:rsid w:val="00CF2C2F"/>
    <w:rsid w:val="00CF36E9"/>
    <w:rsid w:val="00CF388F"/>
    <w:rsid w:val="00CF3B97"/>
    <w:rsid w:val="00CF3C3E"/>
    <w:rsid w:val="00CF5E5A"/>
    <w:rsid w:val="00CF66A2"/>
    <w:rsid w:val="00CF7C54"/>
    <w:rsid w:val="00D01241"/>
    <w:rsid w:val="00D01269"/>
    <w:rsid w:val="00D01F0A"/>
    <w:rsid w:val="00D02F0F"/>
    <w:rsid w:val="00D03605"/>
    <w:rsid w:val="00D03847"/>
    <w:rsid w:val="00D03D49"/>
    <w:rsid w:val="00D046A5"/>
    <w:rsid w:val="00D04A6E"/>
    <w:rsid w:val="00D05384"/>
    <w:rsid w:val="00D05501"/>
    <w:rsid w:val="00D05790"/>
    <w:rsid w:val="00D06EFD"/>
    <w:rsid w:val="00D07388"/>
    <w:rsid w:val="00D07570"/>
    <w:rsid w:val="00D07E69"/>
    <w:rsid w:val="00D103AD"/>
    <w:rsid w:val="00D122EA"/>
    <w:rsid w:val="00D1291C"/>
    <w:rsid w:val="00D135A3"/>
    <w:rsid w:val="00D13ACB"/>
    <w:rsid w:val="00D1492D"/>
    <w:rsid w:val="00D149F4"/>
    <w:rsid w:val="00D14CA5"/>
    <w:rsid w:val="00D161A0"/>
    <w:rsid w:val="00D17AD9"/>
    <w:rsid w:val="00D17F15"/>
    <w:rsid w:val="00D20840"/>
    <w:rsid w:val="00D2281F"/>
    <w:rsid w:val="00D235AA"/>
    <w:rsid w:val="00D23621"/>
    <w:rsid w:val="00D23A17"/>
    <w:rsid w:val="00D24D2B"/>
    <w:rsid w:val="00D25A03"/>
    <w:rsid w:val="00D25D91"/>
    <w:rsid w:val="00D26022"/>
    <w:rsid w:val="00D261FF"/>
    <w:rsid w:val="00D262FB"/>
    <w:rsid w:val="00D2687A"/>
    <w:rsid w:val="00D2739E"/>
    <w:rsid w:val="00D3181A"/>
    <w:rsid w:val="00D324E2"/>
    <w:rsid w:val="00D334F9"/>
    <w:rsid w:val="00D343DE"/>
    <w:rsid w:val="00D347DE"/>
    <w:rsid w:val="00D34C30"/>
    <w:rsid w:val="00D34D0A"/>
    <w:rsid w:val="00D353F6"/>
    <w:rsid w:val="00D35B92"/>
    <w:rsid w:val="00D35E4F"/>
    <w:rsid w:val="00D360F0"/>
    <w:rsid w:val="00D363C7"/>
    <w:rsid w:val="00D3696D"/>
    <w:rsid w:val="00D36D21"/>
    <w:rsid w:val="00D36E6F"/>
    <w:rsid w:val="00D40252"/>
    <w:rsid w:val="00D404BB"/>
    <w:rsid w:val="00D4192E"/>
    <w:rsid w:val="00D41B1B"/>
    <w:rsid w:val="00D41B5D"/>
    <w:rsid w:val="00D422CF"/>
    <w:rsid w:val="00D42B86"/>
    <w:rsid w:val="00D44916"/>
    <w:rsid w:val="00D449CA"/>
    <w:rsid w:val="00D44EBF"/>
    <w:rsid w:val="00D4547B"/>
    <w:rsid w:val="00D45FC3"/>
    <w:rsid w:val="00D46499"/>
    <w:rsid w:val="00D471B0"/>
    <w:rsid w:val="00D50705"/>
    <w:rsid w:val="00D50CE8"/>
    <w:rsid w:val="00D50E98"/>
    <w:rsid w:val="00D51AB2"/>
    <w:rsid w:val="00D52997"/>
    <w:rsid w:val="00D52B30"/>
    <w:rsid w:val="00D5450C"/>
    <w:rsid w:val="00D54A25"/>
    <w:rsid w:val="00D54A51"/>
    <w:rsid w:val="00D54BA4"/>
    <w:rsid w:val="00D54EFE"/>
    <w:rsid w:val="00D55220"/>
    <w:rsid w:val="00D55D19"/>
    <w:rsid w:val="00D569E7"/>
    <w:rsid w:val="00D56ED3"/>
    <w:rsid w:val="00D57542"/>
    <w:rsid w:val="00D57614"/>
    <w:rsid w:val="00D61C48"/>
    <w:rsid w:val="00D62A1C"/>
    <w:rsid w:val="00D6302C"/>
    <w:rsid w:val="00D634D3"/>
    <w:rsid w:val="00D6496F"/>
    <w:rsid w:val="00D655E4"/>
    <w:rsid w:val="00D65BA1"/>
    <w:rsid w:val="00D662B0"/>
    <w:rsid w:val="00D6718B"/>
    <w:rsid w:val="00D67C97"/>
    <w:rsid w:val="00D70047"/>
    <w:rsid w:val="00D70DA4"/>
    <w:rsid w:val="00D71815"/>
    <w:rsid w:val="00D71B3F"/>
    <w:rsid w:val="00D720DD"/>
    <w:rsid w:val="00D731F9"/>
    <w:rsid w:val="00D744EE"/>
    <w:rsid w:val="00D74895"/>
    <w:rsid w:val="00D74F8C"/>
    <w:rsid w:val="00D758BC"/>
    <w:rsid w:val="00D75B27"/>
    <w:rsid w:val="00D75BE9"/>
    <w:rsid w:val="00D75E54"/>
    <w:rsid w:val="00D76115"/>
    <w:rsid w:val="00D7635C"/>
    <w:rsid w:val="00D7703C"/>
    <w:rsid w:val="00D7724B"/>
    <w:rsid w:val="00D779EA"/>
    <w:rsid w:val="00D77F47"/>
    <w:rsid w:val="00D81323"/>
    <w:rsid w:val="00D81DFD"/>
    <w:rsid w:val="00D8405A"/>
    <w:rsid w:val="00D840FF"/>
    <w:rsid w:val="00D84454"/>
    <w:rsid w:val="00D86DDB"/>
    <w:rsid w:val="00D8765F"/>
    <w:rsid w:val="00D91059"/>
    <w:rsid w:val="00D910A0"/>
    <w:rsid w:val="00D9128D"/>
    <w:rsid w:val="00D91FED"/>
    <w:rsid w:val="00D92FAF"/>
    <w:rsid w:val="00D935AB"/>
    <w:rsid w:val="00D93B5C"/>
    <w:rsid w:val="00D95C2E"/>
    <w:rsid w:val="00D96561"/>
    <w:rsid w:val="00D967E5"/>
    <w:rsid w:val="00D97615"/>
    <w:rsid w:val="00DA0B38"/>
    <w:rsid w:val="00DA2703"/>
    <w:rsid w:val="00DA3395"/>
    <w:rsid w:val="00DA5145"/>
    <w:rsid w:val="00DA5504"/>
    <w:rsid w:val="00DA5B88"/>
    <w:rsid w:val="00DA6785"/>
    <w:rsid w:val="00DA6D93"/>
    <w:rsid w:val="00DA7709"/>
    <w:rsid w:val="00DB1833"/>
    <w:rsid w:val="00DB1DA4"/>
    <w:rsid w:val="00DB1DA5"/>
    <w:rsid w:val="00DB1F32"/>
    <w:rsid w:val="00DB273E"/>
    <w:rsid w:val="00DB42DF"/>
    <w:rsid w:val="00DB42EC"/>
    <w:rsid w:val="00DB453B"/>
    <w:rsid w:val="00DB45A0"/>
    <w:rsid w:val="00DB4C27"/>
    <w:rsid w:val="00DB60EF"/>
    <w:rsid w:val="00DB7731"/>
    <w:rsid w:val="00DB7808"/>
    <w:rsid w:val="00DB79BD"/>
    <w:rsid w:val="00DC08DC"/>
    <w:rsid w:val="00DC0E85"/>
    <w:rsid w:val="00DC2018"/>
    <w:rsid w:val="00DC23A8"/>
    <w:rsid w:val="00DC3399"/>
    <w:rsid w:val="00DC3F68"/>
    <w:rsid w:val="00DC5440"/>
    <w:rsid w:val="00DC5518"/>
    <w:rsid w:val="00DC5871"/>
    <w:rsid w:val="00DC59B0"/>
    <w:rsid w:val="00DC5BB0"/>
    <w:rsid w:val="00DC5DDA"/>
    <w:rsid w:val="00DC5FAE"/>
    <w:rsid w:val="00DC6AA5"/>
    <w:rsid w:val="00DC786D"/>
    <w:rsid w:val="00DC7B5D"/>
    <w:rsid w:val="00DD0B30"/>
    <w:rsid w:val="00DD15BC"/>
    <w:rsid w:val="00DD1EBC"/>
    <w:rsid w:val="00DD1FF0"/>
    <w:rsid w:val="00DD2D08"/>
    <w:rsid w:val="00DD342E"/>
    <w:rsid w:val="00DD36BD"/>
    <w:rsid w:val="00DD37CC"/>
    <w:rsid w:val="00DD39BA"/>
    <w:rsid w:val="00DD701B"/>
    <w:rsid w:val="00DE09C4"/>
    <w:rsid w:val="00DE0A82"/>
    <w:rsid w:val="00DE2508"/>
    <w:rsid w:val="00DE29D4"/>
    <w:rsid w:val="00DE3DFA"/>
    <w:rsid w:val="00DE3E8E"/>
    <w:rsid w:val="00DE5291"/>
    <w:rsid w:val="00DE55AC"/>
    <w:rsid w:val="00DE6D55"/>
    <w:rsid w:val="00DE7092"/>
    <w:rsid w:val="00DE727F"/>
    <w:rsid w:val="00DF0687"/>
    <w:rsid w:val="00DF06FC"/>
    <w:rsid w:val="00DF131C"/>
    <w:rsid w:val="00DF1BDB"/>
    <w:rsid w:val="00DF35CB"/>
    <w:rsid w:val="00DF426B"/>
    <w:rsid w:val="00DF51AC"/>
    <w:rsid w:val="00DF7590"/>
    <w:rsid w:val="00DF7C35"/>
    <w:rsid w:val="00E008EF"/>
    <w:rsid w:val="00E01A39"/>
    <w:rsid w:val="00E048F1"/>
    <w:rsid w:val="00E05387"/>
    <w:rsid w:val="00E059F7"/>
    <w:rsid w:val="00E062CD"/>
    <w:rsid w:val="00E06601"/>
    <w:rsid w:val="00E06A93"/>
    <w:rsid w:val="00E07A11"/>
    <w:rsid w:val="00E10717"/>
    <w:rsid w:val="00E1127D"/>
    <w:rsid w:val="00E1220D"/>
    <w:rsid w:val="00E12AFD"/>
    <w:rsid w:val="00E13563"/>
    <w:rsid w:val="00E1362D"/>
    <w:rsid w:val="00E149D8"/>
    <w:rsid w:val="00E15BE3"/>
    <w:rsid w:val="00E16003"/>
    <w:rsid w:val="00E162A5"/>
    <w:rsid w:val="00E1694A"/>
    <w:rsid w:val="00E169A5"/>
    <w:rsid w:val="00E20E7F"/>
    <w:rsid w:val="00E219C5"/>
    <w:rsid w:val="00E21AA7"/>
    <w:rsid w:val="00E235CC"/>
    <w:rsid w:val="00E2432A"/>
    <w:rsid w:val="00E243A0"/>
    <w:rsid w:val="00E24889"/>
    <w:rsid w:val="00E24DB1"/>
    <w:rsid w:val="00E24F3F"/>
    <w:rsid w:val="00E254A1"/>
    <w:rsid w:val="00E25E1D"/>
    <w:rsid w:val="00E262F9"/>
    <w:rsid w:val="00E263B9"/>
    <w:rsid w:val="00E26DA2"/>
    <w:rsid w:val="00E2701F"/>
    <w:rsid w:val="00E30063"/>
    <w:rsid w:val="00E3006F"/>
    <w:rsid w:val="00E300A0"/>
    <w:rsid w:val="00E311EB"/>
    <w:rsid w:val="00E313BD"/>
    <w:rsid w:val="00E324E8"/>
    <w:rsid w:val="00E32F1C"/>
    <w:rsid w:val="00E336A9"/>
    <w:rsid w:val="00E35E1E"/>
    <w:rsid w:val="00E36121"/>
    <w:rsid w:val="00E364FA"/>
    <w:rsid w:val="00E37599"/>
    <w:rsid w:val="00E379DA"/>
    <w:rsid w:val="00E37B6C"/>
    <w:rsid w:val="00E407E1"/>
    <w:rsid w:val="00E4139E"/>
    <w:rsid w:val="00E427E1"/>
    <w:rsid w:val="00E43718"/>
    <w:rsid w:val="00E437DA"/>
    <w:rsid w:val="00E4398A"/>
    <w:rsid w:val="00E43D14"/>
    <w:rsid w:val="00E44A83"/>
    <w:rsid w:val="00E45B90"/>
    <w:rsid w:val="00E461A1"/>
    <w:rsid w:val="00E465E1"/>
    <w:rsid w:val="00E46F49"/>
    <w:rsid w:val="00E5038A"/>
    <w:rsid w:val="00E517F7"/>
    <w:rsid w:val="00E51917"/>
    <w:rsid w:val="00E53757"/>
    <w:rsid w:val="00E53C2D"/>
    <w:rsid w:val="00E53D0D"/>
    <w:rsid w:val="00E54125"/>
    <w:rsid w:val="00E55614"/>
    <w:rsid w:val="00E56451"/>
    <w:rsid w:val="00E56586"/>
    <w:rsid w:val="00E56ACA"/>
    <w:rsid w:val="00E57578"/>
    <w:rsid w:val="00E57AB2"/>
    <w:rsid w:val="00E57D88"/>
    <w:rsid w:val="00E605DF"/>
    <w:rsid w:val="00E61693"/>
    <w:rsid w:val="00E62606"/>
    <w:rsid w:val="00E63043"/>
    <w:rsid w:val="00E630F0"/>
    <w:rsid w:val="00E648B3"/>
    <w:rsid w:val="00E6623E"/>
    <w:rsid w:val="00E66B12"/>
    <w:rsid w:val="00E66B7A"/>
    <w:rsid w:val="00E70F36"/>
    <w:rsid w:val="00E724EF"/>
    <w:rsid w:val="00E727AF"/>
    <w:rsid w:val="00E72E62"/>
    <w:rsid w:val="00E754D1"/>
    <w:rsid w:val="00E7585F"/>
    <w:rsid w:val="00E7613D"/>
    <w:rsid w:val="00E76564"/>
    <w:rsid w:val="00E7734C"/>
    <w:rsid w:val="00E77898"/>
    <w:rsid w:val="00E803D1"/>
    <w:rsid w:val="00E804D8"/>
    <w:rsid w:val="00E81404"/>
    <w:rsid w:val="00E818F2"/>
    <w:rsid w:val="00E8276E"/>
    <w:rsid w:val="00E82931"/>
    <w:rsid w:val="00E82AA2"/>
    <w:rsid w:val="00E82B7D"/>
    <w:rsid w:val="00E8345F"/>
    <w:rsid w:val="00E840DA"/>
    <w:rsid w:val="00E84343"/>
    <w:rsid w:val="00E844BE"/>
    <w:rsid w:val="00E85371"/>
    <w:rsid w:val="00E86722"/>
    <w:rsid w:val="00E86A55"/>
    <w:rsid w:val="00E87B00"/>
    <w:rsid w:val="00E90592"/>
    <w:rsid w:val="00E9176C"/>
    <w:rsid w:val="00E918A4"/>
    <w:rsid w:val="00E919B9"/>
    <w:rsid w:val="00E9355B"/>
    <w:rsid w:val="00E93768"/>
    <w:rsid w:val="00E9563B"/>
    <w:rsid w:val="00E96576"/>
    <w:rsid w:val="00E97225"/>
    <w:rsid w:val="00EA060B"/>
    <w:rsid w:val="00EA08DA"/>
    <w:rsid w:val="00EA29DF"/>
    <w:rsid w:val="00EA2C95"/>
    <w:rsid w:val="00EA3152"/>
    <w:rsid w:val="00EA350C"/>
    <w:rsid w:val="00EA3594"/>
    <w:rsid w:val="00EA3C33"/>
    <w:rsid w:val="00EA3CA9"/>
    <w:rsid w:val="00EA5682"/>
    <w:rsid w:val="00EA5901"/>
    <w:rsid w:val="00EA6887"/>
    <w:rsid w:val="00EA7FAB"/>
    <w:rsid w:val="00EB0892"/>
    <w:rsid w:val="00EB0FF5"/>
    <w:rsid w:val="00EB11AE"/>
    <w:rsid w:val="00EB1B8E"/>
    <w:rsid w:val="00EB3124"/>
    <w:rsid w:val="00EB4006"/>
    <w:rsid w:val="00EB61BA"/>
    <w:rsid w:val="00EB648C"/>
    <w:rsid w:val="00EB7606"/>
    <w:rsid w:val="00EB7938"/>
    <w:rsid w:val="00EC0263"/>
    <w:rsid w:val="00EC1119"/>
    <w:rsid w:val="00EC16F0"/>
    <w:rsid w:val="00EC1710"/>
    <w:rsid w:val="00EC186A"/>
    <w:rsid w:val="00EC1F3B"/>
    <w:rsid w:val="00EC287C"/>
    <w:rsid w:val="00EC2F83"/>
    <w:rsid w:val="00EC3BCE"/>
    <w:rsid w:val="00EC48DB"/>
    <w:rsid w:val="00EC5895"/>
    <w:rsid w:val="00EC68C8"/>
    <w:rsid w:val="00EC6F26"/>
    <w:rsid w:val="00EC7F02"/>
    <w:rsid w:val="00ED0363"/>
    <w:rsid w:val="00ED0588"/>
    <w:rsid w:val="00ED187A"/>
    <w:rsid w:val="00ED1B7D"/>
    <w:rsid w:val="00ED1C89"/>
    <w:rsid w:val="00ED24C7"/>
    <w:rsid w:val="00ED2818"/>
    <w:rsid w:val="00ED297F"/>
    <w:rsid w:val="00ED2F1D"/>
    <w:rsid w:val="00ED3369"/>
    <w:rsid w:val="00ED34F3"/>
    <w:rsid w:val="00ED4A17"/>
    <w:rsid w:val="00ED5DA5"/>
    <w:rsid w:val="00ED5F0F"/>
    <w:rsid w:val="00ED67CD"/>
    <w:rsid w:val="00ED6AC6"/>
    <w:rsid w:val="00ED6FA4"/>
    <w:rsid w:val="00ED75EF"/>
    <w:rsid w:val="00ED7D3C"/>
    <w:rsid w:val="00EE04F1"/>
    <w:rsid w:val="00EE0C22"/>
    <w:rsid w:val="00EE10D4"/>
    <w:rsid w:val="00EE1144"/>
    <w:rsid w:val="00EE1160"/>
    <w:rsid w:val="00EE1970"/>
    <w:rsid w:val="00EE1A72"/>
    <w:rsid w:val="00EE1CBD"/>
    <w:rsid w:val="00EE2718"/>
    <w:rsid w:val="00EE3E65"/>
    <w:rsid w:val="00EE3FDD"/>
    <w:rsid w:val="00EE65A6"/>
    <w:rsid w:val="00EE6A8C"/>
    <w:rsid w:val="00EE70B1"/>
    <w:rsid w:val="00EE7350"/>
    <w:rsid w:val="00EE74FC"/>
    <w:rsid w:val="00EE7DBD"/>
    <w:rsid w:val="00EF0053"/>
    <w:rsid w:val="00EF00A4"/>
    <w:rsid w:val="00EF036E"/>
    <w:rsid w:val="00EF1161"/>
    <w:rsid w:val="00EF35E6"/>
    <w:rsid w:val="00EF3A52"/>
    <w:rsid w:val="00EF3C2C"/>
    <w:rsid w:val="00EF3DA2"/>
    <w:rsid w:val="00EF474D"/>
    <w:rsid w:val="00EF4F00"/>
    <w:rsid w:val="00EF756B"/>
    <w:rsid w:val="00EF7DF6"/>
    <w:rsid w:val="00F0103E"/>
    <w:rsid w:val="00F01D0C"/>
    <w:rsid w:val="00F02450"/>
    <w:rsid w:val="00F02515"/>
    <w:rsid w:val="00F02ADA"/>
    <w:rsid w:val="00F04536"/>
    <w:rsid w:val="00F045DA"/>
    <w:rsid w:val="00F04EE2"/>
    <w:rsid w:val="00F063CF"/>
    <w:rsid w:val="00F06EA2"/>
    <w:rsid w:val="00F07E93"/>
    <w:rsid w:val="00F1038F"/>
    <w:rsid w:val="00F10FCD"/>
    <w:rsid w:val="00F11752"/>
    <w:rsid w:val="00F13F06"/>
    <w:rsid w:val="00F14A56"/>
    <w:rsid w:val="00F1672C"/>
    <w:rsid w:val="00F16A5D"/>
    <w:rsid w:val="00F20628"/>
    <w:rsid w:val="00F20D23"/>
    <w:rsid w:val="00F22337"/>
    <w:rsid w:val="00F223C8"/>
    <w:rsid w:val="00F22E81"/>
    <w:rsid w:val="00F22FCD"/>
    <w:rsid w:val="00F23BA6"/>
    <w:rsid w:val="00F2403C"/>
    <w:rsid w:val="00F24DB4"/>
    <w:rsid w:val="00F2773B"/>
    <w:rsid w:val="00F27A53"/>
    <w:rsid w:val="00F306F0"/>
    <w:rsid w:val="00F31483"/>
    <w:rsid w:val="00F31A05"/>
    <w:rsid w:val="00F3207B"/>
    <w:rsid w:val="00F32FE1"/>
    <w:rsid w:val="00F33C82"/>
    <w:rsid w:val="00F343B3"/>
    <w:rsid w:val="00F3566E"/>
    <w:rsid w:val="00F36593"/>
    <w:rsid w:val="00F37496"/>
    <w:rsid w:val="00F41130"/>
    <w:rsid w:val="00F42683"/>
    <w:rsid w:val="00F42D8D"/>
    <w:rsid w:val="00F441B9"/>
    <w:rsid w:val="00F44922"/>
    <w:rsid w:val="00F449DE"/>
    <w:rsid w:val="00F44CE8"/>
    <w:rsid w:val="00F450DD"/>
    <w:rsid w:val="00F45B59"/>
    <w:rsid w:val="00F46EF7"/>
    <w:rsid w:val="00F46F62"/>
    <w:rsid w:val="00F47327"/>
    <w:rsid w:val="00F47406"/>
    <w:rsid w:val="00F50D3F"/>
    <w:rsid w:val="00F528D9"/>
    <w:rsid w:val="00F533F6"/>
    <w:rsid w:val="00F535DA"/>
    <w:rsid w:val="00F53B19"/>
    <w:rsid w:val="00F54B4B"/>
    <w:rsid w:val="00F55A32"/>
    <w:rsid w:val="00F56016"/>
    <w:rsid w:val="00F56291"/>
    <w:rsid w:val="00F565D6"/>
    <w:rsid w:val="00F56D7A"/>
    <w:rsid w:val="00F604D5"/>
    <w:rsid w:val="00F60567"/>
    <w:rsid w:val="00F60FB5"/>
    <w:rsid w:val="00F6107A"/>
    <w:rsid w:val="00F61258"/>
    <w:rsid w:val="00F6286B"/>
    <w:rsid w:val="00F6291F"/>
    <w:rsid w:val="00F6305E"/>
    <w:rsid w:val="00F63458"/>
    <w:rsid w:val="00F63A07"/>
    <w:rsid w:val="00F63A62"/>
    <w:rsid w:val="00F65575"/>
    <w:rsid w:val="00F65E93"/>
    <w:rsid w:val="00F66094"/>
    <w:rsid w:val="00F665E9"/>
    <w:rsid w:val="00F670FF"/>
    <w:rsid w:val="00F672B3"/>
    <w:rsid w:val="00F676A9"/>
    <w:rsid w:val="00F67B05"/>
    <w:rsid w:val="00F67FB4"/>
    <w:rsid w:val="00F71312"/>
    <w:rsid w:val="00F71488"/>
    <w:rsid w:val="00F71F1B"/>
    <w:rsid w:val="00F73E38"/>
    <w:rsid w:val="00F75321"/>
    <w:rsid w:val="00F76AE2"/>
    <w:rsid w:val="00F775DD"/>
    <w:rsid w:val="00F77876"/>
    <w:rsid w:val="00F77CB1"/>
    <w:rsid w:val="00F77E98"/>
    <w:rsid w:val="00F80598"/>
    <w:rsid w:val="00F805D9"/>
    <w:rsid w:val="00F80796"/>
    <w:rsid w:val="00F80A3B"/>
    <w:rsid w:val="00F810D8"/>
    <w:rsid w:val="00F81946"/>
    <w:rsid w:val="00F81D75"/>
    <w:rsid w:val="00F828D4"/>
    <w:rsid w:val="00F828ED"/>
    <w:rsid w:val="00F84131"/>
    <w:rsid w:val="00F8429A"/>
    <w:rsid w:val="00F847E9"/>
    <w:rsid w:val="00F84C07"/>
    <w:rsid w:val="00F855FD"/>
    <w:rsid w:val="00F864A2"/>
    <w:rsid w:val="00F91525"/>
    <w:rsid w:val="00F917AB"/>
    <w:rsid w:val="00F91D78"/>
    <w:rsid w:val="00F93C63"/>
    <w:rsid w:val="00F94313"/>
    <w:rsid w:val="00F9433E"/>
    <w:rsid w:val="00F943B4"/>
    <w:rsid w:val="00F946AB"/>
    <w:rsid w:val="00F9661D"/>
    <w:rsid w:val="00F9662E"/>
    <w:rsid w:val="00F9742A"/>
    <w:rsid w:val="00F97516"/>
    <w:rsid w:val="00F97E22"/>
    <w:rsid w:val="00FA017F"/>
    <w:rsid w:val="00FA1511"/>
    <w:rsid w:val="00FA1B14"/>
    <w:rsid w:val="00FA1C18"/>
    <w:rsid w:val="00FA1E80"/>
    <w:rsid w:val="00FA2B60"/>
    <w:rsid w:val="00FA449A"/>
    <w:rsid w:val="00FA4D48"/>
    <w:rsid w:val="00FA5ACD"/>
    <w:rsid w:val="00FA5BE3"/>
    <w:rsid w:val="00FA6DEB"/>
    <w:rsid w:val="00FA6F78"/>
    <w:rsid w:val="00FA706E"/>
    <w:rsid w:val="00FA748B"/>
    <w:rsid w:val="00FB0198"/>
    <w:rsid w:val="00FB1C64"/>
    <w:rsid w:val="00FB22DE"/>
    <w:rsid w:val="00FB286B"/>
    <w:rsid w:val="00FB2B9C"/>
    <w:rsid w:val="00FB3E19"/>
    <w:rsid w:val="00FB3FB7"/>
    <w:rsid w:val="00FB4955"/>
    <w:rsid w:val="00FB511F"/>
    <w:rsid w:val="00FB552C"/>
    <w:rsid w:val="00FB67BD"/>
    <w:rsid w:val="00FB6C31"/>
    <w:rsid w:val="00FB7128"/>
    <w:rsid w:val="00FB7A6D"/>
    <w:rsid w:val="00FC1FD6"/>
    <w:rsid w:val="00FC25C9"/>
    <w:rsid w:val="00FC2EBD"/>
    <w:rsid w:val="00FC3281"/>
    <w:rsid w:val="00FC385D"/>
    <w:rsid w:val="00FC3C9D"/>
    <w:rsid w:val="00FC4D7E"/>
    <w:rsid w:val="00FC5F1D"/>
    <w:rsid w:val="00FC7CED"/>
    <w:rsid w:val="00FC7E34"/>
    <w:rsid w:val="00FD10CE"/>
    <w:rsid w:val="00FD1358"/>
    <w:rsid w:val="00FD21DC"/>
    <w:rsid w:val="00FD2E87"/>
    <w:rsid w:val="00FD35D1"/>
    <w:rsid w:val="00FD43F0"/>
    <w:rsid w:val="00FD443E"/>
    <w:rsid w:val="00FD551D"/>
    <w:rsid w:val="00FD6BE1"/>
    <w:rsid w:val="00FD6E54"/>
    <w:rsid w:val="00FD734C"/>
    <w:rsid w:val="00FD7C99"/>
    <w:rsid w:val="00FD7EDD"/>
    <w:rsid w:val="00FE053B"/>
    <w:rsid w:val="00FE0599"/>
    <w:rsid w:val="00FE06A5"/>
    <w:rsid w:val="00FE09D5"/>
    <w:rsid w:val="00FE0C0C"/>
    <w:rsid w:val="00FE13E8"/>
    <w:rsid w:val="00FE57E0"/>
    <w:rsid w:val="00FE5B0E"/>
    <w:rsid w:val="00FE5D4A"/>
    <w:rsid w:val="00FE6728"/>
    <w:rsid w:val="00FE6D64"/>
    <w:rsid w:val="00FE7611"/>
    <w:rsid w:val="00FE7C95"/>
    <w:rsid w:val="00FF0E03"/>
    <w:rsid w:val="00FF15C0"/>
    <w:rsid w:val="00FF3327"/>
    <w:rsid w:val="00FF4210"/>
    <w:rsid w:val="00FF4A28"/>
    <w:rsid w:val="00FF5CAE"/>
    <w:rsid w:val="00FF5FB2"/>
    <w:rsid w:val="00FF68FA"/>
    <w:rsid w:val="00FF73C0"/>
    <w:rsid w:val="00FF7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B7E7BE"/>
  <w15:docId w15:val="{5BD3018E-84AA-4C66-9B43-CD23F737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60A"/>
    <w:pPr>
      <w:spacing w:after="0" w:line="360" w:lineRule="auto"/>
      <w:jc w:val="both"/>
    </w:pPr>
    <w:rPr>
      <w:rFonts w:eastAsia="Times New Roman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347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60A"/>
    <w:pPr>
      <w:keepNext/>
      <w:keepLines/>
      <w:spacing w:before="20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05DF"/>
    <w:pPr>
      <w:keepNext/>
      <w:keepLines/>
      <w:spacing w:before="200"/>
      <w:outlineLvl w:val="2"/>
    </w:pPr>
    <w:rPr>
      <w:rFonts w:eastAsiaTheme="majorEastAsia" w:cstheme="majorBidi"/>
      <w:bCs/>
      <w:color w:val="7F7F7F" w:themeColor="text1" w:themeTint="80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30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46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303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30352"/>
    <w:rPr>
      <w:rFonts w:eastAsia="Times New Roman" w:cs="Times New Roman"/>
      <w:szCs w:val="24"/>
      <w:lang w:eastAsia="es-ES"/>
    </w:rPr>
  </w:style>
  <w:style w:type="paragraph" w:styleId="Piedepgina">
    <w:name w:val="footer"/>
    <w:basedOn w:val="Normal"/>
    <w:link w:val="PiedepginaCar"/>
    <w:rsid w:val="00A303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352"/>
    <w:rPr>
      <w:rFonts w:eastAsia="Times New Roman" w:cs="Times New Roman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rsid w:val="00A30352"/>
    <w:pPr>
      <w:tabs>
        <w:tab w:val="left" w:pos="284"/>
        <w:tab w:val="right" w:leader="dot" w:pos="9060"/>
      </w:tabs>
    </w:pPr>
    <w:rPr>
      <w:noProof/>
      <w:color w:val="595959" w:themeColor="text1" w:themeTint="A6"/>
    </w:rPr>
  </w:style>
  <w:style w:type="character" w:styleId="Hipervnculo">
    <w:name w:val="Hyperlink"/>
    <w:basedOn w:val="Fuentedeprrafopredeter"/>
    <w:uiPriority w:val="99"/>
    <w:rsid w:val="00A303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30352"/>
    <w:pPr>
      <w:ind w:left="720"/>
      <w:contextualSpacing/>
    </w:pPr>
  </w:style>
  <w:style w:type="paragraph" w:customStyle="1" w:styleId="Indice">
    <w:name w:val="Indice"/>
    <w:basedOn w:val="Normal"/>
    <w:next w:val="Normal"/>
    <w:link w:val="IndiceCar"/>
    <w:qFormat/>
    <w:rsid w:val="00F56D7A"/>
    <w:rPr>
      <w:b/>
      <w:color w:val="365F91" w:themeColor="accent1" w:themeShade="BF"/>
      <w:sz w:val="36"/>
      <w:szCs w:val="36"/>
    </w:rPr>
  </w:style>
  <w:style w:type="character" w:customStyle="1" w:styleId="IndiceCar">
    <w:name w:val="Indice Car"/>
    <w:basedOn w:val="Fuentedeprrafopredeter"/>
    <w:link w:val="Indice"/>
    <w:rsid w:val="00F56D7A"/>
    <w:rPr>
      <w:rFonts w:eastAsia="Times New Roman" w:cs="Times New Roman"/>
      <w:b/>
      <w:color w:val="365F91" w:themeColor="accent1" w:themeShade="BF"/>
      <w:sz w:val="36"/>
      <w:szCs w:val="36"/>
      <w:lang w:eastAsia="es-ES"/>
    </w:rPr>
  </w:style>
  <w:style w:type="paragraph" w:customStyle="1" w:styleId="indice1">
    <w:name w:val="indice 1"/>
    <w:basedOn w:val="Normal"/>
    <w:link w:val="indice1Car"/>
    <w:rsid w:val="00A30352"/>
    <w:rPr>
      <w:rFonts w:cstheme="minorHAnsi"/>
      <w:color w:val="008743"/>
    </w:rPr>
  </w:style>
  <w:style w:type="character" w:customStyle="1" w:styleId="indice1Car">
    <w:name w:val="indice 1 Car"/>
    <w:basedOn w:val="Fuentedeprrafopredeter"/>
    <w:link w:val="indice1"/>
    <w:rsid w:val="00A30352"/>
    <w:rPr>
      <w:rFonts w:eastAsia="Times New Roman" w:cstheme="minorHAnsi"/>
      <w:color w:val="008743"/>
      <w:szCs w:val="24"/>
      <w:lang w:eastAsia="es-ES"/>
    </w:rPr>
  </w:style>
  <w:style w:type="paragraph" w:customStyle="1" w:styleId="TtuloPrincipal">
    <w:name w:val="TítuloPrincipal"/>
    <w:basedOn w:val="Prrafodelista"/>
    <w:next w:val="Normal"/>
    <w:qFormat/>
    <w:rsid w:val="00A30352"/>
    <w:pPr>
      <w:numPr>
        <w:numId w:val="1"/>
      </w:numPr>
    </w:pPr>
    <w:rPr>
      <w:b/>
      <w:color w:val="008941"/>
      <w:sz w:val="36"/>
      <w:szCs w:val="36"/>
    </w:rPr>
  </w:style>
  <w:style w:type="paragraph" w:styleId="Descripcin">
    <w:name w:val="caption"/>
    <w:basedOn w:val="Normal"/>
    <w:next w:val="Normal"/>
    <w:unhideWhenUsed/>
    <w:qFormat/>
    <w:rsid w:val="00A30352"/>
    <w:pPr>
      <w:spacing w:after="200" w:line="240" w:lineRule="auto"/>
    </w:pPr>
    <w:rPr>
      <w:b/>
      <w:bCs/>
      <w:color w:val="008943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352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E660A"/>
    <w:rPr>
      <w:rFonts w:eastAsiaTheme="majorEastAsia" w:cstheme="majorBidi"/>
      <w:b/>
      <w:bCs/>
      <w:color w:val="76923C" w:themeColor="accent3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605DF"/>
    <w:rPr>
      <w:rFonts w:eastAsiaTheme="majorEastAsia" w:cstheme="majorBidi"/>
      <w:bCs/>
      <w:color w:val="7F7F7F" w:themeColor="text1" w:themeTint="80"/>
      <w:sz w:val="24"/>
      <w:szCs w:val="24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E09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0E0947"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sid w:val="00634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customStyle="1" w:styleId="Tabletext">
    <w:name w:val="Tabletext"/>
    <w:basedOn w:val="Normal"/>
    <w:rsid w:val="00D103AD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59"/>
    <w:rsid w:val="00F66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5F306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es-ES"/>
    </w:rPr>
  </w:style>
  <w:style w:type="paragraph" w:customStyle="1" w:styleId="TableSmall">
    <w:name w:val="Table_Small"/>
    <w:basedOn w:val="Normal"/>
    <w:rsid w:val="005F3066"/>
    <w:pPr>
      <w:spacing w:before="40" w:after="40" w:line="240" w:lineRule="auto"/>
      <w:jc w:val="left"/>
    </w:pPr>
    <w:rPr>
      <w:rFonts w:ascii="Arial" w:hAnsi="Arial"/>
      <w:sz w:val="16"/>
      <w:szCs w:val="20"/>
      <w:lang w:val="en-US" w:eastAsia="en-US"/>
    </w:rPr>
  </w:style>
  <w:style w:type="paragraph" w:customStyle="1" w:styleId="Default">
    <w:name w:val="Default"/>
    <w:rsid w:val="000405B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85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5F253F"/>
  </w:style>
  <w:style w:type="table" w:styleId="Listaclara-nfasis3">
    <w:name w:val="Light List Accent 3"/>
    <w:basedOn w:val="Tablanormal"/>
    <w:uiPriority w:val="61"/>
    <w:rsid w:val="00774A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D86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GridTable2-Accent31">
    <w:name w:val="Grid Table 2 - Accent 31"/>
    <w:basedOn w:val="Tablanormal"/>
    <w:uiPriority w:val="47"/>
    <w:rsid w:val="00027E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1Light-Accent31">
    <w:name w:val="Grid Table 1 Light - Accent 31"/>
    <w:basedOn w:val="Tablanormal"/>
    <w:uiPriority w:val="46"/>
    <w:rsid w:val="004E5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31">
    <w:name w:val="Grid Table 3 - Accent 31"/>
    <w:basedOn w:val="Tablanormal"/>
    <w:uiPriority w:val="48"/>
    <w:rsid w:val="00C50C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31">
    <w:name w:val="Grid Table 4 - Accent 31"/>
    <w:basedOn w:val="Tablanormal"/>
    <w:uiPriority w:val="49"/>
    <w:rsid w:val="005829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ombreadoclaro-nfasis1">
    <w:name w:val="Light Shading Accent 1"/>
    <w:basedOn w:val="Tablanormal"/>
    <w:uiPriority w:val="60"/>
    <w:rsid w:val="00BC050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4A5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il">
    <w:name w:val="il"/>
    <w:basedOn w:val="Fuentedeprrafopredeter"/>
    <w:rsid w:val="00A31A09"/>
  </w:style>
  <w:style w:type="character" w:customStyle="1" w:styleId="ListLabel55">
    <w:name w:val="ListLabel 55"/>
    <w:qFormat/>
    <w:rsid w:val="00533C9C"/>
    <w:rPr>
      <w:sz w:val="20"/>
    </w:rPr>
  </w:style>
  <w:style w:type="paragraph" w:styleId="NormalWeb">
    <w:name w:val="Normal (Web)"/>
    <w:basedOn w:val="Normal"/>
    <w:uiPriority w:val="99"/>
    <w:unhideWhenUsed/>
    <w:rsid w:val="00044BB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044BBE"/>
    <w:rPr>
      <w:rFonts w:ascii="Courier New" w:eastAsia="Times New Roman" w:hAnsi="Courier New" w:cs="Courier New"/>
      <w:sz w:val="20"/>
      <w:szCs w:val="20"/>
    </w:rPr>
  </w:style>
  <w:style w:type="character" w:customStyle="1" w:styleId="expand-control-icon">
    <w:name w:val="expand-control-icon"/>
    <w:basedOn w:val="Fuentedeprrafopredeter"/>
    <w:rsid w:val="00044BBE"/>
  </w:style>
  <w:style w:type="character" w:customStyle="1" w:styleId="expand-control-text">
    <w:name w:val="expand-control-text"/>
    <w:basedOn w:val="Fuentedeprrafopredeter"/>
    <w:rsid w:val="00044BBE"/>
  </w:style>
  <w:style w:type="character" w:styleId="Textoennegrita">
    <w:name w:val="Strong"/>
    <w:basedOn w:val="Fuentedeprrafopredeter"/>
    <w:uiPriority w:val="22"/>
    <w:qFormat/>
    <w:rsid w:val="002121EC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B771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A24659"/>
    <w:rPr>
      <w:rFonts w:asciiTheme="majorHAnsi" w:eastAsiaTheme="majorEastAsia" w:hAnsiTheme="majorHAnsi" w:cstheme="majorBidi"/>
      <w:color w:val="365F91" w:themeColor="accent1" w:themeShade="BF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44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1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53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79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5759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39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37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163267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3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1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2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4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9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97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62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767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97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9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8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olis\Desktop\Template%20-%20Reporte%20de%20Avan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C1440-006A-43FB-BB37-63C6DFD6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Reporte de Avance.dotx</Template>
  <TotalTime>1035</TotalTime>
  <Pages>1</Pages>
  <Words>596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- Reporte de Avance</vt:lpstr>
      <vt:lpstr>Template - Reporte de Avance</vt:lpstr>
    </vt:vector>
  </TitlesOfParts>
  <Company>Hewlett-Packard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Reporte de Avance</dc:title>
  <dc:creator>esolis</dc:creator>
  <cp:lastModifiedBy>Sabon</cp:lastModifiedBy>
  <cp:revision>4</cp:revision>
  <cp:lastPrinted>2015-04-24T19:15:00Z</cp:lastPrinted>
  <dcterms:created xsi:type="dcterms:W3CDTF">2019-05-23T00:05:00Z</dcterms:created>
  <dcterms:modified xsi:type="dcterms:W3CDTF">2019-05-23T17:20:00Z</dcterms:modified>
</cp:coreProperties>
</file>